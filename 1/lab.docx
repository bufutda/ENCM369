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D456A7" w14:textId="77777777" w:rsidR="00C62A8B" w:rsidRDefault="00C62A8B">
      <w:pPr>
        <w:rPr>
          <w:b/>
          <w:lang w:val="en-CA"/>
        </w:rPr>
      </w:pPr>
    </w:p>
    <w:p w14:paraId="120D31C4" w14:textId="77777777" w:rsidR="00C62A8B" w:rsidRDefault="00C62A8B">
      <w:pPr>
        <w:rPr>
          <w:b/>
          <w:lang w:val="en-CA"/>
        </w:rPr>
      </w:pPr>
    </w:p>
    <w:p w14:paraId="1F3AF1AA" w14:textId="77777777" w:rsidR="00C62A8B" w:rsidRDefault="00C62A8B">
      <w:pPr>
        <w:rPr>
          <w:b/>
          <w:lang w:val="en-CA"/>
        </w:rPr>
      </w:pPr>
    </w:p>
    <w:p w14:paraId="3355C8D8" w14:textId="77777777" w:rsidR="00C62A8B" w:rsidRDefault="00C62A8B">
      <w:pPr>
        <w:rPr>
          <w:b/>
          <w:lang w:val="en-CA"/>
        </w:rPr>
      </w:pPr>
    </w:p>
    <w:p w14:paraId="7D06E83F" w14:textId="77777777" w:rsidR="00C62A8B" w:rsidRDefault="00C62A8B">
      <w:pPr>
        <w:rPr>
          <w:b/>
          <w:lang w:val="en-CA"/>
        </w:rPr>
      </w:pPr>
    </w:p>
    <w:p w14:paraId="0D08BAAA" w14:textId="77777777" w:rsidR="00C62A8B" w:rsidRDefault="00C62A8B">
      <w:pPr>
        <w:rPr>
          <w:b/>
          <w:lang w:val="en-CA"/>
        </w:rPr>
      </w:pPr>
    </w:p>
    <w:p w14:paraId="22EDD650" w14:textId="77777777" w:rsidR="00C62A8B" w:rsidRDefault="00C62A8B">
      <w:pPr>
        <w:rPr>
          <w:b/>
          <w:lang w:val="en-CA"/>
        </w:rPr>
      </w:pPr>
    </w:p>
    <w:p w14:paraId="19438AA4" w14:textId="77777777" w:rsidR="00C62A8B" w:rsidRDefault="00C62A8B">
      <w:pPr>
        <w:rPr>
          <w:b/>
          <w:lang w:val="en-CA"/>
        </w:rPr>
      </w:pPr>
    </w:p>
    <w:p w14:paraId="4F2A654F" w14:textId="77777777" w:rsidR="00C62A8B" w:rsidRDefault="00C62A8B">
      <w:pPr>
        <w:rPr>
          <w:b/>
          <w:lang w:val="en-CA"/>
        </w:rPr>
      </w:pPr>
    </w:p>
    <w:p w14:paraId="287D563A" w14:textId="77777777" w:rsidR="00C62A8B" w:rsidRDefault="00C62A8B">
      <w:pPr>
        <w:rPr>
          <w:b/>
          <w:lang w:val="en-CA"/>
        </w:rPr>
      </w:pPr>
    </w:p>
    <w:p w14:paraId="6B61B055" w14:textId="77777777" w:rsidR="00C62A8B" w:rsidRDefault="00C62A8B">
      <w:pPr>
        <w:rPr>
          <w:b/>
          <w:lang w:val="en-CA"/>
        </w:rPr>
      </w:pPr>
    </w:p>
    <w:p w14:paraId="1DB68EBD" w14:textId="77777777" w:rsidR="00C62A8B" w:rsidRDefault="00C62A8B">
      <w:pPr>
        <w:rPr>
          <w:b/>
          <w:lang w:val="en-CA"/>
        </w:rPr>
      </w:pPr>
    </w:p>
    <w:p w14:paraId="7F8EA4D3" w14:textId="77777777" w:rsidR="00C62A8B" w:rsidRDefault="00C62A8B">
      <w:pPr>
        <w:rPr>
          <w:b/>
          <w:lang w:val="en-CA"/>
        </w:rPr>
      </w:pPr>
    </w:p>
    <w:p w14:paraId="1E562D63" w14:textId="77777777" w:rsidR="00C62A8B" w:rsidRDefault="00C62A8B">
      <w:pPr>
        <w:rPr>
          <w:b/>
          <w:lang w:val="en-CA"/>
        </w:rPr>
      </w:pPr>
    </w:p>
    <w:p w14:paraId="6B17F6D2" w14:textId="77777777" w:rsidR="003C76E0" w:rsidRDefault="00C62A8B" w:rsidP="00C62A8B">
      <w:pPr>
        <w:ind w:left="1440"/>
        <w:rPr>
          <w:lang w:val="en-CA"/>
        </w:rPr>
      </w:pPr>
      <w:r w:rsidRPr="00C62A8B">
        <w:rPr>
          <w:b/>
          <w:lang w:val="en-CA"/>
        </w:rPr>
        <w:t>Course</w:t>
      </w:r>
      <w:r w:rsidR="00AF7A50">
        <w:rPr>
          <w:lang w:val="en-CA"/>
        </w:rPr>
        <w:t>: ENCM 369</w:t>
      </w:r>
    </w:p>
    <w:p w14:paraId="1164B78D" w14:textId="77777777" w:rsidR="00AF7A50" w:rsidRPr="00AF7A50" w:rsidRDefault="00AF7A50" w:rsidP="00C62A8B">
      <w:pPr>
        <w:ind w:left="1440"/>
        <w:rPr>
          <w:lang w:val="en-CA"/>
        </w:rPr>
      </w:pPr>
      <w:r>
        <w:rPr>
          <w:b/>
          <w:lang w:val="en-CA"/>
        </w:rPr>
        <w:t xml:space="preserve">Lab Section: </w:t>
      </w:r>
      <w:r>
        <w:rPr>
          <w:lang w:val="en-CA"/>
        </w:rPr>
        <w:t>B03</w:t>
      </w:r>
    </w:p>
    <w:p w14:paraId="5FE24701" w14:textId="77777777" w:rsidR="00C62A8B" w:rsidRPr="00C62A8B" w:rsidRDefault="00C62A8B" w:rsidP="00C62A8B">
      <w:pPr>
        <w:ind w:left="1440"/>
        <w:rPr>
          <w:b/>
          <w:lang w:val="en-CA"/>
        </w:rPr>
      </w:pPr>
      <w:r w:rsidRPr="00C62A8B">
        <w:rPr>
          <w:b/>
          <w:lang w:val="en-CA"/>
        </w:rPr>
        <w:t>Lab 1</w:t>
      </w:r>
    </w:p>
    <w:p w14:paraId="06CAE6B4" w14:textId="77777777" w:rsidR="00C62A8B" w:rsidRDefault="00C62A8B" w:rsidP="00C62A8B">
      <w:pPr>
        <w:ind w:left="1440"/>
        <w:rPr>
          <w:lang w:val="en-CA"/>
        </w:rPr>
      </w:pPr>
      <w:r w:rsidRPr="00C62A8B">
        <w:rPr>
          <w:b/>
          <w:lang w:val="en-CA"/>
        </w:rPr>
        <w:t>Student Name</w:t>
      </w:r>
      <w:r>
        <w:rPr>
          <w:lang w:val="en-CA"/>
        </w:rPr>
        <w:t>: Mitchell Sawatzky</w:t>
      </w:r>
    </w:p>
    <w:p w14:paraId="31014C1A" w14:textId="0B884F2C" w:rsidR="00C62A8B" w:rsidRDefault="00C62A8B" w:rsidP="00C62A8B">
      <w:pPr>
        <w:ind w:left="1440"/>
        <w:rPr>
          <w:lang w:val="en-CA"/>
        </w:rPr>
      </w:pPr>
      <w:r w:rsidRPr="00C62A8B">
        <w:rPr>
          <w:b/>
          <w:lang w:val="en-CA"/>
        </w:rPr>
        <w:t>Date Submitted</w:t>
      </w:r>
      <w:r w:rsidR="00116C95">
        <w:rPr>
          <w:lang w:val="en-CA"/>
        </w:rPr>
        <w:t>: Jan 22</w:t>
      </w:r>
      <w:bookmarkStart w:id="0" w:name="_GoBack"/>
      <w:bookmarkEnd w:id="0"/>
      <w:r>
        <w:rPr>
          <w:lang w:val="en-CA"/>
        </w:rPr>
        <w:t>, 2016</w:t>
      </w:r>
    </w:p>
    <w:p w14:paraId="19D14A94" w14:textId="77777777" w:rsidR="00C62A8B" w:rsidRDefault="00C62A8B">
      <w:pPr>
        <w:rPr>
          <w:b/>
          <w:lang w:val="en-CA"/>
        </w:rPr>
      </w:pPr>
      <w:r>
        <w:rPr>
          <w:b/>
          <w:lang w:val="en-CA"/>
        </w:rPr>
        <w:br w:type="page"/>
      </w:r>
    </w:p>
    <w:p w14:paraId="0D26CE09" w14:textId="3DFED04A" w:rsidR="00C62A8B" w:rsidRDefault="003A3529" w:rsidP="00C62A8B">
      <w:pPr>
        <w:pStyle w:val="ExcerciseHeader"/>
        <w:rPr>
          <w:lang w:val="en-CA"/>
        </w:rPr>
      </w:pPr>
      <w:r>
        <w:rPr>
          <w:lang w:val="en-CA"/>
        </w:rPr>
        <w:lastRenderedPageBreak/>
        <w:t>Exercise 5.2</w:t>
      </w:r>
    </w:p>
    <w:p w14:paraId="7B3AE943" w14:textId="0D2F7F33" w:rsidR="000250BA" w:rsidRDefault="00F82E16" w:rsidP="000250BA">
      <w:pPr>
        <w:jc w:val="center"/>
        <w:rPr>
          <w:lang w:val="en-CA"/>
        </w:rPr>
      </w:pPr>
      <w:r>
        <w:rPr>
          <w:lang w:val="en-CA"/>
        </w:rPr>
        <w:t>Point Three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A7F93" w14:paraId="06C0CB74" w14:textId="77777777" w:rsidTr="003C2AC5">
        <w:tc>
          <w:tcPr>
            <w:tcW w:w="3116" w:type="dxa"/>
            <w:tcBorders>
              <w:bottom w:val="dashed" w:sz="4" w:space="0" w:color="000000" w:themeColor="text1"/>
              <w:right w:val="dashed" w:sz="4" w:space="0" w:color="000000" w:themeColor="text1"/>
            </w:tcBorders>
            <w:vAlign w:val="center"/>
          </w:tcPr>
          <w:p w14:paraId="24BAE093" w14:textId="77777777" w:rsidR="00BA7F93" w:rsidRPr="009D770D" w:rsidRDefault="00BA7F93" w:rsidP="00BA7F93">
            <w:pPr>
              <w:jc w:val="center"/>
              <w:rPr>
                <w:rFonts w:ascii="Consolas" w:hAnsi="Consolas"/>
              </w:rPr>
            </w:pPr>
            <w:r w:rsidRPr="009D770D">
              <w:rPr>
                <w:rFonts w:ascii="Consolas" w:hAnsi="Consolas"/>
              </w:rPr>
              <w:t>Static</w:t>
            </w:r>
          </w:p>
        </w:tc>
        <w:tc>
          <w:tcPr>
            <w:tcW w:w="3117" w:type="dxa"/>
            <w:tcBorders>
              <w:left w:val="dashed" w:sz="4" w:space="0" w:color="000000" w:themeColor="text1"/>
              <w:bottom w:val="dashed" w:sz="4" w:space="0" w:color="000000" w:themeColor="text1"/>
              <w:right w:val="dashed" w:sz="4" w:space="0" w:color="000000" w:themeColor="text1"/>
            </w:tcBorders>
            <w:vAlign w:val="center"/>
          </w:tcPr>
          <w:p w14:paraId="30462ECF" w14:textId="77777777" w:rsidR="00BA7F93" w:rsidRPr="009D770D" w:rsidRDefault="00BA7F93" w:rsidP="00BA7F93">
            <w:pPr>
              <w:jc w:val="center"/>
              <w:rPr>
                <w:rFonts w:ascii="Consolas" w:hAnsi="Consolas"/>
              </w:rPr>
            </w:pPr>
            <w:r w:rsidRPr="009D770D">
              <w:rPr>
                <w:rFonts w:ascii="Consolas" w:hAnsi="Consolas"/>
              </w:rPr>
              <w:t>Stack</w:t>
            </w:r>
          </w:p>
        </w:tc>
        <w:tc>
          <w:tcPr>
            <w:tcW w:w="3117" w:type="dxa"/>
            <w:tcBorders>
              <w:left w:val="dashed" w:sz="4" w:space="0" w:color="000000" w:themeColor="text1"/>
              <w:bottom w:val="dashed" w:sz="4" w:space="0" w:color="000000" w:themeColor="text1"/>
            </w:tcBorders>
            <w:vAlign w:val="center"/>
          </w:tcPr>
          <w:p w14:paraId="0F7E9903" w14:textId="77777777" w:rsidR="00BA7F93" w:rsidRPr="009D770D" w:rsidRDefault="00BA7F93" w:rsidP="00BA7F93">
            <w:pPr>
              <w:jc w:val="center"/>
              <w:rPr>
                <w:rFonts w:ascii="Consolas" w:hAnsi="Consolas"/>
              </w:rPr>
            </w:pPr>
            <w:r w:rsidRPr="009D770D">
              <w:rPr>
                <w:rFonts w:ascii="Consolas" w:hAnsi="Consolas"/>
              </w:rPr>
              <w:t>Heap</w:t>
            </w:r>
          </w:p>
        </w:tc>
      </w:tr>
      <w:tr w:rsidR="00BA7F93" w14:paraId="6239790D" w14:textId="77777777" w:rsidTr="003C2AC5">
        <w:tc>
          <w:tcPr>
            <w:tcW w:w="3116" w:type="dxa"/>
            <w:tcBorders>
              <w:top w:val="dashed" w:sz="4" w:space="0" w:color="000000" w:themeColor="text1"/>
              <w:right w:val="dashed" w:sz="4" w:space="0" w:color="000000" w:themeColor="text1"/>
            </w:tcBorders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45"/>
              <w:gridCol w:w="1445"/>
            </w:tblGrid>
            <w:tr w:rsidR="00195623" w14:paraId="77B1F17A" w14:textId="77777777" w:rsidTr="00195623">
              <w:tc>
                <w:tcPr>
                  <w:tcW w:w="1445" w:type="dxa"/>
                </w:tcPr>
                <w:p w14:paraId="3867EECA" w14:textId="3F002CB2" w:rsidR="00195623" w:rsidRDefault="00195623" w:rsidP="00BA7F93">
                  <w:pPr>
                    <w:jc w:val="center"/>
                    <w:rPr>
                      <w:rFonts w:ascii="Consolas" w:hAnsi="Consolas"/>
                    </w:rPr>
                  </w:pPr>
                  <w:r>
                    <w:rPr>
                      <w:rFonts w:ascii="Consolas" w:hAnsi="Consolas"/>
                    </w:rPr>
                    <w:t>aa[0]</w:t>
                  </w:r>
                </w:p>
              </w:tc>
              <w:tc>
                <w:tcPr>
                  <w:tcW w:w="1445" w:type="dxa"/>
                </w:tcPr>
                <w:p w14:paraId="06409C1E" w14:textId="05CD8CE7" w:rsidR="00195623" w:rsidRDefault="000E6C35" w:rsidP="00BA7F93">
                  <w:pPr>
                    <w:jc w:val="center"/>
                    <w:rPr>
                      <w:rFonts w:ascii="Consolas" w:hAnsi="Consolas"/>
                    </w:rPr>
                  </w:pPr>
                  <w:r>
                    <w:rPr>
                      <w:rFonts w:ascii="Consolas" w:hAnsi="Consolas"/>
                    </w:rPr>
                    <w:t>210</w:t>
                  </w:r>
                </w:p>
              </w:tc>
            </w:tr>
            <w:tr w:rsidR="00195623" w14:paraId="7476156F" w14:textId="77777777" w:rsidTr="00195623">
              <w:tc>
                <w:tcPr>
                  <w:tcW w:w="1445" w:type="dxa"/>
                </w:tcPr>
                <w:p w14:paraId="3488570E" w14:textId="04BF8402" w:rsidR="00195623" w:rsidRDefault="00195623" w:rsidP="00BA7F93">
                  <w:pPr>
                    <w:jc w:val="center"/>
                    <w:rPr>
                      <w:rFonts w:ascii="Consolas" w:hAnsi="Consolas"/>
                    </w:rPr>
                  </w:pPr>
                  <w:r>
                    <w:rPr>
                      <w:rFonts w:ascii="Consolas" w:hAnsi="Consolas"/>
                    </w:rPr>
                    <w:t>aa[1]</w:t>
                  </w:r>
                </w:p>
              </w:tc>
              <w:tc>
                <w:tcPr>
                  <w:tcW w:w="1445" w:type="dxa"/>
                </w:tcPr>
                <w:p w14:paraId="6D807785" w14:textId="50B0FAB9" w:rsidR="00195623" w:rsidRDefault="00195623" w:rsidP="00BA7F93">
                  <w:pPr>
                    <w:jc w:val="center"/>
                    <w:rPr>
                      <w:rFonts w:ascii="Consolas" w:hAnsi="Consolas"/>
                    </w:rPr>
                  </w:pPr>
                  <w:r>
                    <w:rPr>
                      <w:rFonts w:ascii="Consolas" w:hAnsi="Consolas"/>
                    </w:rPr>
                    <w:t>321</w:t>
                  </w:r>
                </w:p>
              </w:tc>
            </w:tr>
            <w:tr w:rsidR="00195623" w14:paraId="1FC997AC" w14:textId="77777777" w:rsidTr="00195623">
              <w:tc>
                <w:tcPr>
                  <w:tcW w:w="1445" w:type="dxa"/>
                </w:tcPr>
                <w:p w14:paraId="5BF046B1" w14:textId="4237F4F4" w:rsidR="00195623" w:rsidRDefault="00195623" w:rsidP="00BA7F93">
                  <w:pPr>
                    <w:jc w:val="center"/>
                    <w:rPr>
                      <w:rFonts w:ascii="Consolas" w:hAnsi="Consolas"/>
                    </w:rPr>
                  </w:pPr>
                  <w:r>
                    <w:rPr>
                      <w:rFonts w:ascii="Consolas" w:hAnsi="Consolas"/>
                    </w:rPr>
                    <w:t>aa[2]</w:t>
                  </w:r>
                </w:p>
              </w:tc>
              <w:tc>
                <w:tcPr>
                  <w:tcW w:w="1445" w:type="dxa"/>
                </w:tcPr>
                <w:p w14:paraId="2BD4DA5B" w14:textId="7AB5315E" w:rsidR="00195623" w:rsidRDefault="00195623" w:rsidP="00BA7F93">
                  <w:pPr>
                    <w:jc w:val="center"/>
                    <w:rPr>
                      <w:rFonts w:ascii="Consolas" w:hAnsi="Consolas"/>
                    </w:rPr>
                  </w:pPr>
                  <w:r>
                    <w:rPr>
                      <w:rFonts w:ascii="Consolas" w:hAnsi="Consolas"/>
                    </w:rPr>
                    <w:t>432</w:t>
                  </w:r>
                </w:p>
              </w:tc>
            </w:tr>
            <w:tr w:rsidR="00195623" w14:paraId="0202C304" w14:textId="77777777" w:rsidTr="00195623">
              <w:tc>
                <w:tcPr>
                  <w:tcW w:w="1445" w:type="dxa"/>
                </w:tcPr>
                <w:p w14:paraId="76EA373B" w14:textId="77BCFF44" w:rsidR="00195623" w:rsidRDefault="00195623" w:rsidP="00BA7F93">
                  <w:pPr>
                    <w:jc w:val="center"/>
                    <w:rPr>
                      <w:rFonts w:ascii="Consolas" w:hAnsi="Consolas"/>
                    </w:rPr>
                  </w:pPr>
                  <w:r>
                    <w:rPr>
                      <w:rFonts w:ascii="Consolas" w:hAnsi="Consolas"/>
                    </w:rPr>
                    <w:t>aa[3]</w:t>
                  </w:r>
                </w:p>
              </w:tc>
              <w:tc>
                <w:tcPr>
                  <w:tcW w:w="1445" w:type="dxa"/>
                </w:tcPr>
                <w:p w14:paraId="1255D616" w14:textId="420D3FC1" w:rsidR="00195623" w:rsidRDefault="00195623" w:rsidP="00BA7F93">
                  <w:pPr>
                    <w:jc w:val="center"/>
                    <w:rPr>
                      <w:rFonts w:ascii="Consolas" w:hAnsi="Consolas"/>
                    </w:rPr>
                  </w:pPr>
                  <w:r>
                    <w:rPr>
                      <w:rFonts w:ascii="Consolas" w:hAnsi="Consolas"/>
                    </w:rPr>
                    <w:t>543</w:t>
                  </w:r>
                </w:p>
              </w:tc>
            </w:tr>
          </w:tbl>
          <w:p w14:paraId="3AD3F326" w14:textId="42FB7AA5" w:rsidR="00BA7F93" w:rsidRDefault="000250BA" w:rsidP="00BA7F93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42D4951A" wp14:editId="206BC564">
                      <wp:simplePos x="0" y="0"/>
                      <wp:positionH relativeFrom="column">
                        <wp:posOffset>1583055</wp:posOffset>
                      </wp:positionH>
                      <wp:positionV relativeFrom="paragraph">
                        <wp:posOffset>-1146175</wp:posOffset>
                      </wp:positionV>
                      <wp:extent cx="1743710" cy="2202815"/>
                      <wp:effectExtent l="50800" t="0" r="34290" b="83185"/>
                      <wp:wrapNone/>
                      <wp:docPr id="3" name="Curved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43710" cy="2202815"/>
                              </a:xfrm>
                              <a:prstGeom prst="curvedConnector3">
                                <a:avLst>
                                  <a:gd name="adj1" fmla="val 90737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25D9FC9" id="_x0000_t38" coordsize="21600,21600" o:spt="38" o:oned="t" path="m0,0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urved_x0020_Connector_x0020_3" o:spid="_x0000_s1026" type="#_x0000_t38" style="position:absolute;margin-left:124.65pt;margin-top:-90.2pt;width:137.3pt;height:173.45pt;flip:x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" adj="19599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1" locked="0" layoutInCell="1" allowOverlap="1" wp14:anchorId="4382EE59" wp14:editId="449CEFBF">
                      <wp:simplePos x="0" y="0"/>
                      <wp:positionH relativeFrom="column">
                        <wp:posOffset>1583055</wp:posOffset>
                      </wp:positionH>
                      <wp:positionV relativeFrom="paragraph">
                        <wp:posOffset>-1786255</wp:posOffset>
                      </wp:positionV>
                      <wp:extent cx="1737360" cy="2842895"/>
                      <wp:effectExtent l="76200" t="0" r="15240" b="78105"/>
                      <wp:wrapNone/>
                      <wp:docPr id="5" name="Curved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37360" cy="2842895"/>
                              </a:xfrm>
                              <a:prstGeom prst="curvedConnector3">
                                <a:avLst>
                                  <a:gd name="adj1" fmla="val 95454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0B6DA8" id="Curved_x0020_Connector_x0020_5" o:spid="_x0000_s1026" type="#_x0000_t38" style="position:absolute;margin-left:124.65pt;margin-top:-140.6pt;width:136.8pt;height:223.85pt;flip:x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" adj="20618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45"/>
              <w:gridCol w:w="1445"/>
            </w:tblGrid>
            <w:tr w:rsidR="00195623" w14:paraId="2D46FAA3" w14:textId="77777777" w:rsidTr="00195623">
              <w:tc>
                <w:tcPr>
                  <w:tcW w:w="1445" w:type="dxa"/>
                </w:tcPr>
                <w:p w14:paraId="5AA27F40" w14:textId="7A628E8B" w:rsidR="00195623" w:rsidRDefault="00195623" w:rsidP="00BA7F93">
                  <w:pPr>
                    <w:jc w:val="center"/>
                    <w:rPr>
                      <w:rFonts w:ascii="Consolas" w:hAnsi="Consolas"/>
                    </w:rPr>
                  </w:pPr>
                  <w:r>
                    <w:rPr>
                      <w:rFonts w:ascii="Consolas" w:hAnsi="Consolas"/>
                    </w:rPr>
                    <w:t>bb[0]</w:t>
                  </w:r>
                </w:p>
              </w:tc>
              <w:tc>
                <w:tcPr>
                  <w:tcW w:w="1445" w:type="dxa"/>
                </w:tcPr>
                <w:p w14:paraId="26F8AE64" w14:textId="10DB49A8" w:rsidR="00195623" w:rsidRDefault="000250BA" w:rsidP="00BA7F93">
                  <w:pPr>
                    <w:jc w:val="center"/>
                    <w:rPr>
                      <w:rFonts w:ascii="Consolas" w:hAnsi="Consolas"/>
                    </w:rPr>
                  </w:pPr>
                  <w:r>
                    <w:rPr>
                      <w:rFonts w:ascii="Consolas" w:hAnsi="Consolas"/>
                    </w:rPr>
                    <w:t>4004</w:t>
                  </w:r>
                </w:p>
              </w:tc>
            </w:tr>
            <w:tr w:rsidR="00195623" w14:paraId="41C1C0FE" w14:textId="77777777" w:rsidTr="00195623">
              <w:tc>
                <w:tcPr>
                  <w:tcW w:w="1445" w:type="dxa"/>
                </w:tcPr>
                <w:p w14:paraId="1709FD8F" w14:textId="3203738B" w:rsidR="00195623" w:rsidRDefault="00195623" w:rsidP="00BA7F93">
                  <w:pPr>
                    <w:jc w:val="center"/>
                    <w:rPr>
                      <w:rFonts w:ascii="Consolas" w:hAnsi="Consolas"/>
                    </w:rPr>
                  </w:pPr>
                  <w:r>
                    <w:rPr>
                      <w:rFonts w:ascii="Consolas" w:hAnsi="Consolas"/>
                    </w:rPr>
                    <w:t>bb[1]</w:t>
                  </w:r>
                </w:p>
              </w:tc>
              <w:tc>
                <w:tcPr>
                  <w:tcW w:w="1445" w:type="dxa"/>
                </w:tcPr>
                <w:p w14:paraId="75510F38" w14:textId="30E60A5F" w:rsidR="00195623" w:rsidRDefault="000250BA" w:rsidP="00BA7F93">
                  <w:pPr>
                    <w:jc w:val="center"/>
                    <w:rPr>
                      <w:rFonts w:ascii="Consolas" w:hAnsi="Consolas"/>
                    </w:rPr>
                  </w:pPr>
                  <w:r>
                    <w:rPr>
                      <w:rFonts w:ascii="Consolas" w:hAnsi="Consolas"/>
                    </w:rPr>
                    <w:t>3003</w:t>
                  </w:r>
                </w:p>
              </w:tc>
            </w:tr>
            <w:tr w:rsidR="00195623" w14:paraId="43925815" w14:textId="77777777" w:rsidTr="00195623">
              <w:tc>
                <w:tcPr>
                  <w:tcW w:w="1445" w:type="dxa"/>
                </w:tcPr>
                <w:p w14:paraId="4115AE9C" w14:textId="49745783" w:rsidR="00195623" w:rsidRDefault="00195623" w:rsidP="00BA7F93">
                  <w:pPr>
                    <w:jc w:val="center"/>
                    <w:rPr>
                      <w:rFonts w:ascii="Consolas" w:hAnsi="Consolas"/>
                    </w:rPr>
                  </w:pPr>
                  <w:r>
                    <w:rPr>
                      <w:rFonts w:ascii="Consolas" w:hAnsi="Consolas"/>
                    </w:rPr>
                    <w:t>bb[2]</w:t>
                  </w:r>
                </w:p>
              </w:tc>
              <w:tc>
                <w:tcPr>
                  <w:tcW w:w="1445" w:type="dxa"/>
                </w:tcPr>
                <w:p w14:paraId="77D86472" w14:textId="27DF15C2" w:rsidR="00195623" w:rsidRDefault="000250BA" w:rsidP="00BA7F93">
                  <w:pPr>
                    <w:jc w:val="center"/>
                    <w:rPr>
                      <w:rFonts w:ascii="Consolas" w:hAnsi="Consolas"/>
                    </w:rPr>
                  </w:pPr>
                  <w:r>
                    <w:rPr>
                      <w:rFonts w:ascii="Consolas" w:hAnsi="Consolas"/>
                    </w:rPr>
                    <w:t>2002</w:t>
                  </w:r>
                </w:p>
              </w:tc>
            </w:tr>
            <w:tr w:rsidR="00195623" w14:paraId="6A4BD621" w14:textId="77777777" w:rsidTr="00195623">
              <w:tc>
                <w:tcPr>
                  <w:tcW w:w="1445" w:type="dxa"/>
                </w:tcPr>
                <w:p w14:paraId="604A0268" w14:textId="0F4E2964" w:rsidR="00195623" w:rsidRDefault="00195623" w:rsidP="00BA7F93">
                  <w:pPr>
                    <w:jc w:val="center"/>
                    <w:rPr>
                      <w:rFonts w:ascii="Consolas" w:hAnsi="Consolas"/>
                    </w:rPr>
                  </w:pPr>
                  <w:r>
                    <w:rPr>
                      <w:rFonts w:ascii="Consolas" w:hAnsi="Consolas"/>
                    </w:rPr>
                    <w:t>bb[3]</w:t>
                  </w:r>
                </w:p>
              </w:tc>
              <w:tc>
                <w:tcPr>
                  <w:tcW w:w="1445" w:type="dxa"/>
                </w:tcPr>
                <w:p w14:paraId="124B3563" w14:textId="5CB3DD3A" w:rsidR="00195623" w:rsidRDefault="000250BA" w:rsidP="00BA7F93">
                  <w:pPr>
                    <w:jc w:val="center"/>
                    <w:rPr>
                      <w:rFonts w:ascii="Consolas" w:hAnsi="Consolas"/>
                    </w:rPr>
                  </w:pPr>
                  <w:r>
                    <w:rPr>
                      <w:rFonts w:ascii="Consolas" w:hAnsi="Consolas"/>
                    </w:rPr>
                    <w:t>1001</w:t>
                  </w:r>
                </w:p>
              </w:tc>
            </w:tr>
            <w:tr w:rsidR="00965376" w14:paraId="0AF18848" w14:textId="77777777" w:rsidTr="00965376">
              <w:tc>
                <w:tcPr>
                  <w:tcW w:w="1445" w:type="dxa"/>
                  <w:tcBorders>
                    <w:left w:val="nil"/>
                    <w:bottom w:val="nil"/>
                    <w:right w:val="dashed" w:sz="4" w:space="0" w:color="000000" w:themeColor="text1"/>
                  </w:tcBorders>
                </w:tcPr>
                <w:p w14:paraId="1EDCBDB2" w14:textId="77777777" w:rsidR="00965376" w:rsidRDefault="00965376" w:rsidP="00BA7F93">
                  <w:pPr>
                    <w:jc w:val="center"/>
                    <w:rPr>
                      <w:rFonts w:ascii="Consolas" w:hAnsi="Consolas"/>
                    </w:rPr>
                  </w:pPr>
                </w:p>
              </w:tc>
              <w:tc>
                <w:tcPr>
                  <w:tcW w:w="1445" w:type="dxa"/>
                  <w:tcBorders>
                    <w:left w:val="dashed" w:sz="4" w:space="0" w:color="000000" w:themeColor="text1"/>
                    <w:bottom w:val="dashed" w:sz="4" w:space="0" w:color="000000" w:themeColor="text1"/>
                    <w:right w:val="dashed" w:sz="4" w:space="0" w:color="000000" w:themeColor="text1"/>
                  </w:tcBorders>
                </w:tcPr>
                <w:p w14:paraId="156626F7" w14:textId="77777777" w:rsidR="00965376" w:rsidRDefault="00965376" w:rsidP="00BA7F93">
                  <w:pPr>
                    <w:jc w:val="center"/>
                    <w:rPr>
                      <w:rFonts w:ascii="Consolas" w:hAnsi="Consolas"/>
                    </w:rPr>
                  </w:pPr>
                </w:p>
              </w:tc>
            </w:tr>
          </w:tbl>
          <w:p w14:paraId="1AF3A02C" w14:textId="77777777" w:rsidR="00195623" w:rsidRDefault="00195623" w:rsidP="00BA7F93">
            <w:pPr>
              <w:jc w:val="center"/>
              <w:rPr>
                <w:rFonts w:ascii="Consolas" w:hAnsi="Consolas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45"/>
              <w:gridCol w:w="1445"/>
            </w:tblGrid>
            <w:tr w:rsidR="00195623" w14:paraId="7AA4B5E0" w14:textId="77777777" w:rsidTr="00195623">
              <w:tc>
                <w:tcPr>
                  <w:tcW w:w="1445" w:type="dxa"/>
                </w:tcPr>
                <w:p w14:paraId="11673459" w14:textId="1BE23B6D" w:rsidR="00195623" w:rsidRDefault="00195623" w:rsidP="00BA7F93">
                  <w:pPr>
                    <w:jc w:val="center"/>
                    <w:rPr>
                      <w:rFonts w:ascii="Consolas" w:hAnsi="Consolas"/>
                    </w:rPr>
                  </w:pPr>
                  <w:r>
                    <w:rPr>
                      <w:rFonts w:ascii="Consolas" w:hAnsi="Consolas"/>
                    </w:rPr>
                    <w:t>cc</w:t>
                  </w:r>
                </w:p>
              </w:tc>
              <w:tc>
                <w:tcPr>
                  <w:tcW w:w="1445" w:type="dxa"/>
                </w:tcPr>
                <w:p w14:paraId="3F4FFCDE" w14:textId="48AA1C05" w:rsidR="00195623" w:rsidRDefault="00195623" w:rsidP="00BA7F93">
                  <w:pPr>
                    <w:jc w:val="center"/>
                    <w:rPr>
                      <w:rFonts w:ascii="Consolas" w:hAnsi="Consolas"/>
                    </w:rPr>
                  </w:pPr>
                  <w:r>
                    <w:rPr>
                      <w:rFonts w:ascii="Consolas" w:hAnsi="Consolas"/>
                    </w:rPr>
                    <w:t>63</w:t>
                  </w:r>
                  <w:r w:rsidR="000E6C35">
                    <w:rPr>
                      <w:rFonts w:ascii="Consolas" w:hAnsi="Consolas"/>
                    </w:rPr>
                    <w:t>5</w:t>
                  </w:r>
                </w:p>
              </w:tc>
            </w:tr>
          </w:tbl>
          <w:p w14:paraId="2D49DFEF" w14:textId="449C02E4" w:rsidR="00195623" w:rsidRPr="009D770D" w:rsidRDefault="00195623" w:rsidP="00BA7F93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3117" w:type="dxa"/>
            <w:tcBorders>
              <w:top w:val="dashed" w:sz="4" w:space="0" w:color="000000" w:themeColor="text1"/>
              <w:left w:val="dashed" w:sz="4" w:space="0" w:color="000000" w:themeColor="text1"/>
              <w:right w:val="dashed" w:sz="4" w:space="0" w:color="000000" w:themeColor="text1"/>
            </w:tcBorders>
            <w:vAlign w:val="center"/>
          </w:tcPr>
          <w:tbl>
            <w:tblPr>
              <w:tblStyle w:val="TableGrid"/>
              <w:tblW w:w="0" w:type="auto"/>
              <w:tblCellMar>
                <w:top w:w="57" w:type="dxa"/>
                <w:bottom w:w="57" w:type="dxa"/>
              </w:tblCellMar>
              <w:tblLook w:val="04A0" w:firstRow="1" w:lastRow="0" w:firstColumn="1" w:lastColumn="0" w:noHBand="0" w:noVBand="1"/>
            </w:tblPr>
            <w:tblGrid>
              <w:gridCol w:w="2891"/>
            </w:tblGrid>
            <w:tr w:rsidR="00BA7F93" w:rsidRPr="009D770D" w14:paraId="2A2F986C" w14:textId="77777777" w:rsidTr="00BA7F93">
              <w:tc>
                <w:tcPr>
                  <w:tcW w:w="2891" w:type="dxa"/>
                  <w:tcBorders>
                    <w:top w:val="nil"/>
                    <w:left w:val="nil"/>
                    <w:right w:val="nil"/>
                  </w:tcBorders>
                </w:tcPr>
                <w:p w14:paraId="06208F8C" w14:textId="3FDE31F3" w:rsidR="00BA7F93" w:rsidRPr="009D770D" w:rsidRDefault="00BA7F93" w:rsidP="00BA7F93">
                  <w:pPr>
                    <w:jc w:val="center"/>
                    <w:rPr>
                      <w:rFonts w:ascii="Consolas" w:hAnsi="Consolas"/>
                    </w:rPr>
                  </w:pPr>
                  <w:r w:rsidRPr="009D770D">
                    <w:rPr>
                      <w:rFonts w:ascii="Consolas" w:hAnsi="Consolas"/>
                    </w:rPr>
                    <w:t>AR reverse</w:t>
                  </w:r>
                </w:p>
              </w:tc>
            </w:tr>
            <w:tr w:rsidR="00BA7F93" w:rsidRPr="009D770D" w14:paraId="6F5A9F67" w14:textId="77777777" w:rsidTr="00BA7F93">
              <w:tc>
                <w:tcPr>
                  <w:tcW w:w="2891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332"/>
                    <w:gridCol w:w="1333"/>
                  </w:tblGrid>
                  <w:tr w:rsidR="00BA7F93" w:rsidRPr="009D770D" w14:paraId="588F4A4D" w14:textId="77777777" w:rsidTr="00F843AE">
                    <w:tc>
                      <w:tcPr>
                        <w:tcW w:w="1332" w:type="dxa"/>
                      </w:tcPr>
                      <w:p w14:paraId="7EF7214D" w14:textId="77777777" w:rsidR="00BA7F93" w:rsidRPr="009D770D" w:rsidRDefault="00BA7F93" w:rsidP="00BA7F93">
                        <w:pPr>
                          <w:jc w:val="center"/>
                          <w:rPr>
                            <w:rFonts w:ascii="Consolas" w:hAnsi="Consolas"/>
                          </w:rPr>
                        </w:pPr>
                        <w:r w:rsidRPr="009D770D">
                          <w:rPr>
                            <w:rFonts w:ascii="Consolas" w:hAnsi="Consolas"/>
                          </w:rPr>
                          <w:t>guard</w:t>
                        </w:r>
                      </w:p>
                    </w:tc>
                    <w:tc>
                      <w:tcPr>
                        <w:tcW w:w="1333" w:type="dxa"/>
                      </w:tcPr>
                      <w:p w14:paraId="69C57E68" w14:textId="1EEFBF90" w:rsidR="00BA7F93" w:rsidRPr="009D770D" w:rsidRDefault="009D770D" w:rsidP="00BA7F93">
                        <w:pPr>
                          <w:jc w:val="center"/>
                          <w:rPr>
                            <w:rFonts w:ascii="Consolas" w:hAnsi="Consolas"/>
                          </w:rPr>
                        </w:pPr>
                        <w:r w:rsidRPr="009D770D">
                          <w:rPr>
                            <w:rFonts w:ascii="Consolas" w:hAnsi="Consolas"/>
                          </w:rPr>
                          <w:t>•</w:t>
                        </w:r>
                      </w:p>
                    </w:tc>
                  </w:tr>
                </w:tbl>
                <w:p w14:paraId="0C2242BE" w14:textId="01056CA0" w:rsidR="00BA7F93" w:rsidRPr="009D770D" w:rsidRDefault="00BA7F93" w:rsidP="00BA7F93">
                  <w:pPr>
                    <w:jc w:val="center"/>
                    <w:rPr>
                      <w:rFonts w:ascii="Consolas" w:hAnsi="Consolas"/>
                    </w:rPr>
                  </w:pP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332"/>
                    <w:gridCol w:w="1333"/>
                  </w:tblGrid>
                  <w:tr w:rsidR="00BA7F93" w:rsidRPr="009D770D" w14:paraId="1C9A405A" w14:textId="77777777" w:rsidTr="001422B2">
                    <w:tc>
                      <w:tcPr>
                        <w:tcW w:w="1332" w:type="dxa"/>
                      </w:tcPr>
                      <w:p w14:paraId="1967338A" w14:textId="77777777" w:rsidR="00BA7F93" w:rsidRPr="009D770D" w:rsidRDefault="009D770D" w:rsidP="00BA7F93">
                        <w:pPr>
                          <w:jc w:val="center"/>
                          <w:rPr>
                            <w:rFonts w:ascii="Consolas" w:hAnsi="Consolas"/>
                          </w:rPr>
                        </w:pPr>
                        <w:r w:rsidRPr="009D770D">
                          <w:rPr>
                            <w:rFonts w:ascii="Consolas" w:hAnsi="Consolas"/>
                          </w:rPr>
                          <w:t>k</w:t>
                        </w:r>
                      </w:p>
                    </w:tc>
                    <w:tc>
                      <w:tcPr>
                        <w:tcW w:w="1333" w:type="dxa"/>
                      </w:tcPr>
                      <w:p w14:paraId="2730F7AC" w14:textId="635535F2" w:rsidR="00BA7F93" w:rsidRPr="009D770D" w:rsidRDefault="000250BA" w:rsidP="00BA7F93">
                        <w:pPr>
                          <w:jc w:val="center"/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>0</w:t>
                        </w:r>
                      </w:p>
                    </w:tc>
                  </w:tr>
                </w:tbl>
                <w:p w14:paraId="64A37F61" w14:textId="77777777" w:rsidR="00BA7F93" w:rsidRPr="009D770D" w:rsidRDefault="00BA7F93" w:rsidP="00BA7F93">
                  <w:pPr>
                    <w:jc w:val="center"/>
                    <w:rPr>
                      <w:rFonts w:ascii="Consolas" w:hAnsi="Consolas"/>
                    </w:rPr>
                  </w:pPr>
                </w:p>
              </w:tc>
            </w:tr>
            <w:tr w:rsidR="00BA7F93" w:rsidRPr="009D770D" w14:paraId="20D665EE" w14:textId="77777777" w:rsidTr="00BA7F93">
              <w:trPr>
                <w:trHeight w:val="255"/>
              </w:trPr>
              <w:tc>
                <w:tcPr>
                  <w:tcW w:w="2891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332"/>
                    <w:gridCol w:w="1333"/>
                  </w:tblGrid>
                  <w:tr w:rsidR="009D770D" w14:paraId="08EF5E88" w14:textId="77777777" w:rsidTr="009D770D">
                    <w:tc>
                      <w:tcPr>
                        <w:tcW w:w="1332" w:type="dxa"/>
                      </w:tcPr>
                      <w:p w14:paraId="02A2133B" w14:textId="77777777" w:rsidR="009D770D" w:rsidRDefault="009D770D" w:rsidP="00BA7F93">
                        <w:pPr>
                          <w:jc w:val="center"/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>dest</w:t>
                        </w:r>
                      </w:p>
                    </w:tc>
                    <w:tc>
                      <w:tcPr>
                        <w:tcW w:w="1333" w:type="dxa"/>
                      </w:tcPr>
                      <w:p w14:paraId="1EC865A0" w14:textId="77777777" w:rsidR="009D770D" w:rsidRDefault="009D770D" w:rsidP="00BA7F93">
                        <w:pPr>
                          <w:jc w:val="center"/>
                          <w:rPr>
                            <w:rFonts w:ascii="Consolas" w:hAnsi="Consolas"/>
                          </w:rPr>
                        </w:pPr>
                        <w:r w:rsidRPr="009D770D">
                          <w:rPr>
                            <w:rFonts w:ascii="Consolas" w:hAnsi="Consolas"/>
                          </w:rPr>
                          <w:t>•</w:t>
                        </w:r>
                      </w:p>
                    </w:tc>
                  </w:tr>
                </w:tbl>
                <w:p w14:paraId="620A42BF" w14:textId="433DEAC2" w:rsidR="00BA7F93" w:rsidRDefault="00BA7F93" w:rsidP="00BA7F93">
                  <w:pPr>
                    <w:jc w:val="center"/>
                    <w:rPr>
                      <w:rFonts w:ascii="Consolas" w:hAnsi="Consolas"/>
                    </w:rPr>
                  </w:pP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332"/>
                    <w:gridCol w:w="1333"/>
                  </w:tblGrid>
                  <w:tr w:rsidR="009D770D" w14:paraId="38F3D74E" w14:textId="77777777" w:rsidTr="009D770D">
                    <w:tc>
                      <w:tcPr>
                        <w:tcW w:w="1332" w:type="dxa"/>
                      </w:tcPr>
                      <w:p w14:paraId="3EAF9432" w14:textId="3CDA8703" w:rsidR="009D770D" w:rsidRDefault="009D770D" w:rsidP="00BA7F93">
                        <w:pPr>
                          <w:jc w:val="center"/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>src</w:t>
                        </w:r>
                      </w:p>
                    </w:tc>
                    <w:tc>
                      <w:tcPr>
                        <w:tcW w:w="1333" w:type="dxa"/>
                      </w:tcPr>
                      <w:p w14:paraId="70D510D6" w14:textId="0B2109D8" w:rsidR="009D770D" w:rsidRDefault="000250BA" w:rsidP="00BA7F93">
                        <w:pPr>
                          <w:jc w:val="center"/>
                          <w:rPr>
                            <w:rFonts w:ascii="Consolas" w:hAnsi="Consolas"/>
                          </w:rPr>
                        </w:pPr>
                        <w:r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61312" behindDoc="1" locked="0" layoutInCell="1" allowOverlap="1" wp14:anchorId="4086D2C0" wp14:editId="2CA29C61">
                                  <wp:simplePos x="0" y="0"/>
                                  <wp:positionH relativeFrom="column">
                                    <wp:posOffset>352425</wp:posOffset>
                                  </wp:positionH>
                                  <wp:positionV relativeFrom="paragraph">
                                    <wp:posOffset>80645</wp:posOffset>
                                  </wp:positionV>
                                  <wp:extent cx="320040" cy="2408555"/>
                                  <wp:effectExtent l="0" t="0" r="619760" b="106045"/>
                                  <wp:wrapNone/>
                                  <wp:docPr id="4" name="Curved Connector 4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320040" cy="2408555"/>
                                          </a:xfrm>
                                          <a:prstGeom prst="curvedConnector3">
                                            <a:avLst>
                                              <a:gd name="adj1" fmla="val 279664"/>
                                            </a:avLst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shape w14:anchorId="70EDFDBB" id="Curved_x0020_Connector_x0020_4" o:spid="_x0000_s1026" type="#_x0000_t38" style="position:absolute;margin-left:27.75pt;margin-top:6.35pt;width:25.2pt;height:189.6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" adj="60407" strokecolor="black [3213]" strokeweight=".5pt">
                                  <v:stroke endarrow="block" joinstyle="miter"/>
                                </v:shape>
                              </w:pict>
                            </mc:Fallback>
                          </mc:AlternateContent>
                        </w:r>
                        <w:r w:rsidR="009D770D" w:rsidRPr="009D770D">
                          <w:rPr>
                            <w:rFonts w:ascii="Consolas" w:hAnsi="Consolas"/>
                          </w:rPr>
                          <w:t>•</w:t>
                        </w:r>
                      </w:p>
                    </w:tc>
                  </w:tr>
                </w:tbl>
                <w:p w14:paraId="7D97A506" w14:textId="697528EF" w:rsidR="009D770D" w:rsidRDefault="009D770D" w:rsidP="00BA7F93">
                  <w:pPr>
                    <w:jc w:val="center"/>
                    <w:rPr>
                      <w:rFonts w:ascii="Consolas" w:hAnsi="Consolas"/>
                    </w:rPr>
                  </w:pP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332"/>
                    <w:gridCol w:w="1333"/>
                  </w:tblGrid>
                  <w:tr w:rsidR="009D770D" w14:paraId="7CACFD12" w14:textId="77777777" w:rsidTr="004020DC">
                    <w:tc>
                      <w:tcPr>
                        <w:tcW w:w="1332" w:type="dxa"/>
                      </w:tcPr>
                      <w:p w14:paraId="3DA2C147" w14:textId="59C0F033" w:rsidR="009D770D" w:rsidRDefault="009D770D" w:rsidP="00BA7F93">
                        <w:pPr>
                          <w:jc w:val="center"/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>n</w:t>
                        </w:r>
                      </w:p>
                    </w:tc>
                    <w:tc>
                      <w:tcPr>
                        <w:tcW w:w="1333" w:type="dxa"/>
                      </w:tcPr>
                      <w:p w14:paraId="27DDA26D" w14:textId="46DCE391" w:rsidR="009D770D" w:rsidRDefault="00965376" w:rsidP="00BA7F93">
                        <w:pPr>
                          <w:jc w:val="center"/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>4</w:t>
                        </w:r>
                      </w:p>
                    </w:tc>
                  </w:tr>
                </w:tbl>
                <w:p w14:paraId="137594B3" w14:textId="77777777" w:rsidR="009D770D" w:rsidRPr="009D770D" w:rsidRDefault="009D770D" w:rsidP="00BA7F93">
                  <w:pPr>
                    <w:jc w:val="center"/>
                    <w:rPr>
                      <w:rFonts w:ascii="Consolas" w:hAnsi="Consolas"/>
                    </w:rPr>
                  </w:pPr>
                </w:p>
              </w:tc>
            </w:tr>
          </w:tbl>
          <w:p w14:paraId="5C111933" w14:textId="4DEBF3AF" w:rsidR="00BA7F93" w:rsidRPr="009D770D" w:rsidRDefault="00BA7F93" w:rsidP="00BA7F93">
            <w:pPr>
              <w:rPr>
                <w:rFonts w:ascii="Consolas" w:hAnsi="Consolas"/>
              </w:rPr>
            </w:pPr>
          </w:p>
          <w:tbl>
            <w:tblPr>
              <w:tblStyle w:val="TableGrid"/>
              <w:tblW w:w="0" w:type="auto"/>
              <w:tblCellMar>
                <w:top w:w="57" w:type="dxa"/>
                <w:bottom w:w="57" w:type="dxa"/>
              </w:tblCellMar>
              <w:tblLook w:val="04A0" w:firstRow="1" w:lastRow="0" w:firstColumn="1" w:lastColumn="0" w:noHBand="0" w:noVBand="1"/>
            </w:tblPr>
            <w:tblGrid>
              <w:gridCol w:w="2891"/>
            </w:tblGrid>
            <w:tr w:rsidR="009D770D" w:rsidRPr="009D770D" w14:paraId="0FFF2256" w14:textId="77777777" w:rsidTr="008844FA">
              <w:tc>
                <w:tcPr>
                  <w:tcW w:w="2891" w:type="dxa"/>
                  <w:tcBorders>
                    <w:top w:val="nil"/>
                    <w:left w:val="nil"/>
                    <w:right w:val="nil"/>
                  </w:tcBorders>
                </w:tcPr>
                <w:p w14:paraId="1700AD25" w14:textId="13C736C1" w:rsidR="009D770D" w:rsidRPr="009D770D" w:rsidRDefault="009D770D" w:rsidP="008844FA">
                  <w:pPr>
                    <w:jc w:val="center"/>
                    <w:rPr>
                      <w:rFonts w:ascii="Consolas" w:hAnsi="Consolas"/>
                    </w:rPr>
                  </w:pPr>
                  <w:r w:rsidRPr="009D770D">
                    <w:rPr>
                      <w:rFonts w:ascii="Consolas" w:hAnsi="Consolas"/>
                    </w:rPr>
                    <w:t xml:space="preserve">AR </w:t>
                  </w:r>
                  <w:r>
                    <w:rPr>
                      <w:rFonts w:ascii="Consolas" w:hAnsi="Consolas"/>
                    </w:rPr>
                    <w:t>main</w:t>
                  </w:r>
                </w:p>
              </w:tc>
            </w:tr>
            <w:tr w:rsidR="009D770D" w:rsidRPr="009D770D" w14:paraId="5DDC0956" w14:textId="77777777" w:rsidTr="008844FA">
              <w:tc>
                <w:tcPr>
                  <w:tcW w:w="2891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332"/>
                    <w:gridCol w:w="1333"/>
                  </w:tblGrid>
                  <w:tr w:rsidR="009D770D" w:rsidRPr="009D770D" w14:paraId="75F8D75F" w14:textId="77777777" w:rsidTr="008844FA">
                    <w:tc>
                      <w:tcPr>
                        <w:tcW w:w="1332" w:type="dxa"/>
                      </w:tcPr>
                      <w:p w14:paraId="49D4F211" w14:textId="0905BA1D" w:rsidR="009D770D" w:rsidRPr="009D770D" w:rsidRDefault="009D770D" w:rsidP="008844FA">
                        <w:pPr>
                          <w:jc w:val="center"/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>dd[0]</w:t>
                        </w:r>
                      </w:p>
                    </w:tc>
                    <w:tc>
                      <w:tcPr>
                        <w:tcW w:w="1333" w:type="dxa"/>
                      </w:tcPr>
                      <w:p w14:paraId="09575231" w14:textId="63923FA7" w:rsidR="009D770D" w:rsidRPr="009D770D" w:rsidRDefault="000E6C35" w:rsidP="008844FA">
                        <w:pPr>
                          <w:jc w:val="center"/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>210</w:t>
                        </w:r>
                      </w:p>
                    </w:tc>
                  </w:tr>
                  <w:tr w:rsidR="009D770D" w:rsidRPr="009D770D" w14:paraId="048C6369" w14:textId="77777777" w:rsidTr="008844FA">
                    <w:tc>
                      <w:tcPr>
                        <w:tcW w:w="1332" w:type="dxa"/>
                      </w:tcPr>
                      <w:p w14:paraId="666B52D7" w14:textId="77777777" w:rsidR="009D770D" w:rsidRDefault="009D770D" w:rsidP="008844FA">
                        <w:pPr>
                          <w:jc w:val="center"/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>dd[1]</w:t>
                        </w:r>
                      </w:p>
                    </w:tc>
                    <w:tc>
                      <w:tcPr>
                        <w:tcW w:w="1333" w:type="dxa"/>
                      </w:tcPr>
                      <w:p w14:paraId="3E5601B5" w14:textId="3AA6968E" w:rsidR="009D770D" w:rsidRPr="009D770D" w:rsidRDefault="000E6C35" w:rsidP="008844FA">
                        <w:pPr>
                          <w:jc w:val="center"/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>321</w:t>
                        </w:r>
                      </w:p>
                    </w:tc>
                  </w:tr>
                  <w:tr w:rsidR="009D770D" w:rsidRPr="009D770D" w14:paraId="43D33F3E" w14:textId="77777777" w:rsidTr="008844FA">
                    <w:tc>
                      <w:tcPr>
                        <w:tcW w:w="1332" w:type="dxa"/>
                      </w:tcPr>
                      <w:p w14:paraId="18CE60C7" w14:textId="77777777" w:rsidR="009D770D" w:rsidRDefault="009D770D" w:rsidP="008844FA">
                        <w:pPr>
                          <w:jc w:val="center"/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>dd[2]</w:t>
                        </w:r>
                      </w:p>
                    </w:tc>
                    <w:tc>
                      <w:tcPr>
                        <w:tcW w:w="1333" w:type="dxa"/>
                      </w:tcPr>
                      <w:p w14:paraId="40637D85" w14:textId="369BCBCE" w:rsidR="009D770D" w:rsidRPr="009D770D" w:rsidRDefault="000E6C35" w:rsidP="008844FA">
                        <w:pPr>
                          <w:jc w:val="center"/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>432</w:t>
                        </w:r>
                      </w:p>
                    </w:tc>
                  </w:tr>
                  <w:tr w:rsidR="009D770D" w:rsidRPr="009D770D" w14:paraId="77B75780" w14:textId="77777777" w:rsidTr="008844FA">
                    <w:tc>
                      <w:tcPr>
                        <w:tcW w:w="1332" w:type="dxa"/>
                      </w:tcPr>
                      <w:p w14:paraId="1A2E04E4" w14:textId="77777777" w:rsidR="009D770D" w:rsidRDefault="009D770D" w:rsidP="008844FA">
                        <w:pPr>
                          <w:jc w:val="center"/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>dd[3]</w:t>
                        </w:r>
                      </w:p>
                    </w:tc>
                    <w:tc>
                      <w:tcPr>
                        <w:tcW w:w="1333" w:type="dxa"/>
                      </w:tcPr>
                      <w:p w14:paraId="727E70B9" w14:textId="31E12E63" w:rsidR="009D770D" w:rsidRPr="009D770D" w:rsidRDefault="000E6C35" w:rsidP="008844FA">
                        <w:pPr>
                          <w:jc w:val="center"/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>543</w:t>
                        </w:r>
                      </w:p>
                    </w:tc>
                  </w:tr>
                  <w:tr w:rsidR="009D770D" w:rsidRPr="009D770D" w14:paraId="306B5210" w14:textId="77777777" w:rsidTr="008844FA">
                    <w:tc>
                      <w:tcPr>
                        <w:tcW w:w="1332" w:type="dxa"/>
                      </w:tcPr>
                      <w:p w14:paraId="4FA4B1BA" w14:textId="77777777" w:rsidR="009D770D" w:rsidRDefault="009D770D" w:rsidP="008844FA">
                        <w:pPr>
                          <w:jc w:val="center"/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>dd[4]</w:t>
                        </w:r>
                      </w:p>
                    </w:tc>
                    <w:tc>
                      <w:tcPr>
                        <w:tcW w:w="1333" w:type="dxa"/>
                      </w:tcPr>
                      <w:p w14:paraId="7C42F985" w14:textId="4E0D6D73" w:rsidR="009D770D" w:rsidRPr="009D770D" w:rsidRDefault="00195623" w:rsidP="008844FA">
                        <w:pPr>
                          <w:jc w:val="center"/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>??</w:t>
                        </w:r>
                      </w:p>
                    </w:tc>
                  </w:tr>
                  <w:tr w:rsidR="009D770D" w:rsidRPr="009D770D" w14:paraId="4CBCE9BC" w14:textId="77777777" w:rsidTr="008844FA">
                    <w:tc>
                      <w:tcPr>
                        <w:tcW w:w="1332" w:type="dxa"/>
                      </w:tcPr>
                      <w:p w14:paraId="2037F546" w14:textId="77777777" w:rsidR="009D770D" w:rsidRDefault="009D770D" w:rsidP="008844FA">
                        <w:pPr>
                          <w:jc w:val="center"/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>dd[5]</w:t>
                        </w:r>
                      </w:p>
                    </w:tc>
                    <w:tc>
                      <w:tcPr>
                        <w:tcW w:w="1333" w:type="dxa"/>
                      </w:tcPr>
                      <w:p w14:paraId="1DC94085" w14:textId="3A71AD68" w:rsidR="009D770D" w:rsidRPr="009D770D" w:rsidRDefault="00195623" w:rsidP="008844FA">
                        <w:pPr>
                          <w:jc w:val="center"/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>??</w:t>
                        </w:r>
                      </w:p>
                    </w:tc>
                  </w:tr>
                </w:tbl>
                <w:p w14:paraId="065FACB7" w14:textId="242663CE" w:rsidR="009D770D" w:rsidRPr="009D770D" w:rsidRDefault="009D770D" w:rsidP="008844FA">
                  <w:pPr>
                    <w:jc w:val="center"/>
                    <w:rPr>
                      <w:rFonts w:ascii="Consolas" w:hAnsi="Consolas"/>
                    </w:rPr>
                  </w:pP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332"/>
                    <w:gridCol w:w="1333"/>
                  </w:tblGrid>
                  <w:tr w:rsidR="009D770D" w:rsidRPr="009D770D" w14:paraId="2ADA7F8B" w14:textId="77777777" w:rsidTr="008844FA">
                    <w:tc>
                      <w:tcPr>
                        <w:tcW w:w="1332" w:type="dxa"/>
                      </w:tcPr>
                      <w:p w14:paraId="1F718CAC" w14:textId="77777777" w:rsidR="009D770D" w:rsidRPr="009D770D" w:rsidRDefault="009D770D" w:rsidP="008844FA">
                        <w:pPr>
                          <w:jc w:val="center"/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>ee[0]</w:t>
                        </w:r>
                      </w:p>
                    </w:tc>
                    <w:tc>
                      <w:tcPr>
                        <w:tcW w:w="1333" w:type="dxa"/>
                      </w:tcPr>
                      <w:p w14:paraId="622E720E" w14:textId="77777777" w:rsidR="009D770D" w:rsidRPr="009D770D" w:rsidRDefault="009D770D" w:rsidP="008844FA">
                        <w:pPr>
                          <w:jc w:val="center"/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>1001</w:t>
                        </w:r>
                      </w:p>
                    </w:tc>
                  </w:tr>
                  <w:tr w:rsidR="009D770D" w:rsidRPr="009D770D" w14:paraId="6C19F1E8" w14:textId="77777777" w:rsidTr="008844FA">
                    <w:tc>
                      <w:tcPr>
                        <w:tcW w:w="1332" w:type="dxa"/>
                      </w:tcPr>
                      <w:p w14:paraId="1B5BC606" w14:textId="77777777" w:rsidR="009D770D" w:rsidRDefault="009D770D" w:rsidP="008844FA">
                        <w:pPr>
                          <w:jc w:val="center"/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>ee[1]</w:t>
                        </w:r>
                      </w:p>
                    </w:tc>
                    <w:tc>
                      <w:tcPr>
                        <w:tcW w:w="1333" w:type="dxa"/>
                      </w:tcPr>
                      <w:p w14:paraId="2AC89572" w14:textId="77777777" w:rsidR="009D770D" w:rsidRPr="009D770D" w:rsidRDefault="009D770D" w:rsidP="008844FA">
                        <w:pPr>
                          <w:jc w:val="center"/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>2002</w:t>
                        </w:r>
                      </w:p>
                    </w:tc>
                  </w:tr>
                  <w:tr w:rsidR="009D770D" w:rsidRPr="009D770D" w14:paraId="093D52A0" w14:textId="77777777" w:rsidTr="008844FA">
                    <w:tc>
                      <w:tcPr>
                        <w:tcW w:w="1332" w:type="dxa"/>
                      </w:tcPr>
                      <w:p w14:paraId="3A6233AA" w14:textId="77777777" w:rsidR="009D770D" w:rsidRDefault="009D770D" w:rsidP="008844FA">
                        <w:pPr>
                          <w:jc w:val="center"/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>ee[2]</w:t>
                        </w:r>
                      </w:p>
                    </w:tc>
                    <w:tc>
                      <w:tcPr>
                        <w:tcW w:w="1333" w:type="dxa"/>
                      </w:tcPr>
                      <w:p w14:paraId="6464C743" w14:textId="77777777" w:rsidR="009D770D" w:rsidRPr="009D770D" w:rsidRDefault="009D770D" w:rsidP="008844FA">
                        <w:pPr>
                          <w:jc w:val="center"/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>3003</w:t>
                        </w:r>
                      </w:p>
                    </w:tc>
                  </w:tr>
                  <w:tr w:rsidR="009D770D" w:rsidRPr="009D770D" w14:paraId="74254767" w14:textId="77777777" w:rsidTr="008844FA">
                    <w:tc>
                      <w:tcPr>
                        <w:tcW w:w="1332" w:type="dxa"/>
                      </w:tcPr>
                      <w:p w14:paraId="10976C37" w14:textId="77777777" w:rsidR="009D770D" w:rsidRDefault="009D770D" w:rsidP="008844FA">
                        <w:pPr>
                          <w:jc w:val="center"/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>ee[3]</w:t>
                        </w:r>
                      </w:p>
                    </w:tc>
                    <w:tc>
                      <w:tcPr>
                        <w:tcW w:w="1333" w:type="dxa"/>
                      </w:tcPr>
                      <w:p w14:paraId="1C1F3447" w14:textId="77777777" w:rsidR="009D770D" w:rsidRPr="009D770D" w:rsidRDefault="009D770D" w:rsidP="008844FA">
                        <w:pPr>
                          <w:jc w:val="center"/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>4004</w:t>
                        </w:r>
                      </w:p>
                    </w:tc>
                  </w:tr>
                </w:tbl>
                <w:p w14:paraId="553142C9" w14:textId="77777777" w:rsidR="009D770D" w:rsidRPr="009D770D" w:rsidRDefault="009D770D" w:rsidP="008844FA">
                  <w:pPr>
                    <w:jc w:val="center"/>
                    <w:rPr>
                      <w:rFonts w:ascii="Consolas" w:hAnsi="Consolas"/>
                    </w:rPr>
                  </w:pPr>
                </w:p>
              </w:tc>
            </w:tr>
            <w:tr w:rsidR="009D770D" w:rsidRPr="009D770D" w14:paraId="190FAB9D" w14:textId="77777777" w:rsidTr="008844FA">
              <w:trPr>
                <w:trHeight w:val="255"/>
              </w:trPr>
              <w:tc>
                <w:tcPr>
                  <w:tcW w:w="2891" w:type="dxa"/>
                </w:tcPr>
                <w:p w14:paraId="41C40C10" w14:textId="36F2969B" w:rsidR="009D770D" w:rsidRPr="009D770D" w:rsidRDefault="00195623" w:rsidP="008844FA">
                  <w:pPr>
                    <w:jc w:val="center"/>
                    <w:rPr>
                      <w:rFonts w:ascii="Consolas" w:hAnsi="Consolas"/>
                    </w:rPr>
                  </w:pPr>
                  <w:r>
                    <w:rPr>
                      <w:rFonts w:ascii="Consolas" w:hAnsi="Consolas"/>
                    </w:rPr>
                    <w:t>no args</w:t>
                  </w:r>
                </w:p>
              </w:tc>
            </w:tr>
          </w:tbl>
          <w:p w14:paraId="72AC4420" w14:textId="77777777" w:rsidR="00BA7F93" w:rsidRDefault="00BA7F93" w:rsidP="00BA7F93">
            <w:pPr>
              <w:rPr>
                <w:rFonts w:ascii="Consolas" w:hAnsi="Consolas"/>
              </w:rPr>
            </w:pPr>
          </w:p>
          <w:p w14:paraId="09376BCC" w14:textId="77777777" w:rsidR="00195623" w:rsidRPr="009D770D" w:rsidRDefault="00195623" w:rsidP="00BA7F93">
            <w:pPr>
              <w:rPr>
                <w:rFonts w:ascii="Consolas" w:hAnsi="Consolas"/>
              </w:rPr>
            </w:pPr>
          </w:p>
        </w:tc>
        <w:tc>
          <w:tcPr>
            <w:tcW w:w="3117" w:type="dxa"/>
            <w:tcBorders>
              <w:top w:val="dashed" w:sz="4" w:space="0" w:color="000000" w:themeColor="text1"/>
              <w:left w:val="dashed" w:sz="4" w:space="0" w:color="000000" w:themeColor="text1"/>
            </w:tcBorders>
            <w:vAlign w:val="center"/>
          </w:tcPr>
          <w:p w14:paraId="2E2F28B5" w14:textId="751E6D53" w:rsidR="00BA7F93" w:rsidRPr="009D770D" w:rsidRDefault="00BA7F93" w:rsidP="00BA7F93">
            <w:pPr>
              <w:jc w:val="center"/>
              <w:rPr>
                <w:rFonts w:ascii="Consolas" w:hAnsi="Consolas"/>
              </w:rPr>
            </w:pPr>
          </w:p>
        </w:tc>
      </w:tr>
    </w:tbl>
    <w:p w14:paraId="77908321" w14:textId="77777777" w:rsidR="00C62A8B" w:rsidRDefault="00C62A8B" w:rsidP="00742E74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401"/>
        <w:gridCol w:w="1980"/>
        <w:gridCol w:w="1876"/>
        <w:gridCol w:w="2093"/>
      </w:tblGrid>
      <w:tr w:rsidR="003A3529" w14:paraId="2DFF1A7D" w14:textId="77777777" w:rsidTr="003A3529">
        <w:trPr>
          <w:trHeight w:val="281"/>
        </w:trPr>
        <w:tc>
          <w:tcPr>
            <w:tcW w:w="1819" w:type="pct"/>
          </w:tcPr>
          <w:p w14:paraId="0981E955" w14:textId="3FBE4FF9" w:rsidR="003A3529" w:rsidRPr="003A3529" w:rsidRDefault="003A3529" w:rsidP="00742E74">
            <w:pPr>
              <w:rPr>
                <w:rFonts w:ascii="Consolas" w:hAnsi="Consolas"/>
              </w:rPr>
            </w:pPr>
            <w:r w:rsidRPr="003A3529">
              <w:rPr>
                <w:rFonts w:ascii="Consolas" w:hAnsi="Consolas"/>
              </w:rPr>
              <w:t>instant in time</w:t>
            </w:r>
          </w:p>
        </w:tc>
        <w:tc>
          <w:tcPr>
            <w:tcW w:w="1059" w:type="pct"/>
          </w:tcPr>
          <w:p w14:paraId="57E110A2" w14:textId="030EDFFF" w:rsidR="003A3529" w:rsidRPr="003A3529" w:rsidRDefault="003A3529" w:rsidP="00950557">
            <w:pPr>
              <w:jc w:val="center"/>
              <w:rPr>
                <w:rFonts w:ascii="Consolas" w:hAnsi="Consolas"/>
              </w:rPr>
            </w:pPr>
            <w:r w:rsidRPr="003A3529">
              <w:rPr>
                <w:rFonts w:ascii="Consolas" w:hAnsi="Consolas"/>
              </w:rPr>
              <w:t>dest</w:t>
            </w:r>
          </w:p>
        </w:tc>
        <w:tc>
          <w:tcPr>
            <w:tcW w:w="1003" w:type="pct"/>
          </w:tcPr>
          <w:p w14:paraId="7047FDE0" w14:textId="6CB3F9A0" w:rsidR="003A3529" w:rsidRPr="003A3529" w:rsidRDefault="003A3529" w:rsidP="00950557">
            <w:pPr>
              <w:jc w:val="center"/>
              <w:rPr>
                <w:rFonts w:ascii="Consolas" w:hAnsi="Consolas"/>
              </w:rPr>
            </w:pPr>
            <w:r w:rsidRPr="003A3529">
              <w:rPr>
                <w:rFonts w:ascii="Consolas" w:hAnsi="Consolas"/>
              </w:rPr>
              <w:t>src</w:t>
            </w:r>
          </w:p>
        </w:tc>
        <w:tc>
          <w:tcPr>
            <w:tcW w:w="1119" w:type="pct"/>
          </w:tcPr>
          <w:p w14:paraId="14E37137" w14:textId="4F7C4D9C" w:rsidR="003A3529" w:rsidRPr="003A3529" w:rsidRDefault="003A3529" w:rsidP="00950557">
            <w:pPr>
              <w:jc w:val="center"/>
              <w:rPr>
                <w:rFonts w:ascii="Consolas" w:hAnsi="Consolas"/>
              </w:rPr>
            </w:pPr>
            <w:r w:rsidRPr="003A3529">
              <w:rPr>
                <w:rFonts w:ascii="Consolas" w:hAnsi="Consolas"/>
              </w:rPr>
              <w:t>guard</w:t>
            </w:r>
          </w:p>
        </w:tc>
      </w:tr>
      <w:tr w:rsidR="003A3529" w14:paraId="39D1D053" w14:textId="77777777" w:rsidTr="003A3529">
        <w:trPr>
          <w:trHeight w:val="281"/>
        </w:trPr>
        <w:tc>
          <w:tcPr>
            <w:tcW w:w="1819" w:type="pct"/>
          </w:tcPr>
          <w:p w14:paraId="2EA7EB14" w14:textId="2949D291" w:rsidR="003A3529" w:rsidRPr="003A3529" w:rsidRDefault="003A3529" w:rsidP="00742E74">
            <w:pPr>
              <w:rPr>
                <w:rFonts w:ascii="Consolas" w:hAnsi="Consolas"/>
              </w:rPr>
            </w:pPr>
            <w:r w:rsidRPr="003A3529">
              <w:rPr>
                <w:rFonts w:ascii="Consolas" w:hAnsi="Consolas"/>
              </w:rPr>
              <w:t>point two, first time</w:t>
            </w:r>
          </w:p>
        </w:tc>
        <w:tc>
          <w:tcPr>
            <w:tcW w:w="1059" w:type="pct"/>
          </w:tcPr>
          <w:p w14:paraId="7AF2248C" w14:textId="6A39CD20" w:rsidR="003A3529" w:rsidRPr="003A3529" w:rsidRDefault="00950557" w:rsidP="00950557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0x10003C</w:t>
            </w:r>
          </w:p>
        </w:tc>
        <w:tc>
          <w:tcPr>
            <w:tcW w:w="1003" w:type="pct"/>
          </w:tcPr>
          <w:p w14:paraId="3670F73C" w14:textId="6AC390DE" w:rsidR="003A3529" w:rsidRPr="003A3529" w:rsidRDefault="00950557" w:rsidP="00950557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0x7FFE60</w:t>
            </w:r>
          </w:p>
        </w:tc>
        <w:tc>
          <w:tcPr>
            <w:tcW w:w="1119" w:type="pct"/>
          </w:tcPr>
          <w:p w14:paraId="26C993B0" w14:textId="1AB9F39D" w:rsidR="003A3529" w:rsidRPr="003A3529" w:rsidRDefault="00950557" w:rsidP="00950557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0x10004C</w:t>
            </w:r>
          </w:p>
        </w:tc>
      </w:tr>
      <w:tr w:rsidR="003A3529" w14:paraId="7349161A" w14:textId="77777777" w:rsidTr="003A3529">
        <w:trPr>
          <w:trHeight w:val="281"/>
        </w:trPr>
        <w:tc>
          <w:tcPr>
            <w:tcW w:w="1819" w:type="pct"/>
          </w:tcPr>
          <w:p w14:paraId="4131D39F" w14:textId="63DB651A" w:rsidR="003A3529" w:rsidRPr="003A3529" w:rsidRDefault="003A3529" w:rsidP="00742E74">
            <w:pPr>
              <w:rPr>
                <w:rFonts w:ascii="Consolas" w:hAnsi="Consolas"/>
              </w:rPr>
            </w:pPr>
            <w:r w:rsidRPr="003A3529">
              <w:rPr>
                <w:rFonts w:ascii="Consolas" w:hAnsi="Consolas"/>
              </w:rPr>
              <w:t>point two, second time</w:t>
            </w:r>
          </w:p>
        </w:tc>
        <w:tc>
          <w:tcPr>
            <w:tcW w:w="1059" w:type="pct"/>
          </w:tcPr>
          <w:p w14:paraId="2F9061F0" w14:textId="1C4884BF" w:rsidR="003A3529" w:rsidRPr="003A3529" w:rsidRDefault="00950557" w:rsidP="00950557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0x100040</w:t>
            </w:r>
          </w:p>
        </w:tc>
        <w:tc>
          <w:tcPr>
            <w:tcW w:w="1003" w:type="pct"/>
          </w:tcPr>
          <w:p w14:paraId="510A1299" w14:textId="304254E1" w:rsidR="003A3529" w:rsidRPr="003A3529" w:rsidRDefault="00950557" w:rsidP="00950557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0x7FFE60</w:t>
            </w:r>
          </w:p>
        </w:tc>
        <w:tc>
          <w:tcPr>
            <w:tcW w:w="1119" w:type="pct"/>
          </w:tcPr>
          <w:p w14:paraId="0A784C54" w14:textId="622EF554" w:rsidR="003A3529" w:rsidRPr="003A3529" w:rsidRDefault="00950557" w:rsidP="00950557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0x10004C</w:t>
            </w:r>
          </w:p>
        </w:tc>
      </w:tr>
      <w:tr w:rsidR="003A3529" w14:paraId="724AEEF6" w14:textId="77777777" w:rsidTr="003A3529">
        <w:trPr>
          <w:trHeight w:val="281"/>
        </w:trPr>
        <w:tc>
          <w:tcPr>
            <w:tcW w:w="1819" w:type="pct"/>
          </w:tcPr>
          <w:p w14:paraId="55E1E4EC" w14:textId="328A48C0" w:rsidR="003A3529" w:rsidRPr="003A3529" w:rsidRDefault="003A3529" w:rsidP="00742E74">
            <w:pPr>
              <w:rPr>
                <w:rFonts w:ascii="Consolas" w:hAnsi="Consolas"/>
              </w:rPr>
            </w:pPr>
            <w:r w:rsidRPr="003A3529">
              <w:rPr>
                <w:rFonts w:ascii="Consolas" w:hAnsi="Consolas"/>
              </w:rPr>
              <w:t>point two, third time</w:t>
            </w:r>
          </w:p>
        </w:tc>
        <w:tc>
          <w:tcPr>
            <w:tcW w:w="1059" w:type="pct"/>
          </w:tcPr>
          <w:p w14:paraId="561806C7" w14:textId="251944D7" w:rsidR="003A3529" w:rsidRPr="003A3529" w:rsidRDefault="00950557" w:rsidP="00950557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0x100044</w:t>
            </w:r>
          </w:p>
        </w:tc>
        <w:tc>
          <w:tcPr>
            <w:tcW w:w="1003" w:type="pct"/>
          </w:tcPr>
          <w:p w14:paraId="72C8E059" w14:textId="7BBEF61B" w:rsidR="003A3529" w:rsidRPr="003A3529" w:rsidRDefault="00950557" w:rsidP="00950557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0x7FFE60</w:t>
            </w:r>
          </w:p>
        </w:tc>
        <w:tc>
          <w:tcPr>
            <w:tcW w:w="1119" w:type="pct"/>
          </w:tcPr>
          <w:p w14:paraId="1F53B14B" w14:textId="3E867AB9" w:rsidR="003A3529" w:rsidRPr="003A3529" w:rsidRDefault="00950557" w:rsidP="00950557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0x10004C</w:t>
            </w:r>
          </w:p>
        </w:tc>
      </w:tr>
      <w:tr w:rsidR="003A3529" w14:paraId="6A0A5E85" w14:textId="77777777" w:rsidTr="003A3529">
        <w:trPr>
          <w:trHeight w:val="281"/>
        </w:trPr>
        <w:tc>
          <w:tcPr>
            <w:tcW w:w="1819" w:type="pct"/>
          </w:tcPr>
          <w:p w14:paraId="493079E8" w14:textId="7E15BF32" w:rsidR="003A3529" w:rsidRPr="003A3529" w:rsidRDefault="003A3529" w:rsidP="00742E74">
            <w:pPr>
              <w:rPr>
                <w:rFonts w:ascii="Consolas" w:hAnsi="Consolas"/>
              </w:rPr>
            </w:pPr>
            <w:r w:rsidRPr="003A3529">
              <w:rPr>
                <w:rFonts w:ascii="Consolas" w:hAnsi="Consolas"/>
              </w:rPr>
              <w:t>point two, fourth time</w:t>
            </w:r>
          </w:p>
        </w:tc>
        <w:tc>
          <w:tcPr>
            <w:tcW w:w="1059" w:type="pct"/>
          </w:tcPr>
          <w:p w14:paraId="63C18B7A" w14:textId="5572C173" w:rsidR="003A3529" w:rsidRPr="003A3529" w:rsidRDefault="00950557" w:rsidP="00950557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0x100048</w:t>
            </w:r>
          </w:p>
        </w:tc>
        <w:tc>
          <w:tcPr>
            <w:tcW w:w="1003" w:type="pct"/>
          </w:tcPr>
          <w:p w14:paraId="1310AB21" w14:textId="67F456C1" w:rsidR="003A3529" w:rsidRPr="003A3529" w:rsidRDefault="00950557" w:rsidP="00950557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0x7FFE60</w:t>
            </w:r>
          </w:p>
        </w:tc>
        <w:tc>
          <w:tcPr>
            <w:tcW w:w="1119" w:type="pct"/>
          </w:tcPr>
          <w:p w14:paraId="0181C25F" w14:textId="481ED191" w:rsidR="003A3529" w:rsidRPr="003A3529" w:rsidRDefault="00950557" w:rsidP="00950557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0x10004C</w:t>
            </w:r>
          </w:p>
        </w:tc>
      </w:tr>
    </w:tbl>
    <w:p w14:paraId="738980B8" w14:textId="5F19FE68" w:rsidR="003A3529" w:rsidRDefault="001A7BD9" w:rsidP="001A7BD9">
      <w:pPr>
        <w:pStyle w:val="ExcerciseHeader"/>
      </w:pPr>
      <w:r>
        <w:t>Exercise 12.1</w:t>
      </w:r>
    </w:p>
    <w:p w14:paraId="30C3AD30" w14:textId="48550C0A" w:rsidR="00622803" w:rsidRDefault="00622803" w:rsidP="00622803">
      <w:r>
        <w:t>exG</w:t>
      </w:r>
      <w:r w:rsidR="00D43081">
        <w:t>.c</w:t>
      </w:r>
    </w:p>
    <w:p w14:paraId="79A73955" w14:textId="77777777" w:rsidR="00D43081" w:rsidRDefault="00D43081" w:rsidP="00D43081">
      <w:pPr>
        <w:pStyle w:val="Code"/>
      </w:pPr>
      <w:r>
        <w:t>// exG.c</w:t>
      </w:r>
    </w:p>
    <w:p w14:paraId="1F4F669F" w14:textId="77777777" w:rsidR="00D43081" w:rsidRDefault="00D43081" w:rsidP="00D43081">
      <w:pPr>
        <w:pStyle w:val="Code"/>
      </w:pPr>
      <w:r>
        <w:t>// ENCM 369 Winter 2016 Lab 1 Exercise G</w:t>
      </w:r>
    </w:p>
    <w:p w14:paraId="4420953D" w14:textId="77777777" w:rsidR="00D43081" w:rsidRDefault="00D43081" w:rsidP="00D43081">
      <w:pPr>
        <w:pStyle w:val="Code"/>
      </w:pPr>
    </w:p>
    <w:p w14:paraId="310A16D5" w14:textId="77777777" w:rsidR="00D43081" w:rsidRDefault="00D43081" w:rsidP="00D43081">
      <w:pPr>
        <w:pStyle w:val="Code"/>
      </w:pPr>
    </w:p>
    <w:p w14:paraId="6B1AC2C4" w14:textId="77777777" w:rsidR="00D43081" w:rsidRDefault="00D43081" w:rsidP="00D43081">
      <w:pPr>
        <w:pStyle w:val="Code"/>
      </w:pPr>
      <w:r>
        <w:t>#include &lt;stdio.h&gt;</w:t>
      </w:r>
    </w:p>
    <w:p w14:paraId="7CAECDCA" w14:textId="77777777" w:rsidR="00D43081" w:rsidRDefault="00D43081" w:rsidP="00D43081">
      <w:pPr>
        <w:pStyle w:val="Code"/>
      </w:pPr>
      <w:r>
        <w:t>#include &lt;stdlib.h&gt;</w:t>
      </w:r>
    </w:p>
    <w:p w14:paraId="5919B07F" w14:textId="77777777" w:rsidR="00D43081" w:rsidRDefault="00D43081" w:rsidP="00D43081">
      <w:pPr>
        <w:pStyle w:val="Code"/>
      </w:pPr>
      <w:r>
        <w:t>#include &lt;math.h&gt;</w:t>
      </w:r>
    </w:p>
    <w:p w14:paraId="4994EA8D" w14:textId="77777777" w:rsidR="00D43081" w:rsidRDefault="00D43081" w:rsidP="00D43081">
      <w:pPr>
        <w:pStyle w:val="Code"/>
      </w:pPr>
    </w:p>
    <w:p w14:paraId="70F70B12" w14:textId="77777777" w:rsidR="00D43081" w:rsidRDefault="00D43081" w:rsidP="00D43081">
      <w:pPr>
        <w:pStyle w:val="Code"/>
      </w:pPr>
      <w:r>
        <w:t>#define MAX_ERROR (0.5e-9)</w:t>
      </w:r>
    </w:p>
    <w:p w14:paraId="5070A84D" w14:textId="77777777" w:rsidR="00D43081" w:rsidRDefault="00D43081" w:rsidP="00D43081">
      <w:pPr>
        <w:pStyle w:val="Code"/>
      </w:pPr>
      <w:r>
        <w:t>#define POLY_DEGREE 4</w:t>
      </w:r>
    </w:p>
    <w:p w14:paraId="0CF56812" w14:textId="77777777" w:rsidR="00D43081" w:rsidRDefault="00D43081" w:rsidP="00D43081">
      <w:pPr>
        <w:pStyle w:val="Code"/>
      </w:pPr>
    </w:p>
    <w:p w14:paraId="3DA622B3" w14:textId="77777777" w:rsidR="00D43081" w:rsidRDefault="00D43081" w:rsidP="00D43081">
      <w:pPr>
        <w:pStyle w:val="Code"/>
      </w:pPr>
      <w:r>
        <w:t>double polyval(const double *a, int n, double x);</w:t>
      </w:r>
    </w:p>
    <w:p w14:paraId="298E14A8" w14:textId="77777777" w:rsidR="00D43081" w:rsidRDefault="00D43081" w:rsidP="00D43081">
      <w:pPr>
        <w:pStyle w:val="Code"/>
      </w:pPr>
      <w:r>
        <w:t>/* Return a[0] + a[1] * x + ... + a[n] * pow(x, n). */</w:t>
      </w:r>
    </w:p>
    <w:p w14:paraId="4ABB2C86" w14:textId="77777777" w:rsidR="00D43081" w:rsidRDefault="00D43081" w:rsidP="00D43081">
      <w:pPr>
        <w:pStyle w:val="Code"/>
      </w:pPr>
    </w:p>
    <w:p w14:paraId="09A7F310" w14:textId="77777777" w:rsidR="00D43081" w:rsidRDefault="00D43081" w:rsidP="00D43081">
      <w:pPr>
        <w:pStyle w:val="Code"/>
      </w:pPr>
      <w:r>
        <w:t>int main(void)</w:t>
      </w:r>
    </w:p>
    <w:p w14:paraId="0B247340" w14:textId="77777777" w:rsidR="00D43081" w:rsidRDefault="00D43081" w:rsidP="00D43081">
      <w:pPr>
        <w:pStyle w:val="Code"/>
      </w:pPr>
      <w:r>
        <w:t>{</w:t>
      </w:r>
    </w:p>
    <w:p w14:paraId="106607D7" w14:textId="77777777" w:rsidR="00D43081" w:rsidRDefault="00D43081" w:rsidP="00D43081">
      <w:pPr>
        <w:pStyle w:val="Code"/>
      </w:pPr>
      <w:r>
        <w:t xml:space="preserve">    double f[] = { 1.45, 0.78, -3.03, -1.15, 1.00 };</w:t>
      </w:r>
    </w:p>
    <w:p w14:paraId="35476F50" w14:textId="77777777" w:rsidR="00D43081" w:rsidRDefault="00D43081" w:rsidP="00D43081">
      <w:pPr>
        <w:pStyle w:val="Code"/>
      </w:pPr>
      <w:r>
        <w:t xml:space="preserve">    double dfdx[POLY_DEGREE];</w:t>
      </w:r>
    </w:p>
    <w:p w14:paraId="10863059" w14:textId="77777777" w:rsidR="00D43081" w:rsidRDefault="00D43081" w:rsidP="00D43081">
      <w:pPr>
        <w:pStyle w:val="Code"/>
      </w:pPr>
    </w:p>
    <w:p w14:paraId="06F98979" w14:textId="77777777" w:rsidR="00D43081" w:rsidRDefault="00D43081" w:rsidP="00D43081">
      <w:pPr>
        <w:pStyle w:val="Code"/>
      </w:pPr>
      <w:r>
        <w:t xml:space="preserve">    double guess;</w:t>
      </w:r>
    </w:p>
    <w:p w14:paraId="2E1B90D8" w14:textId="77777777" w:rsidR="00D43081" w:rsidRDefault="00D43081" w:rsidP="00D43081">
      <w:pPr>
        <w:pStyle w:val="Code"/>
      </w:pPr>
      <w:r>
        <w:t xml:space="preserve">    int update_max;</w:t>
      </w:r>
    </w:p>
    <w:p w14:paraId="7290768C" w14:textId="77777777" w:rsidR="00D43081" w:rsidRDefault="00D43081" w:rsidP="00D43081">
      <w:pPr>
        <w:pStyle w:val="Code"/>
      </w:pPr>
      <w:r>
        <w:t xml:space="preserve">    int update_count;</w:t>
      </w:r>
    </w:p>
    <w:p w14:paraId="2B20CF06" w14:textId="77777777" w:rsidR="00D43081" w:rsidRDefault="00D43081" w:rsidP="00D43081">
      <w:pPr>
        <w:pStyle w:val="Code"/>
      </w:pPr>
      <w:r>
        <w:t xml:space="preserve">    int n_scanned;</w:t>
      </w:r>
    </w:p>
    <w:p w14:paraId="24B2DDE4" w14:textId="77777777" w:rsidR="00D43081" w:rsidRDefault="00D43081" w:rsidP="00D43081">
      <w:pPr>
        <w:pStyle w:val="Code"/>
      </w:pPr>
      <w:r>
        <w:t xml:space="preserve">    int i;</w:t>
      </w:r>
    </w:p>
    <w:p w14:paraId="7CF73CF4" w14:textId="77777777" w:rsidR="00D43081" w:rsidRDefault="00D43081" w:rsidP="00D43081">
      <w:pPr>
        <w:pStyle w:val="Code"/>
      </w:pPr>
    </w:p>
    <w:p w14:paraId="33EA67A2" w14:textId="77777777" w:rsidR="00D43081" w:rsidRDefault="00D43081" w:rsidP="00D43081">
      <w:pPr>
        <w:pStyle w:val="Code"/>
      </w:pPr>
      <w:r>
        <w:t xml:space="preserve">    double current_x, current_f, current_dfdx;</w:t>
      </w:r>
    </w:p>
    <w:p w14:paraId="42968998" w14:textId="77777777" w:rsidR="00D43081" w:rsidRDefault="00D43081" w:rsidP="00D43081">
      <w:pPr>
        <w:pStyle w:val="Code"/>
      </w:pPr>
    </w:p>
    <w:p w14:paraId="24295A99" w14:textId="77777777" w:rsidR="00D43081" w:rsidRDefault="00D43081" w:rsidP="00D43081">
      <w:pPr>
        <w:pStyle w:val="Code"/>
      </w:pPr>
      <w:r>
        <w:t xml:space="preserve">    printf("This program demonstrates use of Newton's Method to find\n"</w:t>
      </w:r>
    </w:p>
    <w:p w14:paraId="618552E8" w14:textId="77777777" w:rsidR="00D43081" w:rsidRDefault="00D43081" w:rsidP="00D43081">
      <w:pPr>
        <w:pStyle w:val="Code"/>
      </w:pPr>
      <w:r>
        <w:t xml:space="preserve">           "approximate roots of the polynomial\nf(x) = ");</w:t>
      </w:r>
    </w:p>
    <w:p w14:paraId="52CA7861" w14:textId="77777777" w:rsidR="00D43081" w:rsidRDefault="00D43081" w:rsidP="00D43081">
      <w:pPr>
        <w:pStyle w:val="Code"/>
      </w:pPr>
      <w:r>
        <w:t xml:space="preserve">    printf("%.2f", f[0]);</w:t>
      </w:r>
    </w:p>
    <w:p w14:paraId="3C7902DF" w14:textId="77777777" w:rsidR="00D43081" w:rsidRDefault="00D43081" w:rsidP="00D43081">
      <w:pPr>
        <w:pStyle w:val="Code"/>
      </w:pPr>
      <w:r>
        <w:t xml:space="preserve">    i = 1;</w:t>
      </w:r>
    </w:p>
    <w:p w14:paraId="096FF27E" w14:textId="77777777" w:rsidR="00D43081" w:rsidRDefault="00D43081" w:rsidP="00D43081">
      <w:pPr>
        <w:pStyle w:val="Code"/>
      </w:pPr>
      <w:r>
        <w:t xml:space="preserve">    start_for_b:</w:t>
      </w:r>
    </w:p>
    <w:p w14:paraId="26B67835" w14:textId="77777777" w:rsidR="00D43081" w:rsidRDefault="00D43081" w:rsidP="00D43081">
      <w:pPr>
        <w:pStyle w:val="Code"/>
      </w:pPr>
      <w:r>
        <w:t xml:space="preserve">        if (i &gt; POLY_DEGREE)</w:t>
      </w:r>
    </w:p>
    <w:p w14:paraId="412E5814" w14:textId="77777777" w:rsidR="00D43081" w:rsidRDefault="00D43081" w:rsidP="00D43081">
      <w:pPr>
        <w:pStyle w:val="Code"/>
      </w:pPr>
      <w:r>
        <w:t xml:space="preserve">            goto end_for_b;</w:t>
      </w:r>
    </w:p>
    <w:p w14:paraId="29F5D467" w14:textId="77777777" w:rsidR="00D43081" w:rsidRDefault="00D43081" w:rsidP="00D43081">
      <w:pPr>
        <w:pStyle w:val="Code"/>
      </w:pPr>
      <w:r>
        <w:t xml:space="preserve">        if (f[i] &gt;= 0)</w:t>
      </w:r>
    </w:p>
    <w:p w14:paraId="56E244CA" w14:textId="77777777" w:rsidR="00D43081" w:rsidRDefault="00D43081" w:rsidP="00D43081">
      <w:pPr>
        <w:pStyle w:val="Code"/>
      </w:pPr>
      <w:r>
        <w:t xml:space="preserve">            goto if_a;</w:t>
      </w:r>
    </w:p>
    <w:p w14:paraId="4175DD43" w14:textId="77777777" w:rsidR="00D43081" w:rsidRDefault="00D43081" w:rsidP="00D43081">
      <w:pPr>
        <w:pStyle w:val="Code"/>
      </w:pPr>
      <w:r>
        <w:t xml:space="preserve">        goto el_a;</w:t>
      </w:r>
    </w:p>
    <w:p w14:paraId="61B6320C" w14:textId="77777777" w:rsidR="00D43081" w:rsidRDefault="00D43081" w:rsidP="00D43081">
      <w:pPr>
        <w:pStyle w:val="Code"/>
      </w:pPr>
      <w:r>
        <w:t xml:space="preserve">        if_a:</w:t>
      </w:r>
    </w:p>
    <w:p w14:paraId="25AAE6FB" w14:textId="77777777" w:rsidR="00D43081" w:rsidRDefault="00D43081" w:rsidP="00D43081">
      <w:pPr>
        <w:pStyle w:val="Code"/>
      </w:pPr>
      <w:r>
        <w:t xml:space="preserve">            printf(" + %.2f*pow(x,%d)", f[i], i);</w:t>
      </w:r>
    </w:p>
    <w:p w14:paraId="286BDEE3" w14:textId="77777777" w:rsidR="00D43081" w:rsidRDefault="00D43081" w:rsidP="00D43081">
      <w:pPr>
        <w:pStyle w:val="Code"/>
      </w:pPr>
      <w:r>
        <w:t xml:space="preserve">            goto fi_a;</w:t>
      </w:r>
    </w:p>
    <w:p w14:paraId="4D526AAE" w14:textId="77777777" w:rsidR="00D43081" w:rsidRDefault="00D43081" w:rsidP="00D43081">
      <w:pPr>
        <w:pStyle w:val="Code"/>
      </w:pPr>
      <w:r>
        <w:t xml:space="preserve">        el_a:</w:t>
      </w:r>
    </w:p>
    <w:p w14:paraId="6DD3623C" w14:textId="77777777" w:rsidR="00D43081" w:rsidRDefault="00D43081" w:rsidP="00D43081">
      <w:pPr>
        <w:pStyle w:val="Code"/>
      </w:pPr>
      <w:r>
        <w:t xml:space="preserve">            printf(" - %.2f*pow(x,%d)", -f[i], i);</w:t>
      </w:r>
    </w:p>
    <w:p w14:paraId="616C8D82" w14:textId="77777777" w:rsidR="00D43081" w:rsidRDefault="00D43081" w:rsidP="00D43081">
      <w:pPr>
        <w:pStyle w:val="Code"/>
      </w:pPr>
      <w:r>
        <w:t xml:space="preserve">            goto fi_a;</w:t>
      </w:r>
    </w:p>
    <w:p w14:paraId="1C7D9BDB" w14:textId="77777777" w:rsidR="00D43081" w:rsidRDefault="00D43081" w:rsidP="00D43081">
      <w:pPr>
        <w:pStyle w:val="Code"/>
      </w:pPr>
      <w:r>
        <w:t xml:space="preserve">        fi_a:</w:t>
      </w:r>
    </w:p>
    <w:p w14:paraId="19D0DC0E" w14:textId="77777777" w:rsidR="00D43081" w:rsidRDefault="00D43081" w:rsidP="00D43081">
      <w:pPr>
        <w:pStyle w:val="Code"/>
      </w:pPr>
      <w:r>
        <w:t xml:space="preserve">            i++;</w:t>
      </w:r>
    </w:p>
    <w:p w14:paraId="7C96C11A" w14:textId="77777777" w:rsidR="00D43081" w:rsidRDefault="00D43081" w:rsidP="00D43081">
      <w:pPr>
        <w:pStyle w:val="Code"/>
      </w:pPr>
      <w:r>
        <w:t xml:space="preserve">            goto start_for_b;</w:t>
      </w:r>
    </w:p>
    <w:p w14:paraId="3E7AEF3E" w14:textId="77777777" w:rsidR="00D43081" w:rsidRDefault="00D43081" w:rsidP="00D43081">
      <w:pPr>
        <w:pStyle w:val="Code"/>
      </w:pPr>
      <w:r>
        <w:t xml:space="preserve">    end_for_b:</w:t>
      </w:r>
    </w:p>
    <w:p w14:paraId="0D38ED7A" w14:textId="77777777" w:rsidR="00D43081" w:rsidRDefault="00D43081" w:rsidP="00D43081">
      <w:pPr>
        <w:pStyle w:val="Code"/>
      </w:pPr>
      <w:r>
        <w:t xml:space="preserve">        ;</w:t>
      </w:r>
    </w:p>
    <w:p w14:paraId="5BFB0D87" w14:textId="77777777" w:rsidR="00D43081" w:rsidRDefault="00D43081" w:rsidP="00D43081">
      <w:pPr>
        <w:pStyle w:val="Code"/>
      </w:pPr>
      <w:r>
        <w:t xml:space="preserve">    printf("\nPlease enter a guess at a root, and a maximum number of\n"</w:t>
      </w:r>
    </w:p>
    <w:p w14:paraId="4942D453" w14:textId="77777777" w:rsidR="00D43081" w:rsidRDefault="00D43081" w:rsidP="00D43081">
      <w:pPr>
        <w:pStyle w:val="Code"/>
      </w:pPr>
      <w:r>
        <w:t xml:space="preserve">           "updates to do, separated by a space.\n");</w:t>
      </w:r>
    </w:p>
    <w:p w14:paraId="23D85DA7" w14:textId="77777777" w:rsidR="00D43081" w:rsidRDefault="00D43081" w:rsidP="00D43081">
      <w:pPr>
        <w:pStyle w:val="Code"/>
      </w:pPr>
      <w:r>
        <w:t xml:space="preserve">    n_scanned = scanf("%lf%d", &amp;guess, &amp;update_max);</w:t>
      </w:r>
    </w:p>
    <w:p w14:paraId="3E8D9FEB" w14:textId="77777777" w:rsidR="00D43081" w:rsidRDefault="00D43081" w:rsidP="00D43081">
      <w:pPr>
        <w:pStyle w:val="Code"/>
      </w:pPr>
      <w:r>
        <w:t xml:space="preserve">    if (n_scanned != 2)</w:t>
      </w:r>
    </w:p>
    <w:p w14:paraId="5A3CC273" w14:textId="77777777" w:rsidR="00D43081" w:rsidRDefault="00D43081" w:rsidP="00D43081">
      <w:pPr>
        <w:pStyle w:val="Code"/>
      </w:pPr>
      <w:r>
        <w:t xml:space="preserve">        goto if_b;</w:t>
      </w:r>
    </w:p>
    <w:p w14:paraId="67FCABF0" w14:textId="77777777" w:rsidR="00D43081" w:rsidRDefault="00D43081" w:rsidP="00D43081">
      <w:pPr>
        <w:pStyle w:val="Code"/>
      </w:pPr>
      <w:r>
        <w:t xml:space="preserve">    goto el_b;</w:t>
      </w:r>
    </w:p>
    <w:p w14:paraId="635D012F" w14:textId="77777777" w:rsidR="00D43081" w:rsidRDefault="00D43081" w:rsidP="00D43081">
      <w:pPr>
        <w:pStyle w:val="Code"/>
      </w:pPr>
      <w:r>
        <w:t xml:space="preserve">    if_b:</w:t>
      </w:r>
    </w:p>
    <w:p w14:paraId="0203509A" w14:textId="77777777" w:rsidR="00D43081" w:rsidRDefault="00D43081" w:rsidP="00D43081">
      <w:pPr>
        <w:pStyle w:val="Code"/>
      </w:pPr>
      <w:r>
        <w:t xml:space="preserve">        printf("Sorry, I couldn't understand the input.\n");</w:t>
      </w:r>
    </w:p>
    <w:p w14:paraId="5437E655" w14:textId="77777777" w:rsidR="00D43081" w:rsidRDefault="00D43081" w:rsidP="00D43081">
      <w:pPr>
        <w:pStyle w:val="Code"/>
      </w:pPr>
      <w:r>
        <w:t xml:space="preserve">        exit(0);</w:t>
      </w:r>
    </w:p>
    <w:p w14:paraId="7F8C222B" w14:textId="77777777" w:rsidR="00D43081" w:rsidRDefault="00D43081" w:rsidP="00D43081">
      <w:pPr>
        <w:pStyle w:val="Code"/>
      </w:pPr>
      <w:r>
        <w:t xml:space="preserve">    el_b:</w:t>
      </w:r>
    </w:p>
    <w:p w14:paraId="3E07D3EB" w14:textId="77777777" w:rsidR="00D43081" w:rsidRDefault="00D43081" w:rsidP="00D43081">
      <w:pPr>
        <w:pStyle w:val="Code"/>
      </w:pPr>
      <w:r>
        <w:t xml:space="preserve">        ;</w:t>
      </w:r>
    </w:p>
    <w:p w14:paraId="4D59A16E" w14:textId="77777777" w:rsidR="00D43081" w:rsidRDefault="00D43081" w:rsidP="00D43081">
      <w:pPr>
        <w:pStyle w:val="Code"/>
      </w:pPr>
      <w:r>
        <w:t xml:space="preserve">    if (update_max &lt; 1)</w:t>
      </w:r>
    </w:p>
    <w:p w14:paraId="0292E89C" w14:textId="77777777" w:rsidR="00D43081" w:rsidRDefault="00D43081" w:rsidP="00D43081">
      <w:pPr>
        <w:pStyle w:val="Code"/>
      </w:pPr>
      <w:r>
        <w:t xml:space="preserve">        goto if_c;</w:t>
      </w:r>
    </w:p>
    <w:p w14:paraId="58F24E82" w14:textId="77777777" w:rsidR="00D43081" w:rsidRDefault="00D43081" w:rsidP="00D43081">
      <w:pPr>
        <w:pStyle w:val="Code"/>
      </w:pPr>
      <w:r>
        <w:t xml:space="preserve">    goto el_c;</w:t>
      </w:r>
    </w:p>
    <w:p w14:paraId="62BAC704" w14:textId="77777777" w:rsidR="00D43081" w:rsidRDefault="00D43081" w:rsidP="00D43081">
      <w:pPr>
        <w:pStyle w:val="Code"/>
      </w:pPr>
      <w:r>
        <w:t xml:space="preserve">    if_c:</w:t>
      </w:r>
    </w:p>
    <w:p w14:paraId="3271C39D" w14:textId="77777777" w:rsidR="00D43081" w:rsidRDefault="00D43081" w:rsidP="00D43081">
      <w:pPr>
        <w:pStyle w:val="Code"/>
      </w:pPr>
      <w:r>
        <w:t xml:space="preserve">        printf("Sorry, I must be allowed do at least one update.\n");</w:t>
      </w:r>
    </w:p>
    <w:p w14:paraId="516A2BBC" w14:textId="77777777" w:rsidR="00D43081" w:rsidRDefault="00D43081" w:rsidP="00D43081">
      <w:pPr>
        <w:pStyle w:val="Code"/>
      </w:pPr>
      <w:r>
        <w:t xml:space="preserve">        exit(0);</w:t>
      </w:r>
    </w:p>
    <w:p w14:paraId="711CB2FF" w14:textId="77777777" w:rsidR="00D43081" w:rsidRDefault="00D43081" w:rsidP="00D43081">
      <w:pPr>
        <w:pStyle w:val="Code"/>
      </w:pPr>
      <w:r>
        <w:t xml:space="preserve">    el_c:</w:t>
      </w:r>
    </w:p>
    <w:p w14:paraId="750BC975" w14:textId="77777777" w:rsidR="00D43081" w:rsidRDefault="00D43081" w:rsidP="00D43081">
      <w:pPr>
        <w:pStyle w:val="Code"/>
      </w:pPr>
      <w:r>
        <w:t xml:space="preserve">        ;</w:t>
      </w:r>
    </w:p>
    <w:p w14:paraId="603C9233" w14:textId="77777777" w:rsidR="00D43081" w:rsidRDefault="00D43081" w:rsidP="00D43081">
      <w:pPr>
        <w:pStyle w:val="Code"/>
      </w:pPr>
      <w:r>
        <w:t xml:space="preserve">    printf("Running with initial guess %f.\n", guess);</w:t>
      </w:r>
    </w:p>
    <w:p w14:paraId="0EC1A2BF" w14:textId="77777777" w:rsidR="00D43081" w:rsidRDefault="00D43081" w:rsidP="00D43081">
      <w:pPr>
        <w:pStyle w:val="Code"/>
      </w:pPr>
      <w:r>
        <w:t xml:space="preserve">    i = 0;</w:t>
      </w:r>
    </w:p>
    <w:p w14:paraId="358D224C" w14:textId="77777777" w:rsidR="00D43081" w:rsidRDefault="00D43081" w:rsidP="00D43081">
      <w:pPr>
        <w:pStyle w:val="Code"/>
      </w:pPr>
      <w:r>
        <w:t xml:space="preserve">    start_for_c:</w:t>
      </w:r>
    </w:p>
    <w:p w14:paraId="02699E32" w14:textId="77777777" w:rsidR="00D43081" w:rsidRDefault="00D43081" w:rsidP="00D43081">
      <w:pPr>
        <w:pStyle w:val="Code"/>
      </w:pPr>
      <w:r>
        <w:t xml:space="preserve">        if (i &gt;= POLY_DEGREE)</w:t>
      </w:r>
    </w:p>
    <w:p w14:paraId="28E69CD0" w14:textId="77777777" w:rsidR="00D43081" w:rsidRDefault="00D43081" w:rsidP="00D43081">
      <w:pPr>
        <w:pStyle w:val="Code"/>
      </w:pPr>
      <w:r>
        <w:t xml:space="preserve">            goto end_for_c;</w:t>
      </w:r>
    </w:p>
    <w:p w14:paraId="321A9754" w14:textId="77777777" w:rsidR="00D43081" w:rsidRDefault="00D43081" w:rsidP="00D43081">
      <w:pPr>
        <w:pStyle w:val="Code"/>
      </w:pPr>
      <w:r>
        <w:t xml:space="preserve">        dfdx[i] = (i + 1) * f[i + 1];   // Calculus!</w:t>
      </w:r>
    </w:p>
    <w:p w14:paraId="412C5219" w14:textId="77777777" w:rsidR="00D43081" w:rsidRDefault="00D43081" w:rsidP="00D43081">
      <w:pPr>
        <w:pStyle w:val="Code"/>
      </w:pPr>
      <w:r>
        <w:t xml:space="preserve">        i++;</w:t>
      </w:r>
    </w:p>
    <w:p w14:paraId="5C566817" w14:textId="77777777" w:rsidR="00D43081" w:rsidRDefault="00D43081" w:rsidP="00D43081">
      <w:pPr>
        <w:pStyle w:val="Code"/>
      </w:pPr>
      <w:r>
        <w:t xml:space="preserve">        goto start_for_c;</w:t>
      </w:r>
    </w:p>
    <w:p w14:paraId="79E4207B" w14:textId="77777777" w:rsidR="00D43081" w:rsidRDefault="00D43081" w:rsidP="00D43081">
      <w:pPr>
        <w:pStyle w:val="Code"/>
      </w:pPr>
      <w:r>
        <w:t xml:space="preserve">    end_for_c:</w:t>
      </w:r>
    </w:p>
    <w:p w14:paraId="3FBEFEA0" w14:textId="77777777" w:rsidR="00D43081" w:rsidRDefault="00D43081" w:rsidP="00D43081">
      <w:pPr>
        <w:pStyle w:val="Code"/>
      </w:pPr>
      <w:r>
        <w:t xml:space="preserve">        ;</w:t>
      </w:r>
    </w:p>
    <w:p w14:paraId="1D3B285A" w14:textId="77777777" w:rsidR="00D43081" w:rsidRDefault="00D43081" w:rsidP="00D43081">
      <w:pPr>
        <w:pStyle w:val="Code"/>
      </w:pPr>
      <w:r>
        <w:t xml:space="preserve">    current_x = guess;</w:t>
      </w:r>
    </w:p>
    <w:p w14:paraId="0187D193" w14:textId="77777777" w:rsidR="00D43081" w:rsidRDefault="00D43081" w:rsidP="00D43081">
      <w:pPr>
        <w:pStyle w:val="Code"/>
      </w:pPr>
      <w:r>
        <w:t xml:space="preserve">    update_count = 0;</w:t>
      </w:r>
    </w:p>
    <w:p w14:paraId="527FB5D0" w14:textId="77777777" w:rsidR="00D43081" w:rsidRDefault="00D43081" w:rsidP="00D43081">
      <w:pPr>
        <w:pStyle w:val="Code"/>
      </w:pPr>
      <w:r>
        <w:t xml:space="preserve">    start_while_a:</w:t>
      </w:r>
    </w:p>
    <w:p w14:paraId="086EDC5C" w14:textId="77777777" w:rsidR="00D43081" w:rsidRDefault="00D43081" w:rsidP="00D43081">
      <w:pPr>
        <w:pStyle w:val="Code"/>
      </w:pPr>
      <w:r>
        <w:t xml:space="preserve">        current_f = polyval(f, POLY_DEGREE, current_x);</w:t>
      </w:r>
    </w:p>
    <w:p w14:paraId="200874AA" w14:textId="77777777" w:rsidR="00D43081" w:rsidRDefault="00D43081" w:rsidP="00D43081">
      <w:pPr>
        <w:pStyle w:val="Code"/>
      </w:pPr>
      <w:r>
        <w:t xml:space="preserve">        printf("%d update(s) done; x is %.15f; f(x) is %.15e\n",</w:t>
      </w:r>
    </w:p>
    <w:p w14:paraId="7F705CEB" w14:textId="77777777" w:rsidR="00D43081" w:rsidRDefault="00D43081" w:rsidP="00D43081">
      <w:pPr>
        <w:pStyle w:val="Code"/>
      </w:pPr>
      <w:r>
        <w:t xml:space="preserve">               update_count, current_x, current_f);</w:t>
      </w:r>
    </w:p>
    <w:p w14:paraId="14A9A84C" w14:textId="77777777" w:rsidR="00D43081" w:rsidRDefault="00D43081" w:rsidP="00D43081">
      <w:pPr>
        <w:pStyle w:val="Code"/>
      </w:pPr>
      <w:r>
        <w:t xml:space="preserve">        if (update_count == update_max)</w:t>
      </w:r>
    </w:p>
    <w:p w14:paraId="4BAA2813" w14:textId="77777777" w:rsidR="00D43081" w:rsidRDefault="00D43081" w:rsidP="00D43081">
      <w:pPr>
        <w:pStyle w:val="Code"/>
      </w:pPr>
      <w:r>
        <w:t xml:space="preserve">            goto end_while_a;</w:t>
      </w:r>
    </w:p>
    <w:p w14:paraId="59D05125" w14:textId="77777777" w:rsidR="00D43081" w:rsidRDefault="00D43081" w:rsidP="00D43081">
      <w:pPr>
        <w:pStyle w:val="Code"/>
      </w:pPr>
      <w:r>
        <w:t xml:space="preserve">        if (fabs(current_f) &lt; MAX_ERROR)</w:t>
      </w:r>
    </w:p>
    <w:p w14:paraId="27C5D607" w14:textId="77777777" w:rsidR="00D43081" w:rsidRDefault="00D43081" w:rsidP="00D43081">
      <w:pPr>
        <w:pStyle w:val="Code"/>
      </w:pPr>
      <w:r>
        <w:t xml:space="preserve">            goto end_while_a;</w:t>
      </w:r>
    </w:p>
    <w:p w14:paraId="6BB09F5C" w14:textId="77777777" w:rsidR="00D43081" w:rsidRDefault="00D43081" w:rsidP="00D43081">
      <w:pPr>
        <w:pStyle w:val="Code"/>
      </w:pPr>
      <w:r>
        <w:t xml:space="preserve">        current_dfdx = polyval(dfdx, POLY_DEGREE - 1, current_x);</w:t>
      </w:r>
    </w:p>
    <w:p w14:paraId="71DE7DEF" w14:textId="77777777" w:rsidR="00D43081" w:rsidRDefault="00D43081" w:rsidP="00D43081">
      <w:pPr>
        <w:pStyle w:val="Code"/>
      </w:pPr>
      <w:r>
        <w:t xml:space="preserve">        current_x -= current_f / current_dfdx;</w:t>
      </w:r>
    </w:p>
    <w:p w14:paraId="7F924137" w14:textId="77777777" w:rsidR="00D43081" w:rsidRDefault="00D43081" w:rsidP="00D43081">
      <w:pPr>
        <w:pStyle w:val="Code"/>
      </w:pPr>
      <w:r>
        <w:t xml:space="preserve">        update_count++;</w:t>
      </w:r>
    </w:p>
    <w:p w14:paraId="28DCE3E0" w14:textId="77777777" w:rsidR="00D43081" w:rsidRDefault="00D43081" w:rsidP="00D43081">
      <w:pPr>
        <w:pStyle w:val="Code"/>
      </w:pPr>
      <w:r>
        <w:t xml:space="preserve">        goto start_while_a;</w:t>
      </w:r>
    </w:p>
    <w:p w14:paraId="3D1EDCD2" w14:textId="77777777" w:rsidR="00D43081" w:rsidRDefault="00D43081" w:rsidP="00D43081">
      <w:pPr>
        <w:pStyle w:val="Code"/>
      </w:pPr>
      <w:r>
        <w:t xml:space="preserve">    end_while_a:</w:t>
      </w:r>
    </w:p>
    <w:p w14:paraId="640A32F6" w14:textId="77777777" w:rsidR="00D43081" w:rsidRDefault="00D43081" w:rsidP="00D43081">
      <w:pPr>
        <w:pStyle w:val="Code"/>
      </w:pPr>
      <w:r>
        <w:t xml:space="preserve">        ;</w:t>
      </w:r>
    </w:p>
    <w:p w14:paraId="7651FCED" w14:textId="77777777" w:rsidR="00D43081" w:rsidRDefault="00D43081" w:rsidP="00D43081">
      <w:pPr>
        <w:pStyle w:val="Code"/>
      </w:pPr>
      <w:r>
        <w:t xml:space="preserve">    if (fabs(current_f) &lt;= MAX_ERROR)</w:t>
      </w:r>
    </w:p>
    <w:p w14:paraId="42611013" w14:textId="77777777" w:rsidR="00D43081" w:rsidRDefault="00D43081" w:rsidP="00D43081">
      <w:pPr>
        <w:pStyle w:val="Code"/>
      </w:pPr>
      <w:r>
        <w:t xml:space="preserve">        goto if_d;</w:t>
      </w:r>
    </w:p>
    <w:p w14:paraId="20B28C09" w14:textId="77777777" w:rsidR="00D43081" w:rsidRDefault="00D43081" w:rsidP="00D43081">
      <w:pPr>
        <w:pStyle w:val="Code"/>
      </w:pPr>
      <w:r>
        <w:t xml:space="preserve">    goto el_d;</w:t>
      </w:r>
    </w:p>
    <w:p w14:paraId="7CB2F4A8" w14:textId="77777777" w:rsidR="00D43081" w:rsidRDefault="00D43081" w:rsidP="00D43081">
      <w:pPr>
        <w:pStyle w:val="Code"/>
      </w:pPr>
      <w:r>
        <w:t xml:space="preserve">    if_d:</w:t>
      </w:r>
    </w:p>
    <w:p w14:paraId="7860C47E" w14:textId="77777777" w:rsidR="00D43081" w:rsidRDefault="00D43081" w:rsidP="00D43081">
      <w:pPr>
        <w:pStyle w:val="Code"/>
      </w:pPr>
      <w:r>
        <w:t xml:space="preserve">        printf("Stopped with approximate solution of %.10f.\n",</w:t>
      </w:r>
    </w:p>
    <w:p w14:paraId="335F1288" w14:textId="77777777" w:rsidR="00D43081" w:rsidRDefault="00D43081" w:rsidP="00D43081">
      <w:pPr>
        <w:pStyle w:val="Code"/>
      </w:pPr>
      <w:r>
        <w:t xml:space="preserve">               current_x);</w:t>
      </w:r>
    </w:p>
    <w:p w14:paraId="6156AF84" w14:textId="77777777" w:rsidR="00D43081" w:rsidRDefault="00D43081" w:rsidP="00D43081">
      <w:pPr>
        <w:pStyle w:val="Code"/>
      </w:pPr>
      <w:r>
        <w:t xml:space="preserve">        goto fi_d;</w:t>
      </w:r>
    </w:p>
    <w:p w14:paraId="55983910" w14:textId="77777777" w:rsidR="00D43081" w:rsidRDefault="00D43081" w:rsidP="00D43081">
      <w:pPr>
        <w:pStyle w:val="Code"/>
      </w:pPr>
      <w:r>
        <w:t xml:space="preserve">    el_d:</w:t>
      </w:r>
    </w:p>
    <w:p w14:paraId="4BD1FA0C" w14:textId="77777777" w:rsidR="00D43081" w:rsidRDefault="00D43081" w:rsidP="00D43081">
      <w:pPr>
        <w:pStyle w:val="Code"/>
      </w:pPr>
      <w:r>
        <w:t xml:space="preserve">        printf("%d updates performed, solution still not good enough.\n",</w:t>
      </w:r>
    </w:p>
    <w:p w14:paraId="51727307" w14:textId="77777777" w:rsidR="00D43081" w:rsidRDefault="00D43081" w:rsidP="00D43081">
      <w:pPr>
        <w:pStyle w:val="Code"/>
      </w:pPr>
      <w:r>
        <w:t xml:space="preserve">               update_count);</w:t>
      </w:r>
    </w:p>
    <w:p w14:paraId="2EB3B720" w14:textId="77777777" w:rsidR="00D43081" w:rsidRDefault="00D43081" w:rsidP="00D43081">
      <w:pPr>
        <w:pStyle w:val="Code"/>
      </w:pPr>
      <w:r>
        <w:t xml:space="preserve">        goto fi_d;</w:t>
      </w:r>
    </w:p>
    <w:p w14:paraId="3F850976" w14:textId="77777777" w:rsidR="00D43081" w:rsidRDefault="00D43081" w:rsidP="00D43081">
      <w:pPr>
        <w:pStyle w:val="Code"/>
      </w:pPr>
      <w:r>
        <w:t xml:space="preserve">    fi_d:</w:t>
      </w:r>
    </w:p>
    <w:p w14:paraId="6DC8CE9A" w14:textId="77777777" w:rsidR="00D43081" w:rsidRDefault="00D43081" w:rsidP="00D43081">
      <w:pPr>
        <w:pStyle w:val="Code"/>
      </w:pPr>
      <w:r>
        <w:t xml:space="preserve">        ;</w:t>
      </w:r>
    </w:p>
    <w:p w14:paraId="4BAAE8E0" w14:textId="77777777" w:rsidR="00D43081" w:rsidRDefault="00D43081" w:rsidP="00D43081">
      <w:pPr>
        <w:pStyle w:val="Code"/>
      </w:pPr>
      <w:r>
        <w:t xml:space="preserve">    return 0;</w:t>
      </w:r>
    </w:p>
    <w:p w14:paraId="76B4A7D2" w14:textId="77777777" w:rsidR="00D43081" w:rsidRDefault="00D43081" w:rsidP="00D43081">
      <w:pPr>
        <w:pStyle w:val="Code"/>
      </w:pPr>
      <w:r>
        <w:t>}</w:t>
      </w:r>
    </w:p>
    <w:p w14:paraId="0B972A50" w14:textId="77777777" w:rsidR="00D43081" w:rsidRDefault="00D43081" w:rsidP="00D43081">
      <w:pPr>
        <w:pStyle w:val="Code"/>
      </w:pPr>
    </w:p>
    <w:p w14:paraId="413EFED4" w14:textId="77777777" w:rsidR="00D43081" w:rsidRDefault="00D43081" w:rsidP="00D43081">
      <w:pPr>
        <w:pStyle w:val="Code"/>
      </w:pPr>
      <w:r>
        <w:t>double polyval(const double *a, int n, double x)</w:t>
      </w:r>
    </w:p>
    <w:p w14:paraId="28C2D499" w14:textId="77777777" w:rsidR="00D43081" w:rsidRDefault="00D43081" w:rsidP="00D43081">
      <w:pPr>
        <w:pStyle w:val="Code"/>
      </w:pPr>
      <w:r>
        <w:t>{</w:t>
      </w:r>
    </w:p>
    <w:p w14:paraId="5562B34B" w14:textId="77777777" w:rsidR="00D43081" w:rsidRDefault="00D43081" w:rsidP="00D43081">
      <w:pPr>
        <w:pStyle w:val="Code"/>
      </w:pPr>
      <w:r>
        <w:t xml:space="preserve">    double result = 0.0;</w:t>
      </w:r>
    </w:p>
    <w:p w14:paraId="4685298D" w14:textId="77777777" w:rsidR="00D43081" w:rsidRDefault="00D43081" w:rsidP="00D43081">
      <w:pPr>
        <w:pStyle w:val="Code"/>
      </w:pPr>
      <w:r>
        <w:t xml:space="preserve">    int i = n;</w:t>
      </w:r>
    </w:p>
    <w:p w14:paraId="7D97CFE0" w14:textId="77777777" w:rsidR="00D43081" w:rsidRDefault="00D43081" w:rsidP="00D43081">
      <w:pPr>
        <w:pStyle w:val="Code"/>
      </w:pPr>
      <w:r>
        <w:t xml:space="preserve">    start_for_a:</w:t>
      </w:r>
    </w:p>
    <w:p w14:paraId="440EB36B" w14:textId="77777777" w:rsidR="00D43081" w:rsidRDefault="00D43081" w:rsidP="00D43081">
      <w:pPr>
        <w:pStyle w:val="Code"/>
      </w:pPr>
      <w:r>
        <w:t xml:space="preserve">        if (i &lt; 1)</w:t>
      </w:r>
    </w:p>
    <w:p w14:paraId="0305F135" w14:textId="77777777" w:rsidR="00D43081" w:rsidRDefault="00D43081" w:rsidP="00D43081">
      <w:pPr>
        <w:pStyle w:val="Code"/>
      </w:pPr>
      <w:r>
        <w:t xml:space="preserve">            goto end_for_a;</w:t>
      </w:r>
    </w:p>
    <w:p w14:paraId="16032FDC" w14:textId="77777777" w:rsidR="00D43081" w:rsidRDefault="00D43081" w:rsidP="00D43081">
      <w:pPr>
        <w:pStyle w:val="Code"/>
      </w:pPr>
      <w:r>
        <w:t xml:space="preserve">        result += a[i];</w:t>
      </w:r>
    </w:p>
    <w:p w14:paraId="134FC7D8" w14:textId="77777777" w:rsidR="00D43081" w:rsidRDefault="00D43081" w:rsidP="00D43081">
      <w:pPr>
        <w:pStyle w:val="Code"/>
      </w:pPr>
      <w:r>
        <w:t xml:space="preserve">        result *= x;</w:t>
      </w:r>
    </w:p>
    <w:p w14:paraId="76B2676E" w14:textId="77777777" w:rsidR="00D43081" w:rsidRDefault="00D43081" w:rsidP="00D43081">
      <w:pPr>
        <w:pStyle w:val="Code"/>
      </w:pPr>
      <w:r>
        <w:t xml:space="preserve">        i--;</w:t>
      </w:r>
    </w:p>
    <w:p w14:paraId="3536EF7B" w14:textId="77777777" w:rsidR="00D43081" w:rsidRDefault="00D43081" w:rsidP="00D43081">
      <w:pPr>
        <w:pStyle w:val="Code"/>
      </w:pPr>
      <w:r>
        <w:t xml:space="preserve">        goto start_for_a;</w:t>
      </w:r>
    </w:p>
    <w:p w14:paraId="178E19BA" w14:textId="77777777" w:rsidR="00D43081" w:rsidRDefault="00D43081" w:rsidP="00D43081">
      <w:pPr>
        <w:pStyle w:val="Code"/>
      </w:pPr>
      <w:r>
        <w:t xml:space="preserve">    end_for_a:</w:t>
      </w:r>
    </w:p>
    <w:p w14:paraId="417DB875" w14:textId="77777777" w:rsidR="00D43081" w:rsidRDefault="00D43081" w:rsidP="00D43081">
      <w:pPr>
        <w:pStyle w:val="Code"/>
      </w:pPr>
      <w:r>
        <w:t xml:space="preserve">        ;</w:t>
      </w:r>
    </w:p>
    <w:p w14:paraId="0F1A29B6" w14:textId="77777777" w:rsidR="00D43081" w:rsidRDefault="00D43081" w:rsidP="00D43081">
      <w:pPr>
        <w:pStyle w:val="Code"/>
      </w:pPr>
      <w:r>
        <w:t xml:space="preserve">    result += a[0];</w:t>
      </w:r>
    </w:p>
    <w:p w14:paraId="79BEF059" w14:textId="77777777" w:rsidR="00D43081" w:rsidRDefault="00D43081" w:rsidP="00D43081">
      <w:pPr>
        <w:pStyle w:val="Code"/>
      </w:pPr>
      <w:r>
        <w:t xml:space="preserve">    return result;</w:t>
      </w:r>
    </w:p>
    <w:p w14:paraId="79BF747E" w14:textId="40E4FD49" w:rsidR="00D43081" w:rsidRDefault="00D43081" w:rsidP="00D43081">
      <w:pPr>
        <w:pStyle w:val="Code"/>
      </w:pPr>
      <w:r>
        <w:t>}</w:t>
      </w:r>
    </w:p>
    <w:p w14:paraId="3EB0B4B8" w14:textId="77777777" w:rsidR="00D43081" w:rsidRDefault="00D43081" w:rsidP="00D43081"/>
    <w:p w14:paraId="1C11BBDB" w14:textId="77777777" w:rsidR="00D43081" w:rsidRDefault="00D43081" w:rsidP="00D43081"/>
    <w:p w14:paraId="6F607F32" w14:textId="63FC9BAC" w:rsidR="00D43081" w:rsidRDefault="00D43081" w:rsidP="00D43081">
      <w:r>
        <w:t>Terminal 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1660A" w14:paraId="3084597C" w14:textId="77777777" w:rsidTr="00D43081">
        <w:tc>
          <w:tcPr>
            <w:tcW w:w="4675" w:type="dxa"/>
          </w:tcPr>
          <w:p w14:paraId="48489AB6" w14:textId="7125DFDD" w:rsidR="00C1660A" w:rsidRDefault="00C1660A" w:rsidP="00D43081">
            <w:pPr>
              <w:jc w:val="center"/>
            </w:pPr>
            <w:r>
              <w:t>Before Modification</w:t>
            </w:r>
          </w:p>
        </w:tc>
        <w:tc>
          <w:tcPr>
            <w:tcW w:w="4675" w:type="dxa"/>
          </w:tcPr>
          <w:p w14:paraId="2464224B" w14:textId="550A187F" w:rsidR="00C1660A" w:rsidRDefault="00C1660A" w:rsidP="008B6893">
            <w:pPr>
              <w:jc w:val="center"/>
            </w:pPr>
            <w:r>
              <w:t>After Modification</w:t>
            </w:r>
          </w:p>
        </w:tc>
      </w:tr>
      <w:tr w:rsidR="00C1660A" w14:paraId="6F57F128" w14:textId="77777777" w:rsidTr="00D43081">
        <w:tc>
          <w:tcPr>
            <w:tcW w:w="4675" w:type="dxa"/>
          </w:tcPr>
          <w:p w14:paraId="1BCB7A6D" w14:textId="77777777" w:rsidR="00C1660A" w:rsidRPr="00C1660A" w:rsidRDefault="00C1660A" w:rsidP="00C1660A">
            <w:pPr>
              <w:rPr>
                <w:rFonts w:ascii="Consolas" w:hAnsi="Consolas"/>
                <w:sz w:val="14"/>
                <w:szCs w:val="14"/>
              </w:rPr>
            </w:pPr>
            <w:r w:rsidRPr="00C1660A">
              <w:rPr>
                <w:rFonts w:ascii="Consolas" w:hAnsi="Consolas"/>
                <w:sz w:val="14"/>
                <w:szCs w:val="14"/>
              </w:rPr>
              <w:t>Mitchell@ttys003 21:23 {0} [exG]$ ./test.out</w:t>
            </w:r>
          </w:p>
          <w:p w14:paraId="68247AD7" w14:textId="77777777" w:rsidR="00C1660A" w:rsidRPr="00C1660A" w:rsidRDefault="00C1660A" w:rsidP="00C1660A">
            <w:pPr>
              <w:rPr>
                <w:rFonts w:ascii="Consolas" w:hAnsi="Consolas"/>
                <w:sz w:val="14"/>
                <w:szCs w:val="14"/>
              </w:rPr>
            </w:pPr>
            <w:r w:rsidRPr="00C1660A">
              <w:rPr>
                <w:rFonts w:ascii="Consolas" w:hAnsi="Consolas"/>
                <w:sz w:val="14"/>
                <w:szCs w:val="14"/>
              </w:rPr>
              <w:t>This program demonstrates use of Newton's Method to find</w:t>
            </w:r>
          </w:p>
          <w:p w14:paraId="5A8982BD" w14:textId="77777777" w:rsidR="00C1660A" w:rsidRPr="00C1660A" w:rsidRDefault="00C1660A" w:rsidP="00C1660A">
            <w:pPr>
              <w:rPr>
                <w:rFonts w:ascii="Consolas" w:hAnsi="Consolas"/>
                <w:sz w:val="14"/>
                <w:szCs w:val="14"/>
              </w:rPr>
            </w:pPr>
            <w:r w:rsidRPr="00C1660A">
              <w:rPr>
                <w:rFonts w:ascii="Consolas" w:hAnsi="Consolas"/>
                <w:sz w:val="14"/>
                <w:szCs w:val="14"/>
              </w:rPr>
              <w:t>approximate roots of the polynomial</w:t>
            </w:r>
          </w:p>
          <w:p w14:paraId="6869776E" w14:textId="77777777" w:rsidR="00C1660A" w:rsidRPr="00C1660A" w:rsidRDefault="00C1660A" w:rsidP="00C1660A">
            <w:pPr>
              <w:rPr>
                <w:rFonts w:ascii="Consolas" w:hAnsi="Consolas"/>
                <w:sz w:val="14"/>
                <w:szCs w:val="14"/>
              </w:rPr>
            </w:pPr>
            <w:r w:rsidRPr="00C1660A">
              <w:rPr>
                <w:rFonts w:ascii="Consolas" w:hAnsi="Consolas"/>
                <w:sz w:val="14"/>
                <w:szCs w:val="14"/>
              </w:rPr>
              <w:t>f(x) = 1.45 + 0.78*pow(x,1) - 3.03*pow(x,2) - 1.15*pow(x,3) + 1.00*pow(x,4)</w:t>
            </w:r>
          </w:p>
          <w:p w14:paraId="3117B0F2" w14:textId="77777777" w:rsidR="00C1660A" w:rsidRPr="00C1660A" w:rsidRDefault="00C1660A" w:rsidP="00C1660A">
            <w:pPr>
              <w:rPr>
                <w:rFonts w:ascii="Consolas" w:hAnsi="Consolas"/>
                <w:sz w:val="14"/>
                <w:szCs w:val="14"/>
              </w:rPr>
            </w:pPr>
            <w:r w:rsidRPr="00C1660A">
              <w:rPr>
                <w:rFonts w:ascii="Consolas" w:hAnsi="Consolas"/>
                <w:sz w:val="14"/>
                <w:szCs w:val="14"/>
              </w:rPr>
              <w:t>Please enter a guess at a root, and a maximum number of</w:t>
            </w:r>
          </w:p>
          <w:p w14:paraId="74EC02A9" w14:textId="77777777" w:rsidR="00C1660A" w:rsidRPr="00C1660A" w:rsidRDefault="00C1660A" w:rsidP="00C1660A">
            <w:pPr>
              <w:rPr>
                <w:rFonts w:ascii="Consolas" w:hAnsi="Consolas"/>
                <w:sz w:val="14"/>
                <w:szCs w:val="14"/>
              </w:rPr>
            </w:pPr>
            <w:r w:rsidRPr="00C1660A">
              <w:rPr>
                <w:rFonts w:ascii="Consolas" w:hAnsi="Consolas"/>
                <w:sz w:val="14"/>
                <w:szCs w:val="14"/>
              </w:rPr>
              <w:t>updates to do, separated by a space.</w:t>
            </w:r>
          </w:p>
          <w:p w14:paraId="1D2F09EE" w14:textId="77777777" w:rsidR="00C1660A" w:rsidRPr="00C1660A" w:rsidRDefault="00C1660A" w:rsidP="00C1660A">
            <w:pPr>
              <w:rPr>
                <w:rFonts w:ascii="Consolas" w:hAnsi="Consolas"/>
                <w:sz w:val="14"/>
                <w:szCs w:val="14"/>
              </w:rPr>
            </w:pPr>
            <w:r w:rsidRPr="00C1660A">
              <w:rPr>
                <w:rFonts w:ascii="Consolas" w:hAnsi="Consolas"/>
                <w:sz w:val="14"/>
                <w:szCs w:val="14"/>
              </w:rPr>
              <w:t>1.0 x</w:t>
            </w:r>
          </w:p>
          <w:p w14:paraId="309C9EBE" w14:textId="77777777" w:rsidR="00C1660A" w:rsidRPr="00C1660A" w:rsidRDefault="00C1660A" w:rsidP="00C1660A">
            <w:pPr>
              <w:rPr>
                <w:rFonts w:ascii="Consolas" w:hAnsi="Consolas"/>
                <w:sz w:val="14"/>
                <w:szCs w:val="14"/>
              </w:rPr>
            </w:pPr>
            <w:r w:rsidRPr="00C1660A">
              <w:rPr>
                <w:rFonts w:ascii="Consolas" w:hAnsi="Consolas"/>
                <w:sz w:val="14"/>
                <w:szCs w:val="14"/>
              </w:rPr>
              <w:t>Sorry, I couldn't understand the input.</w:t>
            </w:r>
          </w:p>
          <w:p w14:paraId="0382AA1B" w14:textId="77777777" w:rsidR="00C1660A" w:rsidRPr="00C1660A" w:rsidRDefault="00C1660A" w:rsidP="00C1660A">
            <w:pPr>
              <w:rPr>
                <w:rFonts w:ascii="Consolas" w:hAnsi="Consolas"/>
                <w:sz w:val="14"/>
                <w:szCs w:val="14"/>
              </w:rPr>
            </w:pPr>
            <w:r w:rsidRPr="00C1660A">
              <w:rPr>
                <w:rFonts w:ascii="Consolas" w:hAnsi="Consolas"/>
                <w:sz w:val="14"/>
                <w:szCs w:val="14"/>
              </w:rPr>
              <w:t>Mitchell@ttys003 21:23 {0} [exG]$ ./test.out</w:t>
            </w:r>
          </w:p>
          <w:p w14:paraId="46C4816F" w14:textId="77777777" w:rsidR="00C1660A" w:rsidRPr="00C1660A" w:rsidRDefault="00C1660A" w:rsidP="00C1660A">
            <w:pPr>
              <w:rPr>
                <w:rFonts w:ascii="Consolas" w:hAnsi="Consolas"/>
                <w:sz w:val="14"/>
                <w:szCs w:val="14"/>
              </w:rPr>
            </w:pPr>
            <w:r w:rsidRPr="00C1660A">
              <w:rPr>
                <w:rFonts w:ascii="Consolas" w:hAnsi="Consolas"/>
                <w:sz w:val="14"/>
                <w:szCs w:val="14"/>
              </w:rPr>
              <w:t>This program demonstrates use of Newton's Method to find</w:t>
            </w:r>
          </w:p>
          <w:p w14:paraId="7BA65EEE" w14:textId="77777777" w:rsidR="00C1660A" w:rsidRPr="00C1660A" w:rsidRDefault="00C1660A" w:rsidP="00C1660A">
            <w:pPr>
              <w:rPr>
                <w:rFonts w:ascii="Consolas" w:hAnsi="Consolas"/>
                <w:sz w:val="14"/>
                <w:szCs w:val="14"/>
              </w:rPr>
            </w:pPr>
            <w:r w:rsidRPr="00C1660A">
              <w:rPr>
                <w:rFonts w:ascii="Consolas" w:hAnsi="Consolas"/>
                <w:sz w:val="14"/>
                <w:szCs w:val="14"/>
              </w:rPr>
              <w:t>approximate roots of the polynomial</w:t>
            </w:r>
          </w:p>
          <w:p w14:paraId="3894C7F9" w14:textId="77777777" w:rsidR="00C1660A" w:rsidRPr="00C1660A" w:rsidRDefault="00C1660A" w:rsidP="00C1660A">
            <w:pPr>
              <w:rPr>
                <w:rFonts w:ascii="Consolas" w:hAnsi="Consolas"/>
                <w:sz w:val="14"/>
                <w:szCs w:val="14"/>
              </w:rPr>
            </w:pPr>
            <w:r w:rsidRPr="00C1660A">
              <w:rPr>
                <w:rFonts w:ascii="Consolas" w:hAnsi="Consolas"/>
                <w:sz w:val="14"/>
                <w:szCs w:val="14"/>
              </w:rPr>
              <w:t>f(x) = 1.45 + 0.78*pow(x,1) - 3.03*pow(x,2) - 1.15*pow(x,3) + 1.00*pow(x,4)</w:t>
            </w:r>
          </w:p>
          <w:p w14:paraId="3EC86A82" w14:textId="77777777" w:rsidR="00C1660A" w:rsidRPr="00C1660A" w:rsidRDefault="00C1660A" w:rsidP="00C1660A">
            <w:pPr>
              <w:rPr>
                <w:rFonts w:ascii="Consolas" w:hAnsi="Consolas"/>
                <w:sz w:val="14"/>
                <w:szCs w:val="14"/>
              </w:rPr>
            </w:pPr>
            <w:r w:rsidRPr="00C1660A">
              <w:rPr>
                <w:rFonts w:ascii="Consolas" w:hAnsi="Consolas"/>
                <w:sz w:val="14"/>
                <w:szCs w:val="14"/>
              </w:rPr>
              <w:t>Please enter a guess at a root, and a maximum number of</w:t>
            </w:r>
          </w:p>
          <w:p w14:paraId="29AAC8E8" w14:textId="77777777" w:rsidR="00C1660A" w:rsidRPr="00C1660A" w:rsidRDefault="00C1660A" w:rsidP="00C1660A">
            <w:pPr>
              <w:rPr>
                <w:rFonts w:ascii="Consolas" w:hAnsi="Consolas"/>
                <w:sz w:val="14"/>
                <w:szCs w:val="14"/>
              </w:rPr>
            </w:pPr>
            <w:r w:rsidRPr="00C1660A">
              <w:rPr>
                <w:rFonts w:ascii="Consolas" w:hAnsi="Consolas"/>
                <w:sz w:val="14"/>
                <w:szCs w:val="14"/>
              </w:rPr>
              <w:t>updates to do, separated by a space.</w:t>
            </w:r>
          </w:p>
          <w:p w14:paraId="17EA314B" w14:textId="77777777" w:rsidR="00C1660A" w:rsidRPr="00C1660A" w:rsidRDefault="00C1660A" w:rsidP="00C1660A">
            <w:pPr>
              <w:rPr>
                <w:rFonts w:ascii="Consolas" w:hAnsi="Consolas"/>
                <w:sz w:val="14"/>
                <w:szCs w:val="14"/>
              </w:rPr>
            </w:pPr>
            <w:r w:rsidRPr="00C1660A">
              <w:rPr>
                <w:rFonts w:ascii="Consolas" w:hAnsi="Consolas"/>
                <w:sz w:val="14"/>
                <w:szCs w:val="14"/>
              </w:rPr>
              <w:t>1.0 0</w:t>
            </w:r>
          </w:p>
          <w:p w14:paraId="0E71C8E4" w14:textId="77777777" w:rsidR="00C1660A" w:rsidRPr="00C1660A" w:rsidRDefault="00C1660A" w:rsidP="00C1660A">
            <w:pPr>
              <w:rPr>
                <w:rFonts w:ascii="Consolas" w:hAnsi="Consolas"/>
                <w:sz w:val="14"/>
                <w:szCs w:val="14"/>
              </w:rPr>
            </w:pPr>
            <w:r w:rsidRPr="00C1660A">
              <w:rPr>
                <w:rFonts w:ascii="Consolas" w:hAnsi="Consolas"/>
                <w:sz w:val="14"/>
                <w:szCs w:val="14"/>
              </w:rPr>
              <w:t>Sorry, I must be allowed do at least one update.</w:t>
            </w:r>
          </w:p>
          <w:p w14:paraId="3E34809C" w14:textId="77777777" w:rsidR="00C1660A" w:rsidRPr="00C1660A" w:rsidRDefault="00C1660A" w:rsidP="00C1660A">
            <w:pPr>
              <w:rPr>
                <w:rFonts w:ascii="Consolas" w:hAnsi="Consolas"/>
                <w:sz w:val="14"/>
                <w:szCs w:val="14"/>
              </w:rPr>
            </w:pPr>
            <w:r w:rsidRPr="00C1660A">
              <w:rPr>
                <w:rFonts w:ascii="Consolas" w:hAnsi="Consolas"/>
                <w:sz w:val="14"/>
                <w:szCs w:val="14"/>
              </w:rPr>
              <w:t>Mitchell@ttys003 21:23 {0} [exG]$ ./test.out</w:t>
            </w:r>
          </w:p>
          <w:p w14:paraId="7F36B9D5" w14:textId="77777777" w:rsidR="00C1660A" w:rsidRPr="00C1660A" w:rsidRDefault="00C1660A" w:rsidP="00C1660A">
            <w:pPr>
              <w:rPr>
                <w:rFonts w:ascii="Consolas" w:hAnsi="Consolas"/>
                <w:sz w:val="14"/>
                <w:szCs w:val="14"/>
              </w:rPr>
            </w:pPr>
            <w:r w:rsidRPr="00C1660A">
              <w:rPr>
                <w:rFonts w:ascii="Consolas" w:hAnsi="Consolas"/>
                <w:sz w:val="14"/>
                <w:szCs w:val="14"/>
              </w:rPr>
              <w:t>This program demonstrates use of Newton's Method to find</w:t>
            </w:r>
          </w:p>
          <w:p w14:paraId="7184266C" w14:textId="77777777" w:rsidR="00C1660A" w:rsidRPr="00C1660A" w:rsidRDefault="00C1660A" w:rsidP="00C1660A">
            <w:pPr>
              <w:rPr>
                <w:rFonts w:ascii="Consolas" w:hAnsi="Consolas"/>
                <w:sz w:val="14"/>
                <w:szCs w:val="14"/>
              </w:rPr>
            </w:pPr>
            <w:r w:rsidRPr="00C1660A">
              <w:rPr>
                <w:rFonts w:ascii="Consolas" w:hAnsi="Consolas"/>
                <w:sz w:val="14"/>
                <w:szCs w:val="14"/>
              </w:rPr>
              <w:t>approximate roots of the polynomial</w:t>
            </w:r>
          </w:p>
          <w:p w14:paraId="75C2FBC9" w14:textId="77777777" w:rsidR="00C1660A" w:rsidRPr="00C1660A" w:rsidRDefault="00C1660A" w:rsidP="00C1660A">
            <w:pPr>
              <w:rPr>
                <w:rFonts w:ascii="Consolas" w:hAnsi="Consolas"/>
                <w:sz w:val="14"/>
                <w:szCs w:val="14"/>
              </w:rPr>
            </w:pPr>
            <w:r w:rsidRPr="00C1660A">
              <w:rPr>
                <w:rFonts w:ascii="Consolas" w:hAnsi="Consolas"/>
                <w:sz w:val="14"/>
                <w:szCs w:val="14"/>
              </w:rPr>
              <w:t>f(x) = 1.45 + 0.78*pow(x,1) - 3.03*pow(x,2) - 1.15*pow(x,3) + 1.00*pow(x,4)</w:t>
            </w:r>
          </w:p>
          <w:p w14:paraId="54424647" w14:textId="77777777" w:rsidR="00C1660A" w:rsidRPr="00C1660A" w:rsidRDefault="00C1660A" w:rsidP="00C1660A">
            <w:pPr>
              <w:rPr>
                <w:rFonts w:ascii="Consolas" w:hAnsi="Consolas"/>
                <w:sz w:val="14"/>
                <w:szCs w:val="14"/>
              </w:rPr>
            </w:pPr>
            <w:r w:rsidRPr="00C1660A">
              <w:rPr>
                <w:rFonts w:ascii="Consolas" w:hAnsi="Consolas"/>
                <w:sz w:val="14"/>
                <w:szCs w:val="14"/>
              </w:rPr>
              <w:t>Please enter a guess at a root, and a maximum number of</w:t>
            </w:r>
          </w:p>
          <w:p w14:paraId="0D8F002A" w14:textId="77777777" w:rsidR="00C1660A" w:rsidRPr="00C1660A" w:rsidRDefault="00C1660A" w:rsidP="00C1660A">
            <w:pPr>
              <w:rPr>
                <w:rFonts w:ascii="Consolas" w:hAnsi="Consolas"/>
                <w:sz w:val="14"/>
                <w:szCs w:val="14"/>
              </w:rPr>
            </w:pPr>
            <w:r w:rsidRPr="00C1660A">
              <w:rPr>
                <w:rFonts w:ascii="Consolas" w:hAnsi="Consolas"/>
                <w:sz w:val="14"/>
                <w:szCs w:val="14"/>
              </w:rPr>
              <w:t>updates to do, separated by a space.</w:t>
            </w:r>
          </w:p>
          <w:p w14:paraId="42061417" w14:textId="77777777" w:rsidR="00C1660A" w:rsidRPr="00C1660A" w:rsidRDefault="00C1660A" w:rsidP="00C1660A">
            <w:pPr>
              <w:rPr>
                <w:rFonts w:ascii="Consolas" w:hAnsi="Consolas"/>
                <w:sz w:val="14"/>
                <w:szCs w:val="14"/>
              </w:rPr>
            </w:pPr>
            <w:r w:rsidRPr="00C1660A">
              <w:rPr>
                <w:rFonts w:ascii="Consolas" w:hAnsi="Consolas"/>
                <w:sz w:val="14"/>
                <w:szCs w:val="14"/>
              </w:rPr>
              <w:t>1.0 3</w:t>
            </w:r>
          </w:p>
          <w:p w14:paraId="7E3D7F1B" w14:textId="77777777" w:rsidR="00C1660A" w:rsidRPr="00C1660A" w:rsidRDefault="00C1660A" w:rsidP="00C1660A">
            <w:pPr>
              <w:rPr>
                <w:rFonts w:ascii="Consolas" w:hAnsi="Consolas"/>
                <w:sz w:val="14"/>
                <w:szCs w:val="14"/>
              </w:rPr>
            </w:pPr>
            <w:r w:rsidRPr="00C1660A">
              <w:rPr>
                <w:rFonts w:ascii="Consolas" w:hAnsi="Consolas"/>
                <w:sz w:val="14"/>
                <w:szCs w:val="14"/>
              </w:rPr>
              <w:t>Running with initial guess 1.000000.</w:t>
            </w:r>
          </w:p>
          <w:p w14:paraId="18423D53" w14:textId="77777777" w:rsidR="00C1660A" w:rsidRPr="00C1660A" w:rsidRDefault="00C1660A" w:rsidP="00C1660A">
            <w:pPr>
              <w:rPr>
                <w:rFonts w:ascii="Consolas" w:hAnsi="Consolas"/>
                <w:sz w:val="14"/>
                <w:szCs w:val="14"/>
              </w:rPr>
            </w:pPr>
            <w:r w:rsidRPr="00C1660A">
              <w:rPr>
                <w:rFonts w:ascii="Consolas" w:hAnsi="Consolas"/>
                <w:sz w:val="14"/>
                <w:szCs w:val="14"/>
              </w:rPr>
              <w:t>0 update(s) done; x is 1.000000000000000; f(x) is -9.499999999999995e-01</w:t>
            </w:r>
          </w:p>
          <w:p w14:paraId="40375F36" w14:textId="77777777" w:rsidR="00C1660A" w:rsidRPr="00C1660A" w:rsidRDefault="00C1660A" w:rsidP="00C1660A">
            <w:pPr>
              <w:rPr>
                <w:rFonts w:ascii="Consolas" w:hAnsi="Consolas"/>
                <w:sz w:val="14"/>
                <w:szCs w:val="14"/>
              </w:rPr>
            </w:pPr>
            <w:r w:rsidRPr="00C1660A">
              <w:rPr>
                <w:rFonts w:ascii="Consolas" w:hAnsi="Consolas"/>
                <w:sz w:val="14"/>
                <w:szCs w:val="14"/>
              </w:rPr>
              <w:t>1 update(s) done; x is 0.799154334038055; f(x) is -4.082592009647401e-02</w:t>
            </w:r>
          </w:p>
          <w:p w14:paraId="274C6E17" w14:textId="77777777" w:rsidR="00C1660A" w:rsidRPr="00C1660A" w:rsidRDefault="00C1660A" w:rsidP="00C1660A">
            <w:pPr>
              <w:rPr>
                <w:rFonts w:ascii="Consolas" w:hAnsi="Consolas"/>
                <w:sz w:val="14"/>
                <w:szCs w:val="14"/>
              </w:rPr>
            </w:pPr>
            <w:r w:rsidRPr="00C1660A">
              <w:rPr>
                <w:rFonts w:ascii="Consolas" w:hAnsi="Consolas"/>
                <w:sz w:val="14"/>
                <w:szCs w:val="14"/>
              </w:rPr>
              <w:t>2 update(s) done; x is 0.789490702493091; f(x) is -1.844257849812347e-04</w:t>
            </w:r>
          </w:p>
          <w:p w14:paraId="3A28292B" w14:textId="77777777" w:rsidR="00C1660A" w:rsidRPr="00C1660A" w:rsidRDefault="00C1660A" w:rsidP="00C1660A">
            <w:pPr>
              <w:rPr>
                <w:rFonts w:ascii="Consolas" w:hAnsi="Consolas"/>
                <w:sz w:val="14"/>
                <w:szCs w:val="14"/>
              </w:rPr>
            </w:pPr>
            <w:r w:rsidRPr="00C1660A">
              <w:rPr>
                <w:rFonts w:ascii="Consolas" w:hAnsi="Consolas"/>
                <w:sz w:val="14"/>
                <w:szCs w:val="14"/>
              </w:rPr>
              <w:t>3 update(s) done; x is 0.789446648301911; f(x) is -3.908826595733217e-09</w:t>
            </w:r>
          </w:p>
          <w:p w14:paraId="31C03508" w14:textId="77777777" w:rsidR="00C1660A" w:rsidRPr="00C1660A" w:rsidRDefault="00C1660A" w:rsidP="00C1660A">
            <w:pPr>
              <w:rPr>
                <w:rFonts w:ascii="Consolas" w:hAnsi="Consolas"/>
                <w:sz w:val="14"/>
                <w:szCs w:val="14"/>
              </w:rPr>
            </w:pPr>
            <w:r w:rsidRPr="00C1660A">
              <w:rPr>
                <w:rFonts w:ascii="Consolas" w:hAnsi="Consolas"/>
                <w:sz w:val="14"/>
                <w:szCs w:val="14"/>
              </w:rPr>
              <w:t>3 updates performed, solution still not good enough.</w:t>
            </w:r>
          </w:p>
          <w:p w14:paraId="35BF48A7" w14:textId="77777777" w:rsidR="00C1660A" w:rsidRPr="00C1660A" w:rsidRDefault="00C1660A" w:rsidP="00C1660A">
            <w:pPr>
              <w:rPr>
                <w:rFonts w:ascii="Consolas" w:hAnsi="Consolas"/>
                <w:sz w:val="14"/>
                <w:szCs w:val="14"/>
              </w:rPr>
            </w:pPr>
            <w:r w:rsidRPr="00C1660A">
              <w:rPr>
                <w:rFonts w:ascii="Consolas" w:hAnsi="Consolas"/>
                <w:sz w:val="14"/>
                <w:szCs w:val="14"/>
              </w:rPr>
              <w:t>Mitchell@ttys003 21:23 {0} [exG]$ ./test.out</w:t>
            </w:r>
          </w:p>
          <w:p w14:paraId="0652F2DB" w14:textId="77777777" w:rsidR="00C1660A" w:rsidRPr="00C1660A" w:rsidRDefault="00C1660A" w:rsidP="00C1660A">
            <w:pPr>
              <w:rPr>
                <w:rFonts w:ascii="Consolas" w:hAnsi="Consolas"/>
                <w:sz w:val="14"/>
                <w:szCs w:val="14"/>
              </w:rPr>
            </w:pPr>
            <w:r w:rsidRPr="00C1660A">
              <w:rPr>
                <w:rFonts w:ascii="Consolas" w:hAnsi="Consolas"/>
                <w:sz w:val="14"/>
                <w:szCs w:val="14"/>
              </w:rPr>
              <w:t>This program demonstrates use of Newton's Method to find</w:t>
            </w:r>
          </w:p>
          <w:p w14:paraId="373B7A46" w14:textId="77777777" w:rsidR="00C1660A" w:rsidRPr="00C1660A" w:rsidRDefault="00C1660A" w:rsidP="00C1660A">
            <w:pPr>
              <w:rPr>
                <w:rFonts w:ascii="Consolas" w:hAnsi="Consolas"/>
                <w:sz w:val="14"/>
                <w:szCs w:val="14"/>
              </w:rPr>
            </w:pPr>
            <w:r w:rsidRPr="00C1660A">
              <w:rPr>
                <w:rFonts w:ascii="Consolas" w:hAnsi="Consolas"/>
                <w:sz w:val="14"/>
                <w:szCs w:val="14"/>
              </w:rPr>
              <w:t>approximate roots of the polynomial</w:t>
            </w:r>
          </w:p>
          <w:p w14:paraId="7FCEAA8A" w14:textId="77777777" w:rsidR="00C1660A" w:rsidRPr="00C1660A" w:rsidRDefault="00C1660A" w:rsidP="00C1660A">
            <w:pPr>
              <w:rPr>
                <w:rFonts w:ascii="Consolas" w:hAnsi="Consolas"/>
                <w:sz w:val="14"/>
                <w:szCs w:val="14"/>
              </w:rPr>
            </w:pPr>
            <w:r w:rsidRPr="00C1660A">
              <w:rPr>
                <w:rFonts w:ascii="Consolas" w:hAnsi="Consolas"/>
                <w:sz w:val="14"/>
                <w:szCs w:val="14"/>
              </w:rPr>
              <w:t>f(x) = 1.45 + 0.78*pow(x,1) - 3.03*pow(x,2) - 1.15*pow(x,3) + 1.00*pow(x,4)</w:t>
            </w:r>
          </w:p>
          <w:p w14:paraId="36716B8A" w14:textId="77777777" w:rsidR="00C1660A" w:rsidRPr="00C1660A" w:rsidRDefault="00C1660A" w:rsidP="00C1660A">
            <w:pPr>
              <w:rPr>
                <w:rFonts w:ascii="Consolas" w:hAnsi="Consolas"/>
                <w:sz w:val="14"/>
                <w:szCs w:val="14"/>
              </w:rPr>
            </w:pPr>
            <w:r w:rsidRPr="00C1660A">
              <w:rPr>
                <w:rFonts w:ascii="Consolas" w:hAnsi="Consolas"/>
                <w:sz w:val="14"/>
                <w:szCs w:val="14"/>
              </w:rPr>
              <w:t>Please enter a guess at a root, and a maximum number of</w:t>
            </w:r>
          </w:p>
          <w:p w14:paraId="38376D44" w14:textId="77777777" w:rsidR="00C1660A" w:rsidRPr="00C1660A" w:rsidRDefault="00C1660A" w:rsidP="00C1660A">
            <w:pPr>
              <w:rPr>
                <w:rFonts w:ascii="Consolas" w:hAnsi="Consolas"/>
                <w:sz w:val="14"/>
                <w:szCs w:val="14"/>
              </w:rPr>
            </w:pPr>
            <w:r w:rsidRPr="00C1660A">
              <w:rPr>
                <w:rFonts w:ascii="Consolas" w:hAnsi="Consolas"/>
                <w:sz w:val="14"/>
                <w:szCs w:val="14"/>
              </w:rPr>
              <w:t>updates to do, separated by a space.</w:t>
            </w:r>
          </w:p>
          <w:p w14:paraId="4167A544" w14:textId="77777777" w:rsidR="00C1660A" w:rsidRPr="00C1660A" w:rsidRDefault="00C1660A" w:rsidP="00C1660A">
            <w:pPr>
              <w:rPr>
                <w:rFonts w:ascii="Consolas" w:hAnsi="Consolas"/>
                <w:sz w:val="14"/>
                <w:szCs w:val="14"/>
              </w:rPr>
            </w:pPr>
            <w:r w:rsidRPr="00C1660A">
              <w:rPr>
                <w:rFonts w:ascii="Consolas" w:hAnsi="Consolas"/>
                <w:sz w:val="14"/>
                <w:szCs w:val="14"/>
              </w:rPr>
              <w:t>1.0 4</w:t>
            </w:r>
          </w:p>
          <w:p w14:paraId="403BFA32" w14:textId="77777777" w:rsidR="00C1660A" w:rsidRPr="00C1660A" w:rsidRDefault="00C1660A" w:rsidP="00C1660A">
            <w:pPr>
              <w:rPr>
                <w:rFonts w:ascii="Consolas" w:hAnsi="Consolas"/>
                <w:sz w:val="14"/>
                <w:szCs w:val="14"/>
              </w:rPr>
            </w:pPr>
            <w:r w:rsidRPr="00C1660A">
              <w:rPr>
                <w:rFonts w:ascii="Consolas" w:hAnsi="Consolas"/>
                <w:sz w:val="14"/>
                <w:szCs w:val="14"/>
              </w:rPr>
              <w:t>Running with initial guess 1.000000.</w:t>
            </w:r>
          </w:p>
          <w:p w14:paraId="57FA177F" w14:textId="77777777" w:rsidR="00C1660A" w:rsidRPr="00C1660A" w:rsidRDefault="00C1660A" w:rsidP="00C1660A">
            <w:pPr>
              <w:rPr>
                <w:rFonts w:ascii="Consolas" w:hAnsi="Consolas"/>
                <w:sz w:val="14"/>
                <w:szCs w:val="14"/>
              </w:rPr>
            </w:pPr>
            <w:r w:rsidRPr="00C1660A">
              <w:rPr>
                <w:rFonts w:ascii="Consolas" w:hAnsi="Consolas"/>
                <w:sz w:val="14"/>
                <w:szCs w:val="14"/>
              </w:rPr>
              <w:t>0 update(s) done; x is 1.000000000000000; f(x) is -9.499999999999995e-01</w:t>
            </w:r>
          </w:p>
          <w:p w14:paraId="306439FB" w14:textId="77777777" w:rsidR="00C1660A" w:rsidRPr="00C1660A" w:rsidRDefault="00C1660A" w:rsidP="00C1660A">
            <w:pPr>
              <w:rPr>
                <w:rFonts w:ascii="Consolas" w:hAnsi="Consolas"/>
                <w:sz w:val="14"/>
                <w:szCs w:val="14"/>
              </w:rPr>
            </w:pPr>
            <w:r w:rsidRPr="00C1660A">
              <w:rPr>
                <w:rFonts w:ascii="Consolas" w:hAnsi="Consolas"/>
                <w:sz w:val="14"/>
                <w:szCs w:val="14"/>
              </w:rPr>
              <w:t>1 update(s) done; x is 0.799154334038055; f(x) is -4.082592009647401e-02</w:t>
            </w:r>
          </w:p>
          <w:p w14:paraId="101119AB" w14:textId="77777777" w:rsidR="00C1660A" w:rsidRPr="00C1660A" w:rsidRDefault="00C1660A" w:rsidP="00C1660A">
            <w:pPr>
              <w:rPr>
                <w:rFonts w:ascii="Consolas" w:hAnsi="Consolas"/>
                <w:sz w:val="14"/>
                <w:szCs w:val="14"/>
              </w:rPr>
            </w:pPr>
            <w:r w:rsidRPr="00C1660A">
              <w:rPr>
                <w:rFonts w:ascii="Consolas" w:hAnsi="Consolas"/>
                <w:sz w:val="14"/>
                <w:szCs w:val="14"/>
              </w:rPr>
              <w:t>2 update(s) done; x is 0.789490702493091; f(x) is -1.844257849812347e-04</w:t>
            </w:r>
          </w:p>
          <w:p w14:paraId="7B127388" w14:textId="77777777" w:rsidR="00C1660A" w:rsidRPr="00C1660A" w:rsidRDefault="00C1660A" w:rsidP="00C1660A">
            <w:pPr>
              <w:rPr>
                <w:rFonts w:ascii="Consolas" w:hAnsi="Consolas"/>
                <w:sz w:val="14"/>
                <w:szCs w:val="14"/>
              </w:rPr>
            </w:pPr>
            <w:r w:rsidRPr="00C1660A">
              <w:rPr>
                <w:rFonts w:ascii="Consolas" w:hAnsi="Consolas"/>
                <w:sz w:val="14"/>
                <w:szCs w:val="14"/>
              </w:rPr>
              <w:t>3 update(s) done; x is 0.789446648301911; f(x) is -3.908826595733217e-09</w:t>
            </w:r>
          </w:p>
          <w:p w14:paraId="0DE73460" w14:textId="77777777" w:rsidR="00C1660A" w:rsidRPr="00C1660A" w:rsidRDefault="00C1660A" w:rsidP="00C1660A">
            <w:pPr>
              <w:rPr>
                <w:rFonts w:ascii="Consolas" w:hAnsi="Consolas"/>
                <w:sz w:val="14"/>
                <w:szCs w:val="14"/>
              </w:rPr>
            </w:pPr>
            <w:r w:rsidRPr="00C1660A">
              <w:rPr>
                <w:rFonts w:ascii="Consolas" w:hAnsi="Consolas"/>
                <w:sz w:val="14"/>
                <w:szCs w:val="14"/>
              </w:rPr>
              <w:t>4 update(s) done; x is 0.789446647368162; f(x) is -4.440892098500626e-16</w:t>
            </w:r>
          </w:p>
          <w:p w14:paraId="79D10609" w14:textId="77777777" w:rsidR="00C1660A" w:rsidRPr="00C1660A" w:rsidRDefault="00C1660A" w:rsidP="00C1660A">
            <w:pPr>
              <w:rPr>
                <w:rFonts w:ascii="Consolas" w:hAnsi="Consolas"/>
                <w:sz w:val="14"/>
                <w:szCs w:val="14"/>
              </w:rPr>
            </w:pPr>
            <w:r w:rsidRPr="00C1660A">
              <w:rPr>
                <w:rFonts w:ascii="Consolas" w:hAnsi="Consolas"/>
                <w:sz w:val="14"/>
                <w:szCs w:val="14"/>
              </w:rPr>
              <w:t>Stopped with approximate solution of 0.7894466474.</w:t>
            </w:r>
          </w:p>
          <w:p w14:paraId="62E18C31" w14:textId="77777777" w:rsidR="00C1660A" w:rsidRPr="00C1660A" w:rsidRDefault="00C1660A" w:rsidP="00C1660A">
            <w:pPr>
              <w:rPr>
                <w:rFonts w:ascii="Consolas" w:hAnsi="Consolas"/>
                <w:sz w:val="14"/>
                <w:szCs w:val="14"/>
              </w:rPr>
            </w:pPr>
            <w:r w:rsidRPr="00C1660A">
              <w:rPr>
                <w:rFonts w:ascii="Consolas" w:hAnsi="Consolas"/>
                <w:sz w:val="14"/>
                <w:szCs w:val="14"/>
              </w:rPr>
              <w:t>Mitchell@ttys003 21:23 {0} [exG]$ ./test.out</w:t>
            </w:r>
          </w:p>
          <w:p w14:paraId="01CC16A3" w14:textId="77777777" w:rsidR="00C1660A" w:rsidRPr="00C1660A" w:rsidRDefault="00C1660A" w:rsidP="00C1660A">
            <w:pPr>
              <w:rPr>
                <w:rFonts w:ascii="Consolas" w:hAnsi="Consolas"/>
                <w:sz w:val="14"/>
                <w:szCs w:val="14"/>
              </w:rPr>
            </w:pPr>
            <w:r w:rsidRPr="00C1660A">
              <w:rPr>
                <w:rFonts w:ascii="Consolas" w:hAnsi="Consolas"/>
                <w:sz w:val="14"/>
                <w:szCs w:val="14"/>
              </w:rPr>
              <w:t>This program demonstrates use of Newton's Method to find</w:t>
            </w:r>
          </w:p>
          <w:p w14:paraId="0D8D0EBC" w14:textId="77777777" w:rsidR="00C1660A" w:rsidRPr="00C1660A" w:rsidRDefault="00C1660A" w:rsidP="00C1660A">
            <w:pPr>
              <w:rPr>
                <w:rFonts w:ascii="Consolas" w:hAnsi="Consolas"/>
                <w:sz w:val="14"/>
                <w:szCs w:val="14"/>
              </w:rPr>
            </w:pPr>
            <w:r w:rsidRPr="00C1660A">
              <w:rPr>
                <w:rFonts w:ascii="Consolas" w:hAnsi="Consolas"/>
                <w:sz w:val="14"/>
                <w:szCs w:val="14"/>
              </w:rPr>
              <w:t>approximate roots of the polynomial</w:t>
            </w:r>
          </w:p>
          <w:p w14:paraId="777AF985" w14:textId="77777777" w:rsidR="00C1660A" w:rsidRPr="00C1660A" w:rsidRDefault="00C1660A" w:rsidP="00C1660A">
            <w:pPr>
              <w:rPr>
                <w:rFonts w:ascii="Consolas" w:hAnsi="Consolas"/>
                <w:sz w:val="14"/>
                <w:szCs w:val="14"/>
              </w:rPr>
            </w:pPr>
            <w:r w:rsidRPr="00C1660A">
              <w:rPr>
                <w:rFonts w:ascii="Consolas" w:hAnsi="Consolas"/>
                <w:sz w:val="14"/>
                <w:szCs w:val="14"/>
              </w:rPr>
              <w:t>f(x) = 1.45 + 0.78*pow(x,1) - 3.03*pow(x,2) - 1.15*pow(x,3) + 1.00*pow(x,4)</w:t>
            </w:r>
          </w:p>
          <w:p w14:paraId="43C34F23" w14:textId="77777777" w:rsidR="00C1660A" w:rsidRPr="00C1660A" w:rsidRDefault="00C1660A" w:rsidP="00C1660A">
            <w:pPr>
              <w:rPr>
                <w:rFonts w:ascii="Consolas" w:hAnsi="Consolas"/>
                <w:sz w:val="14"/>
                <w:szCs w:val="14"/>
              </w:rPr>
            </w:pPr>
            <w:r w:rsidRPr="00C1660A">
              <w:rPr>
                <w:rFonts w:ascii="Consolas" w:hAnsi="Consolas"/>
                <w:sz w:val="14"/>
                <w:szCs w:val="14"/>
              </w:rPr>
              <w:t>Please enter a guess at a root, and a maximum number of</w:t>
            </w:r>
          </w:p>
          <w:p w14:paraId="36BFDA3E" w14:textId="77777777" w:rsidR="00C1660A" w:rsidRPr="00C1660A" w:rsidRDefault="00C1660A" w:rsidP="00C1660A">
            <w:pPr>
              <w:rPr>
                <w:rFonts w:ascii="Consolas" w:hAnsi="Consolas"/>
                <w:sz w:val="14"/>
                <w:szCs w:val="14"/>
              </w:rPr>
            </w:pPr>
            <w:r w:rsidRPr="00C1660A">
              <w:rPr>
                <w:rFonts w:ascii="Consolas" w:hAnsi="Consolas"/>
                <w:sz w:val="14"/>
                <w:szCs w:val="14"/>
              </w:rPr>
              <w:t>updates to do, separated by a space.</w:t>
            </w:r>
          </w:p>
          <w:p w14:paraId="79243EE8" w14:textId="77777777" w:rsidR="00C1660A" w:rsidRPr="00C1660A" w:rsidRDefault="00C1660A" w:rsidP="00C1660A">
            <w:pPr>
              <w:rPr>
                <w:rFonts w:ascii="Consolas" w:hAnsi="Consolas"/>
                <w:sz w:val="14"/>
                <w:szCs w:val="14"/>
              </w:rPr>
            </w:pPr>
            <w:r w:rsidRPr="00C1660A">
              <w:rPr>
                <w:rFonts w:ascii="Consolas" w:hAnsi="Consolas"/>
                <w:sz w:val="14"/>
                <w:szCs w:val="14"/>
              </w:rPr>
              <w:t>1.6 10</w:t>
            </w:r>
          </w:p>
          <w:p w14:paraId="7E8E47EF" w14:textId="77777777" w:rsidR="00C1660A" w:rsidRPr="00C1660A" w:rsidRDefault="00C1660A" w:rsidP="00C1660A">
            <w:pPr>
              <w:rPr>
                <w:rFonts w:ascii="Consolas" w:hAnsi="Consolas"/>
                <w:sz w:val="14"/>
                <w:szCs w:val="14"/>
              </w:rPr>
            </w:pPr>
            <w:r w:rsidRPr="00C1660A">
              <w:rPr>
                <w:rFonts w:ascii="Consolas" w:hAnsi="Consolas"/>
                <w:sz w:val="14"/>
                <w:szCs w:val="14"/>
              </w:rPr>
              <w:t>Running with initial guess 1.600000.</w:t>
            </w:r>
          </w:p>
          <w:p w14:paraId="336A8D31" w14:textId="77777777" w:rsidR="00C1660A" w:rsidRPr="00C1660A" w:rsidRDefault="00C1660A" w:rsidP="00C1660A">
            <w:pPr>
              <w:rPr>
                <w:rFonts w:ascii="Consolas" w:hAnsi="Consolas"/>
                <w:sz w:val="14"/>
                <w:szCs w:val="14"/>
              </w:rPr>
            </w:pPr>
            <w:r w:rsidRPr="00C1660A">
              <w:rPr>
                <w:rFonts w:ascii="Consolas" w:hAnsi="Consolas"/>
                <w:sz w:val="14"/>
                <w:szCs w:val="14"/>
              </w:rPr>
              <w:t>0 update(s) done; x is 1.600000000000000; f(x) is -3.215599999999999e+00</w:t>
            </w:r>
          </w:p>
          <w:p w14:paraId="19B763E6" w14:textId="77777777" w:rsidR="00C1660A" w:rsidRPr="00C1660A" w:rsidRDefault="00C1660A" w:rsidP="00C1660A">
            <w:pPr>
              <w:rPr>
                <w:rFonts w:ascii="Consolas" w:hAnsi="Consolas"/>
                <w:sz w:val="14"/>
                <w:szCs w:val="14"/>
              </w:rPr>
            </w:pPr>
            <w:r w:rsidRPr="00C1660A">
              <w:rPr>
                <w:rFonts w:ascii="Consolas" w:hAnsi="Consolas"/>
                <w:sz w:val="14"/>
                <w:szCs w:val="14"/>
              </w:rPr>
              <w:t>1 update(s) done; x is -0.757478005865107; f(x) is -5.033601557507139e-02</w:t>
            </w:r>
          </w:p>
          <w:p w14:paraId="2B8032E4" w14:textId="77777777" w:rsidR="00C1660A" w:rsidRPr="00C1660A" w:rsidRDefault="00C1660A" w:rsidP="00C1660A">
            <w:pPr>
              <w:rPr>
                <w:rFonts w:ascii="Consolas" w:hAnsi="Consolas"/>
                <w:sz w:val="14"/>
                <w:szCs w:val="14"/>
              </w:rPr>
            </w:pPr>
            <w:r w:rsidRPr="00C1660A">
              <w:rPr>
                <w:rFonts w:ascii="Consolas" w:hAnsi="Consolas"/>
                <w:sz w:val="14"/>
                <w:szCs w:val="14"/>
              </w:rPr>
              <w:t>2 update(s) done; x is -0.727014138172744; f(x) is 2.690899366527333e-03</w:t>
            </w:r>
          </w:p>
          <w:p w14:paraId="702D217A" w14:textId="77777777" w:rsidR="00C1660A" w:rsidRPr="00C1660A" w:rsidRDefault="00C1660A" w:rsidP="00C1660A">
            <w:pPr>
              <w:rPr>
                <w:rFonts w:ascii="Consolas" w:hAnsi="Consolas"/>
                <w:sz w:val="14"/>
                <w:szCs w:val="14"/>
              </w:rPr>
            </w:pPr>
            <w:r w:rsidRPr="00C1660A">
              <w:rPr>
                <w:rFonts w:ascii="Consolas" w:hAnsi="Consolas"/>
                <w:sz w:val="14"/>
                <w:szCs w:val="14"/>
              </w:rPr>
              <w:t>3 update(s) done; x is -0.728488476178189; f(x) is 5.772146689952962e-06</w:t>
            </w:r>
          </w:p>
          <w:p w14:paraId="0E6A3E8F" w14:textId="77777777" w:rsidR="00C1660A" w:rsidRPr="00C1660A" w:rsidRDefault="00C1660A" w:rsidP="00C1660A">
            <w:pPr>
              <w:rPr>
                <w:rFonts w:ascii="Consolas" w:hAnsi="Consolas"/>
                <w:sz w:val="14"/>
                <w:szCs w:val="14"/>
              </w:rPr>
            </w:pPr>
            <w:r w:rsidRPr="00C1660A">
              <w:rPr>
                <w:rFonts w:ascii="Consolas" w:hAnsi="Consolas"/>
                <w:sz w:val="14"/>
                <w:szCs w:val="14"/>
              </w:rPr>
              <w:t>4 update(s) done; x is -0.728491652366615; f(x) is 2.690980771546947e-11</w:t>
            </w:r>
          </w:p>
          <w:p w14:paraId="1CEEA388" w14:textId="77777777" w:rsidR="00C1660A" w:rsidRPr="00C1660A" w:rsidRDefault="00C1660A" w:rsidP="00C1660A">
            <w:pPr>
              <w:rPr>
                <w:rFonts w:ascii="Consolas" w:hAnsi="Consolas"/>
                <w:sz w:val="14"/>
                <w:szCs w:val="14"/>
              </w:rPr>
            </w:pPr>
            <w:r w:rsidRPr="00C1660A">
              <w:rPr>
                <w:rFonts w:ascii="Consolas" w:hAnsi="Consolas"/>
                <w:sz w:val="14"/>
                <w:szCs w:val="14"/>
              </w:rPr>
              <w:t>Stopped with approximate solution of -0.7284916524.</w:t>
            </w:r>
          </w:p>
          <w:p w14:paraId="0A045900" w14:textId="77777777" w:rsidR="00C1660A" w:rsidRPr="00C1660A" w:rsidRDefault="00C1660A" w:rsidP="00C1660A">
            <w:pPr>
              <w:rPr>
                <w:rFonts w:ascii="Consolas" w:hAnsi="Consolas"/>
                <w:sz w:val="14"/>
                <w:szCs w:val="14"/>
              </w:rPr>
            </w:pPr>
            <w:r w:rsidRPr="00C1660A">
              <w:rPr>
                <w:rFonts w:ascii="Consolas" w:hAnsi="Consolas"/>
                <w:sz w:val="14"/>
                <w:szCs w:val="14"/>
              </w:rPr>
              <w:t>Mitchell@ttys003 21:23 {0} [exG]$ ./test.out</w:t>
            </w:r>
          </w:p>
          <w:p w14:paraId="63D6F824" w14:textId="77777777" w:rsidR="00C1660A" w:rsidRPr="00C1660A" w:rsidRDefault="00C1660A" w:rsidP="00C1660A">
            <w:pPr>
              <w:rPr>
                <w:rFonts w:ascii="Consolas" w:hAnsi="Consolas"/>
                <w:sz w:val="14"/>
                <w:szCs w:val="14"/>
              </w:rPr>
            </w:pPr>
            <w:r w:rsidRPr="00C1660A">
              <w:rPr>
                <w:rFonts w:ascii="Consolas" w:hAnsi="Consolas"/>
                <w:sz w:val="14"/>
                <w:szCs w:val="14"/>
              </w:rPr>
              <w:t>This program demonstrates use of Newton's Method to find</w:t>
            </w:r>
          </w:p>
          <w:p w14:paraId="48FA5E2F" w14:textId="77777777" w:rsidR="00C1660A" w:rsidRPr="00C1660A" w:rsidRDefault="00C1660A" w:rsidP="00C1660A">
            <w:pPr>
              <w:rPr>
                <w:rFonts w:ascii="Consolas" w:hAnsi="Consolas"/>
                <w:sz w:val="14"/>
                <w:szCs w:val="14"/>
              </w:rPr>
            </w:pPr>
            <w:r w:rsidRPr="00C1660A">
              <w:rPr>
                <w:rFonts w:ascii="Consolas" w:hAnsi="Consolas"/>
                <w:sz w:val="14"/>
                <w:szCs w:val="14"/>
              </w:rPr>
              <w:t>approximate roots of the polynomial</w:t>
            </w:r>
          </w:p>
          <w:p w14:paraId="47FC1A80" w14:textId="77777777" w:rsidR="00C1660A" w:rsidRPr="00C1660A" w:rsidRDefault="00C1660A" w:rsidP="00C1660A">
            <w:pPr>
              <w:rPr>
                <w:rFonts w:ascii="Consolas" w:hAnsi="Consolas"/>
                <w:sz w:val="14"/>
                <w:szCs w:val="14"/>
              </w:rPr>
            </w:pPr>
            <w:r w:rsidRPr="00C1660A">
              <w:rPr>
                <w:rFonts w:ascii="Consolas" w:hAnsi="Consolas"/>
                <w:sz w:val="14"/>
                <w:szCs w:val="14"/>
              </w:rPr>
              <w:t>f(x) = 1.45 + 0.78*pow(x,1) - 3.03*pow(x,2) - 1.15*pow(x,3) + 1.00*pow(x,4)</w:t>
            </w:r>
          </w:p>
          <w:p w14:paraId="2D9169C8" w14:textId="77777777" w:rsidR="00C1660A" w:rsidRPr="00C1660A" w:rsidRDefault="00C1660A" w:rsidP="00C1660A">
            <w:pPr>
              <w:rPr>
                <w:rFonts w:ascii="Consolas" w:hAnsi="Consolas"/>
                <w:sz w:val="14"/>
                <w:szCs w:val="14"/>
              </w:rPr>
            </w:pPr>
            <w:r w:rsidRPr="00C1660A">
              <w:rPr>
                <w:rFonts w:ascii="Consolas" w:hAnsi="Consolas"/>
                <w:sz w:val="14"/>
                <w:szCs w:val="14"/>
              </w:rPr>
              <w:t>Please enter a guess at a root, and a maximum number of</w:t>
            </w:r>
          </w:p>
          <w:p w14:paraId="3E93E9DC" w14:textId="77777777" w:rsidR="00C1660A" w:rsidRPr="00C1660A" w:rsidRDefault="00C1660A" w:rsidP="00C1660A">
            <w:pPr>
              <w:rPr>
                <w:rFonts w:ascii="Consolas" w:hAnsi="Consolas"/>
                <w:sz w:val="14"/>
                <w:szCs w:val="14"/>
              </w:rPr>
            </w:pPr>
            <w:r w:rsidRPr="00C1660A">
              <w:rPr>
                <w:rFonts w:ascii="Consolas" w:hAnsi="Consolas"/>
                <w:sz w:val="14"/>
                <w:szCs w:val="14"/>
              </w:rPr>
              <w:t>updates to do, separated by a space.</w:t>
            </w:r>
          </w:p>
          <w:p w14:paraId="4B7F6C58" w14:textId="77777777" w:rsidR="00C1660A" w:rsidRPr="00C1660A" w:rsidRDefault="00C1660A" w:rsidP="00C1660A">
            <w:pPr>
              <w:rPr>
                <w:rFonts w:ascii="Consolas" w:hAnsi="Consolas"/>
                <w:sz w:val="14"/>
                <w:szCs w:val="14"/>
              </w:rPr>
            </w:pPr>
            <w:r w:rsidRPr="00C1660A">
              <w:rPr>
                <w:rFonts w:ascii="Consolas" w:hAnsi="Consolas"/>
                <w:sz w:val="14"/>
                <w:szCs w:val="14"/>
              </w:rPr>
              <w:t>1.8 10</w:t>
            </w:r>
          </w:p>
          <w:p w14:paraId="726C5A7C" w14:textId="77777777" w:rsidR="00C1660A" w:rsidRPr="00C1660A" w:rsidRDefault="00C1660A" w:rsidP="00C1660A">
            <w:pPr>
              <w:rPr>
                <w:rFonts w:ascii="Consolas" w:hAnsi="Consolas"/>
                <w:sz w:val="14"/>
                <w:szCs w:val="14"/>
              </w:rPr>
            </w:pPr>
            <w:r w:rsidRPr="00C1660A">
              <w:rPr>
                <w:rFonts w:ascii="Consolas" w:hAnsi="Consolas"/>
                <w:sz w:val="14"/>
                <w:szCs w:val="14"/>
              </w:rPr>
              <w:t>Running with initial guess 1.800000.</w:t>
            </w:r>
          </w:p>
          <w:p w14:paraId="41D8442D" w14:textId="77777777" w:rsidR="00C1660A" w:rsidRPr="00C1660A" w:rsidRDefault="00C1660A" w:rsidP="00C1660A">
            <w:pPr>
              <w:rPr>
                <w:rFonts w:ascii="Consolas" w:hAnsi="Consolas"/>
                <w:sz w:val="14"/>
                <w:szCs w:val="14"/>
              </w:rPr>
            </w:pPr>
            <w:r w:rsidRPr="00C1660A">
              <w:rPr>
                <w:rFonts w:ascii="Consolas" w:hAnsi="Consolas"/>
                <w:sz w:val="14"/>
                <w:szCs w:val="14"/>
              </w:rPr>
              <w:t>0 update(s) done; x is 1.800000000000000; f(x) is -3.172399999999998e+00</w:t>
            </w:r>
          </w:p>
          <w:p w14:paraId="20BC5960" w14:textId="77777777" w:rsidR="00C1660A" w:rsidRPr="00C1660A" w:rsidRDefault="00C1660A" w:rsidP="00C1660A">
            <w:pPr>
              <w:rPr>
                <w:rFonts w:ascii="Consolas" w:hAnsi="Consolas"/>
                <w:sz w:val="14"/>
                <w:szCs w:val="14"/>
              </w:rPr>
            </w:pPr>
            <w:r w:rsidRPr="00C1660A">
              <w:rPr>
                <w:rFonts w:ascii="Consolas" w:hAnsi="Consolas"/>
                <w:sz w:val="14"/>
                <w:szCs w:val="14"/>
              </w:rPr>
              <w:t>1 update(s) done; x is 3.368941641938672; f(x) is 5.453299577903110e+01</w:t>
            </w:r>
          </w:p>
          <w:p w14:paraId="74BD8858" w14:textId="77777777" w:rsidR="00C1660A" w:rsidRPr="00C1660A" w:rsidRDefault="00C1660A" w:rsidP="00C1660A">
            <w:pPr>
              <w:rPr>
                <w:rFonts w:ascii="Consolas" w:hAnsi="Consolas"/>
                <w:sz w:val="14"/>
                <w:szCs w:val="14"/>
              </w:rPr>
            </w:pPr>
            <w:r w:rsidRPr="00C1660A">
              <w:rPr>
                <w:rFonts w:ascii="Consolas" w:hAnsi="Consolas"/>
                <w:sz w:val="14"/>
                <w:szCs w:val="14"/>
              </w:rPr>
              <w:t>2 update(s) done; x is 2.789754341062644; f(x) is 1.564652553251245e+01</w:t>
            </w:r>
          </w:p>
          <w:p w14:paraId="26249B52" w14:textId="77777777" w:rsidR="00C1660A" w:rsidRPr="00C1660A" w:rsidRDefault="00C1660A" w:rsidP="00C1660A">
            <w:pPr>
              <w:rPr>
                <w:rFonts w:ascii="Consolas" w:hAnsi="Consolas"/>
                <w:sz w:val="14"/>
                <w:szCs w:val="14"/>
              </w:rPr>
            </w:pPr>
            <w:r w:rsidRPr="00C1660A">
              <w:rPr>
                <w:rFonts w:ascii="Consolas" w:hAnsi="Consolas"/>
                <w:sz w:val="14"/>
                <w:szCs w:val="14"/>
              </w:rPr>
              <w:t>3 update(s) done; x is 2.433108167336762; f(x) is 3.892116274400187e+00</w:t>
            </w:r>
          </w:p>
          <w:p w14:paraId="65675C4C" w14:textId="77777777" w:rsidR="00C1660A" w:rsidRPr="00C1660A" w:rsidRDefault="00C1660A" w:rsidP="00C1660A">
            <w:pPr>
              <w:rPr>
                <w:rFonts w:ascii="Consolas" w:hAnsi="Consolas"/>
                <w:sz w:val="14"/>
                <w:szCs w:val="14"/>
              </w:rPr>
            </w:pPr>
            <w:r w:rsidRPr="00C1660A">
              <w:rPr>
                <w:rFonts w:ascii="Consolas" w:hAnsi="Consolas"/>
                <w:sz w:val="14"/>
                <w:szCs w:val="14"/>
              </w:rPr>
              <w:t>4 update(s) done; x is 2.265542885662034; f(x) is 6.369755201980263e-01</w:t>
            </w:r>
          </w:p>
          <w:p w14:paraId="494CC2B3" w14:textId="77777777" w:rsidR="00C1660A" w:rsidRPr="00C1660A" w:rsidRDefault="00C1660A" w:rsidP="00C1660A">
            <w:pPr>
              <w:rPr>
                <w:rFonts w:ascii="Consolas" w:hAnsi="Consolas"/>
                <w:sz w:val="14"/>
                <w:szCs w:val="14"/>
              </w:rPr>
            </w:pPr>
            <w:r w:rsidRPr="00C1660A">
              <w:rPr>
                <w:rFonts w:ascii="Consolas" w:hAnsi="Consolas"/>
                <w:sz w:val="14"/>
                <w:szCs w:val="14"/>
              </w:rPr>
              <w:t>5 update(s) done; x is 2.225371164494491; f(x) is 3.168430569887160e-02</w:t>
            </w:r>
          </w:p>
          <w:p w14:paraId="20D626DE" w14:textId="77777777" w:rsidR="00C1660A" w:rsidRPr="00C1660A" w:rsidRDefault="00C1660A" w:rsidP="00C1660A">
            <w:pPr>
              <w:rPr>
                <w:rFonts w:ascii="Consolas" w:hAnsi="Consolas"/>
                <w:sz w:val="14"/>
                <w:szCs w:val="14"/>
              </w:rPr>
            </w:pPr>
            <w:r w:rsidRPr="00C1660A">
              <w:rPr>
                <w:rFonts w:ascii="Consolas" w:hAnsi="Consolas"/>
                <w:sz w:val="14"/>
                <w:szCs w:val="14"/>
              </w:rPr>
              <w:t>6 update(s) done; x is 2.223154162819966; f(x) is 9.333252154331007e-05</w:t>
            </w:r>
          </w:p>
          <w:p w14:paraId="529DE452" w14:textId="77777777" w:rsidR="00C1660A" w:rsidRPr="00C1660A" w:rsidRDefault="00C1660A" w:rsidP="00C1660A">
            <w:pPr>
              <w:rPr>
                <w:rFonts w:ascii="Consolas" w:hAnsi="Consolas"/>
                <w:sz w:val="14"/>
                <w:szCs w:val="14"/>
              </w:rPr>
            </w:pPr>
            <w:r w:rsidRPr="00C1660A">
              <w:rPr>
                <w:rFonts w:ascii="Consolas" w:hAnsi="Consolas"/>
                <w:sz w:val="14"/>
                <w:szCs w:val="14"/>
              </w:rPr>
              <w:t>7 update(s) done; x is 2.223147593508815; f(x) is 8.180014443581740e-10</w:t>
            </w:r>
          </w:p>
          <w:p w14:paraId="0E4CF72F" w14:textId="77777777" w:rsidR="00C1660A" w:rsidRPr="00C1660A" w:rsidRDefault="00C1660A" w:rsidP="00C1660A">
            <w:pPr>
              <w:rPr>
                <w:rFonts w:ascii="Consolas" w:hAnsi="Consolas"/>
                <w:sz w:val="14"/>
                <w:szCs w:val="14"/>
              </w:rPr>
            </w:pPr>
            <w:r w:rsidRPr="00C1660A">
              <w:rPr>
                <w:rFonts w:ascii="Consolas" w:hAnsi="Consolas"/>
                <w:sz w:val="14"/>
                <w:szCs w:val="14"/>
              </w:rPr>
              <w:t>8 update(s) done; x is 2.223147593451238; f(x) is -3.108624468950438e-15</w:t>
            </w:r>
          </w:p>
          <w:p w14:paraId="39B36DF0" w14:textId="77777777" w:rsidR="00C1660A" w:rsidRPr="00C1660A" w:rsidRDefault="00C1660A" w:rsidP="00C1660A">
            <w:pPr>
              <w:rPr>
                <w:rFonts w:ascii="Consolas" w:hAnsi="Consolas"/>
                <w:sz w:val="14"/>
                <w:szCs w:val="14"/>
              </w:rPr>
            </w:pPr>
            <w:r w:rsidRPr="00C1660A">
              <w:rPr>
                <w:rFonts w:ascii="Consolas" w:hAnsi="Consolas"/>
                <w:sz w:val="14"/>
                <w:szCs w:val="14"/>
              </w:rPr>
              <w:t>Stopped with approximate solution of 2.2231475935.</w:t>
            </w:r>
          </w:p>
          <w:p w14:paraId="338D5BF1" w14:textId="77777777" w:rsidR="00C1660A" w:rsidRPr="00C1660A" w:rsidRDefault="00C1660A" w:rsidP="00C1660A">
            <w:pPr>
              <w:rPr>
                <w:rFonts w:ascii="Consolas" w:hAnsi="Consolas"/>
                <w:sz w:val="14"/>
                <w:szCs w:val="14"/>
              </w:rPr>
            </w:pPr>
            <w:r w:rsidRPr="00C1660A">
              <w:rPr>
                <w:rFonts w:ascii="Consolas" w:hAnsi="Consolas"/>
                <w:sz w:val="14"/>
                <w:szCs w:val="14"/>
              </w:rPr>
              <w:t>Mitchell@ttys003 21:23 {0} [exG]$ ./test.out</w:t>
            </w:r>
          </w:p>
          <w:p w14:paraId="510CF887" w14:textId="77777777" w:rsidR="00C1660A" w:rsidRPr="00C1660A" w:rsidRDefault="00C1660A" w:rsidP="00C1660A">
            <w:pPr>
              <w:rPr>
                <w:rFonts w:ascii="Consolas" w:hAnsi="Consolas"/>
                <w:sz w:val="14"/>
                <w:szCs w:val="14"/>
              </w:rPr>
            </w:pPr>
            <w:r w:rsidRPr="00C1660A">
              <w:rPr>
                <w:rFonts w:ascii="Consolas" w:hAnsi="Consolas"/>
                <w:sz w:val="14"/>
                <w:szCs w:val="14"/>
              </w:rPr>
              <w:t>This program demonstrates use of Newton's Method to find</w:t>
            </w:r>
          </w:p>
          <w:p w14:paraId="79A733EC" w14:textId="77777777" w:rsidR="00C1660A" w:rsidRPr="00C1660A" w:rsidRDefault="00C1660A" w:rsidP="00C1660A">
            <w:pPr>
              <w:rPr>
                <w:rFonts w:ascii="Consolas" w:hAnsi="Consolas"/>
                <w:sz w:val="14"/>
                <w:szCs w:val="14"/>
              </w:rPr>
            </w:pPr>
            <w:r w:rsidRPr="00C1660A">
              <w:rPr>
                <w:rFonts w:ascii="Consolas" w:hAnsi="Consolas"/>
                <w:sz w:val="14"/>
                <w:szCs w:val="14"/>
              </w:rPr>
              <w:t>approximate roots of the polynomial</w:t>
            </w:r>
          </w:p>
          <w:p w14:paraId="1E7FDF9F" w14:textId="77777777" w:rsidR="00C1660A" w:rsidRPr="00C1660A" w:rsidRDefault="00C1660A" w:rsidP="00C1660A">
            <w:pPr>
              <w:rPr>
                <w:rFonts w:ascii="Consolas" w:hAnsi="Consolas"/>
                <w:sz w:val="14"/>
                <w:szCs w:val="14"/>
              </w:rPr>
            </w:pPr>
            <w:r w:rsidRPr="00C1660A">
              <w:rPr>
                <w:rFonts w:ascii="Consolas" w:hAnsi="Consolas"/>
                <w:sz w:val="14"/>
                <w:szCs w:val="14"/>
              </w:rPr>
              <w:t>f(x) = 1.45 + 0.78*pow(x,1) - 3.03*pow(x,2) - 1.15*pow(x,3) + 1.00*pow(x,4)</w:t>
            </w:r>
          </w:p>
          <w:p w14:paraId="2AB2860B" w14:textId="77777777" w:rsidR="00C1660A" w:rsidRPr="00C1660A" w:rsidRDefault="00C1660A" w:rsidP="00C1660A">
            <w:pPr>
              <w:rPr>
                <w:rFonts w:ascii="Consolas" w:hAnsi="Consolas"/>
                <w:sz w:val="14"/>
                <w:szCs w:val="14"/>
              </w:rPr>
            </w:pPr>
            <w:r w:rsidRPr="00C1660A">
              <w:rPr>
                <w:rFonts w:ascii="Consolas" w:hAnsi="Consolas"/>
                <w:sz w:val="14"/>
                <w:szCs w:val="14"/>
              </w:rPr>
              <w:t>Please enter a guess at a root, and a maximum number of</w:t>
            </w:r>
          </w:p>
          <w:p w14:paraId="1DCD1F14" w14:textId="77777777" w:rsidR="00C1660A" w:rsidRPr="00C1660A" w:rsidRDefault="00C1660A" w:rsidP="00C1660A">
            <w:pPr>
              <w:rPr>
                <w:rFonts w:ascii="Consolas" w:hAnsi="Consolas"/>
                <w:sz w:val="14"/>
                <w:szCs w:val="14"/>
              </w:rPr>
            </w:pPr>
            <w:r w:rsidRPr="00C1660A">
              <w:rPr>
                <w:rFonts w:ascii="Consolas" w:hAnsi="Consolas"/>
                <w:sz w:val="14"/>
                <w:szCs w:val="14"/>
              </w:rPr>
              <w:t>updates to do, separated by a space.</w:t>
            </w:r>
          </w:p>
          <w:p w14:paraId="612DF5E4" w14:textId="77777777" w:rsidR="00C1660A" w:rsidRPr="00C1660A" w:rsidRDefault="00C1660A" w:rsidP="00C1660A">
            <w:pPr>
              <w:rPr>
                <w:rFonts w:ascii="Consolas" w:hAnsi="Consolas"/>
                <w:sz w:val="14"/>
                <w:szCs w:val="14"/>
              </w:rPr>
            </w:pPr>
            <w:r w:rsidRPr="00C1660A">
              <w:rPr>
                <w:rFonts w:ascii="Consolas" w:hAnsi="Consolas"/>
                <w:sz w:val="14"/>
                <w:szCs w:val="14"/>
              </w:rPr>
              <w:t>-4.9 10</w:t>
            </w:r>
          </w:p>
          <w:p w14:paraId="3B3F0B70" w14:textId="77777777" w:rsidR="00C1660A" w:rsidRPr="00C1660A" w:rsidRDefault="00C1660A" w:rsidP="00C1660A">
            <w:pPr>
              <w:rPr>
                <w:rFonts w:ascii="Consolas" w:hAnsi="Consolas"/>
                <w:sz w:val="14"/>
                <w:szCs w:val="14"/>
              </w:rPr>
            </w:pPr>
            <w:r w:rsidRPr="00C1660A">
              <w:rPr>
                <w:rFonts w:ascii="Consolas" w:hAnsi="Consolas"/>
                <w:sz w:val="14"/>
                <w:szCs w:val="14"/>
              </w:rPr>
              <w:t>Running with initial guess -4.900000.</w:t>
            </w:r>
          </w:p>
          <w:p w14:paraId="7CA698D5" w14:textId="77777777" w:rsidR="00C1660A" w:rsidRPr="00C1660A" w:rsidRDefault="00C1660A" w:rsidP="00C1660A">
            <w:pPr>
              <w:rPr>
                <w:rFonts w:ascii="Consolas" w:hAnsi="Consolas"/>
                <w:sz w:val="14"/>
                <w:szCs w:val="14"/>
              </w:rPr>
            </w:pPr>
            <w:r w:rsidRPr="00C1660A">
              <w:rPr>
                <w:rFonts w:ascii="Consolas" w:hAnsi="Consolas"/>
                <w:sz w:val="14"/>
                <w:szCs w:val="14"/>
              </w:rPr>
              <w:t>0 update(s) done; x is -4.900000000000000; f(x) is 6.366541500000002e+02</w:t>
            </w:r>
          </w:p>
          <w:p w14:paraId="1E4218B8" w14:textId="77777777" w:rsidR="00C1660A" w:rsidRPr="00C1660A" w:rsidRDefault="00C1660A" w:rsidP="00C1660A">
            <w:pPr>
              <w:rPr>
                <w:rFonts w:ascii="Consolas" w:hAnsi="Consolas"/>
                <w:sz w:val="14"/>
                <w:szCs w:val="14"/>
              </w:rPr>
            </w:pPr>
            <w:r w:rsidRPr="00C1660A">
              <w:rPr>
                <w:rFonts w:ascii="Consolas" w:hAnsi="Consolas"/>
                <w:sz w:val="14"/>
                <w:szCs w:val="14"/>
              </w:rPr>
              <w:t>1 update(s) done; x is -3.682586792591736; f(x) is 1.988315861602772e+02</w:t>
            </w:r>
          </w:p>
          <w:p w14:paraId="68BB0FB3" w14:textId="77777777" w:rsidR="00C1660A" w:rsidRPr="00C1660A" w:rsidRDefault="00C1660A" w:rsidP="00C1660A">
            <w:pPr>
              <w:rPr>
                <w:rFonts w:ascii="Consolas" w:hAnsi="Consolas"/>
                <w:sz w:val="14"/>
                <w:szCs w:val="14"/>
              </w:rPr>
            </w:pPr>
            <w:r w:rsidRPr="00C1660A">
              <w:rPr>
                <w:rFonts w:ascii="Consolas" w:hAnsi="Consolas"/>
                <w:sz w:val="14"/>
                <w:szCs w:val="14"/>
              </w:rPr>
              <w:t>2 update(s) done; x is -2.792782092071352; f(x) is 6.152307486560385e+01</w:t>
            </w:r>
          </w:p>
          <w:p w14:paraId="6B564374" w14:textId="77777777" w:rsidR="00C1660A" w:rsidRPr="00C1660A" w:rsidRDefault="00C1660A" w:rsidP="00C1660A">
            <w:pPr>
              <w:rPr>
                <w:rFonts w:ascii="Consolas" w:hAnsi="Consolas"/>
                <w:sz w:val="14"/>
                <w:szCs w:val="14"/>
              </w:rPr>
            </w:pPr>
            <w:r w:rsidRPr="00C1660A">
              <w:rPr>
                <w:rFonts w:ascii="Consolas" w:hAnsi="Consolas"/>
                <w:sz w:val="14"/>
                <w:szCs w:val="14"/>
              </w:rPr>
              <w:t>3 update(s) done; x is -2.154146355902563; f(x) is 1.873771511369693e+01</w:t>
            </w:r>
          </w:p>
          <w:p w14:paraId="6766BBE3" w14:textId="77777777" w:rsidR="00C1660A" w:rsidRPr="00C1660A" w:rsidRDefault="00C1660A" w:rsidP="00C1660A">
            <w:pPr>
              <w:rPr>
                <w:rFonts w:ascii="Consolas" w:hAnsi="Consolas"/>
                <w:sz w:val="14"/>
                <w:szCs w:val="14"/>
              </w:rPr>
            </w:pPr>
            <w:r w:rsidRPr="00C1660A">
              <w:rPr>
                <w:rFonts w:ascii="Consolas" w:hAnsi="Consolas"/>
                <w:sz w:val="14"/>
                <w:szCs w:val="14"/>
              </w:rPr>
              <w:t>4 update(s) done; x is -1.709692969524729; f(x) is 5.550965265339927e+00</w:t>
            </w:r>
          </w:p>
          <w:p w14:paraId="6B42F251" w14:textId="77777777" w:rsidR="00C1660A" w:rsidRPr="00C1660A" w:rsidRDefault="00C1660A" w:rsidP="00C1660A">
            <w:pPr>
              <w:rPr>
                <w:rFonts w:ascii="Consolas" w:hAnsi="Consolas"/>
                <w:sz w:val="14"/>
                <w:szCs w:val="14"/>
              </w:rPr>
            </w:pPr>
            <w:r w:rsidRPr="00C1660A">
              <w:rPr>
                <w:rFonts w:ascii="Consolas" w:hAnsi="Consolas"/>
                <w:sz w:val="14"/>
                <w:szCs w:val="14"/>
              </w:rPr>
              <w:t>5 update(s) done; x is -1.416516273962120; f(x) is 1.560088387483382e+00</w:t>
            </w:r>
          </w:p>
          <w:p w14:paraId="0256FB20" w14:textId="77777777" w:rsidR="00C1660A" w:rsidRPr="00C1660A" w:rsidRDefault="00C1660A" w:rsidP="00C1660A">
            <w:pPr>
              <w:rPr>
                <w:rFonts w:ascii="Consolas" w:hAnsi="Consolas"/>
                <w:sz w:val="14"/>
                <w:szCs w:val="14"/>
              </w:rPr>
            </w:pPr>
            <w:r w:rsidRPr="00C1660A">
              <w:rPr>
                <w:rFonts w:ascii="Consolas" w:hAnsi="Consolas"/>
                <w:sz w:val="14"/>
                <w:szCs w:val="14"/>
              </w:rPr>
              <w:t>6 update(s) done; x is -1.241764686358543; f(x) is 3.889185355548186e-01</w:t>
            </w:r>
          </w:p>
          <w:p w14:paraId="5DECAB1A" w14:textId="77777777" w:rsidR="00C1660A" w:rsidRPr="00C1660A" w:rsidRDefault="00C1660A" w:rsidP="00C1660A">
            <w:pPr>
              <w:rPr>
                <w:rFonts w:ascii="Consolas" w:hAnsi="Consolas"/>
                <w:sz w:val="14"/>
                <w:szCs w:val="14"/>
              </w:rPr>
            </w:pPr>
            <w:r w:rsidRPr="00C1660A">
              <w:rPr>
                <w:rFonts w:ascii="Consolas" w:hAnsi="Consolas"/>
                <w:sz w:val="14"/>
                <w:szCs w:val="14"/>
              </w:rPr>
              <w:t>7 update(s) done; x is -1.158552879036898; f(x) is 6.926890137589847e-02</w:t>
            </w:r>
          </w:p>
          <w:p w14:paraId="5B6CF24B" w14:textId="77777777" w:rsidR="00C1660A" w:rsidRPr="00C1660A" w:rsidRDefault="00C1660A" w:rsidP="00C1660A">
            <w:pPr>
              <w:rPr>
                <w:rFonts w:ascii="Consolas" w:hAnsi="Consolas"/>
                <w:sz w:val="14"/>
                <w:szCs w:val="14"/>
              </w:rPr>
            </w:pPr>
            <w:r w:rsidRPr="00C1660A">
              <w:rPr>
                <w:rFonts w:ascii="Consolas" w:hAnsi="Consolas"/>
                <w:sz w:val="14"/>
                <w:szCs w:val="14"/>
              </w:rPr>
              <w:t>8 update(s) done; x is -1.135842956725481; f(x) is 4.584744310158761e-03</w:t>
            </w:r>
          </w:p>
          <w:p w14:paraId="7D97FCA9" w14:textId="77777777" w:rsidR="00C1660A" w:rsidRPr="00C1660A" w:rsidRDefault="00C1660A" w:rsidP="00C1660A">
            <w:pPr>
              <w:rPr>
                <w:rFonts w:ascii="Consolas" w:hAnsi="Consolas"/>
                <w:sz w:val="14"/>
                <w:szCs w:val="14"/>
              </w:rPr>
            </w:pPr>
            <w:r w:rsidRPr="00C1660A">
              <w:rPr>
                <w:rFonts w:ascii="Consolas" w:hAnsi="Consolas"/>
                <w:sz w:val="14"/>
                <w:szCs w:val="14"/>
              </w:rPr>
              <w:t>9 update(s) done; x is -1.134112442806661; f(x) is 2.581306211357770e-05</w:t>
            </w:r>
          </w:p>
          <w:p w14:paraId="4AC4E24B" w14:textId="77777777" w:rsidR="00C1660A" w:rsidRPr="00C1660A" w:rsidRDefault="00C1660A" w:rsidP="00C1660A">
            <w:pPr>
              <w:rPr>
                <w:rFonts w:ascii="Consolas" w:hAnsi="Consolas"/>
                <w:sz w:val="14"/>
                <w:szCs w:val="14"/>
              </w:rPr>
            </w:pPr>
            <w:r w:rsidRPr="00C1660A">
              <w:rPr>
                <w:rFonts w:ascii="Consolas" w:hAnsi="Consolas"/>
                <w:sz w:val="14"/>
                <w:szCs w:val="14"/>
              </w:rPr>
              <w:t>10 update(s) done; x is -1.134102588756783; f(x) is 8.350702351833661e-10</w:t>
            </w:r>
          </w:p>
          <w:p w14:paraId="7E2A3DAB" w14:textId="77777777" w:rsidR="00C1660A" w:rsidRPr="00C1660A" w:rsidRDefault="00C1660A" w:rsidP="00C1660A">
            <w:pPr>
              <w:rPr>
                <w:rFonts w:ascii="Consolas" w:hAnsi="Consolas"/>
                <w:sz w:val="14"/>
                <w:szCs w:val="14"/>
              </w:rPr>
            </w:pPr>
            <w:r w:rsidRPr="00C1660A">
              <w:rPr>
                <w:rFonts w:ascii="Consolas" w:hAnsi="Consolas"/>
                <w:sz w:val="14"/>
                <w:szCs w:val="14"/>
              </w:rPr>
              <w:t>10 updates performed, solution still not good enough.</w:t>
            </w:r>
          </w:p>
          <w:p w14:paraId="358CD4F0" w14:textId="77777777" w:rsidR="00C1660A" w:rsidRPr="00C1660A" w:rsidRDefault="00C1660A" w:rsidP="00C1660A">
            <w:pPr>
              <w:rPr>
                <w:rFonts w:ascii="Consolas" w:hAnsi="Consolas"/>
                <w:sz w:val="14"/>
                <w:szCs w:val="14"/>
              </w:rPr>
            </w:pPr>
            <w:r w:rsidRPr="00C1660A">
              <w:rPr>
                <w:rFonts w:ascii="Consolas" w:hAnsi="Consolas"/>
                <w:sz w:val="14"/>
                <w:szCs w:val="14"/>
              </w:rPr>
              <w:t>Mitchell@ttys003 21:24 {0} [exG]$ ./test.out</w:t>
            </w:r>
          </w:p>
          <w:p w14:paraId="76D1D2ED" w14:textId="77777777" w:rsidR="00C1660A" w:rsidRPr="00C1660A" w:rsidRDefault="00C1660A" w:rsidP="00C1660A">
            <w:pPr>
              <w:rPr>
                <w:rFonts w:ascii="Consolas" w:hAnsi="Consolas"/>
                <w:sz w:val="14"/>
                <w:szCs w:val="14"/>
              </w:rPr>
            </w:pPr>
            <w:r w:rsidRPr="00C1660A">
              <w:rPr>
                <w:rFonts w:ascii="Consolas" w:hAnsi="Consolas"/>
                <w:sz w:val="14"/>
                <w:szCs w:val="14"/>
              </w:rPr>
              <w:t>This program demonstrates use of Newton's Method to find</w:t>
            </w:r>
          </w:p>
          <w:p w14:paraId="6A95C2D5" w14:textId="77777777" w:rsidR="00C1660A" w:rsidRPr="00C1660A" w:rsidRDefault="00C1660A" w:rsidP="00C1660A">
            <w:pPr>
              <w:rPr>
                <w:rFonts w:ascii="Consolas" w:hAnsi="Consolas"/>
                <w:sz w:val="14"/>
                <w:szCs w:val="14"/>
              </w:rPr>
            </w:pPr>
            <w:r w:rsidRPr="00C1660A">
              <w:rPr>
                <w:rFonts w:ascii="Consolas" w:hAnsi="Consolas"/>
                <w:sz w:val="14"/>
                <w:szCs w:val="14"/>
              </w:rPr>
              <w:t>approximate roots of the polynomial</w:t>
            </w:r>
          </w:p>
          <w:p w14:paraId="0E606596" w14:textId="77777777" w:rsidR="00C1660A" w:rsidRPr="00C1660A" w:rsidRDefault="00C1660A" w:rsidP="00C1660A">
            <w:pPr>
              <w:rPr>
                <w:rFonts w:ascii="Consolas" w:hAnsi="Consolas"/>
                <w:sz w:val="14"/>
                <w:szCs w:val="14"/>
              </w:rPr>
            </w:pPr>
            <w:r w:rsidRPr="00C1660A">
              <w:rPr>
                <w:rFonts w:ascii="Consolas" w:hAnsi="Consolas"/>
                <w:sz w:val="14"/>
                <w:szCs w:val="14"/>
              </w:rPr>
              <w:t>f(x) = 1.45 + 0.78*pow(x,1) - 3.03*pow(x,2) - 1.15*pow(x,3) + 1.00*pow(x,4)</w:t>
            </w:r>
          </w:p>
          <w:p w14:paraId="2325D6CE" w14:textId="77777777" w:rsidR="00C1660A" w:rsidRPr="00C1660A" w:rsidRDefault="00C1660A" w:rsidP="00C1660A">
            <w:pPr>
              <w:rPr>
                <w:rFonts w:ascii="Consolas" w:hAnsi="Consolas"/>
                <w:sz w:val="14"/>
                <w:szCs w:val="14"/>
              </w:rPr>
            </w:pPr>
            <w:r w:rsidRPr="00C1660A">
              <w:rPr>
                <w:rFonts w:ascii="Consolas" w:hAnsi="Consolas"/>
                <w:sz w:val="14"/>
                <w:szCs w:val="14"/>
              </w:rPr>
              <w:t>Please enter a guess at a root, and a maximum number of</w:t>
            </w:r>
          </w:p>
          <w:p w14:paraId="7DAE4FDC" w14:textId="77777777" w:rsidR="00C1660A" w:rsidRPr="00C1660A" w:rsidRDefault="00C1660A" w:rsidP="00C1660A">
            <w:pPr>
              <w:rPr>
                <w:rFonts w:ascii="Consolas" w:hAnsi="Consolas"/>
                <w:sz w:val="14"/>
                <w:szCs w:val="14"/>
              </w:rPr>
            </w:pPr>
            <w:r w:rsidRPr="00C1660A">
              <w:rPr>
                <w:rFonts w:ascii="Consolas" w:hAnsi="Consolas"/>
                <w:sz w:val="14"/>
                <w:szCs w:val="14"/>
              </w:rPr>
              <w:t>updates to do, separated by a space.</w:t>
            </w:r>
          </w:p>
          <w:p w14:paraId="233A9F83" w14:textId="77777777" w:rsidR="00C1660A" w:rsidRPr="00C1660A" w:rsidRDefault="00C1660A" w:rsidP="00C1660A">
            <w:pPr>
              <w:rPr>
                <w:rFonts w:ascii="Consolas" w:hAnsi="Consolas"/>
                <w:sz w:val="14"/>
                <w:szCs w:val="14"/>
              </w:rPr>
            </w:pPr>
            <w:r w:rsidRPr="00C1660A">
              <w:rPr>
                <w:rFonts w:ascii="Consolas" w:hAnsi="Consolas"/>
                <w:sz w:val="14"/>
                <w:szCs w:val="14"/>
              </w:rPr>
              <w:t>-4.8 10</w:t>
            </w:r>
          </w:p>
          <w:p w14:paraId="1B063058" w14:textId="77777777" w:rsidR="00C1660A" w:rsidRPr="00C1660A" w:rsidRDefault="00C1660A" w:rsidP="00C1660A">
            <w:pPr>
              <w:rPr>
                <w:rFonts w:ascii="Consolas" w:hAnsi="Consolas"/>
                <w:sz w:val="14"/>
                <w:szCs w:val="14"/>
              </w:rPr>
            </w:pPr>
            <w:r w:rsidRPr="00C1660A">
              <w:rPr>
                <w:rFonts w:ascii="Consolas" w:hAnsi="Consolas"/>
                <w:sz w:val="14"/>
                <w:szCs w:val="14"/>
              </w:rPr>
              <w:t>Running with initial guess -4.800000.</w:t>
            </w:r>
          </w:p>
          <w:p w14:paraId="57796BF2" w14:textId="77777777" w:rsidR="00C1660A" w:rsidRPr="00C1660A" w:rsidRDefault="00C1660A" w:rsidP="00C1660A">
            <w:pPr>
              <w:rPr>
                <w:rFonts w:ascii="Consolas" w:hAnsi="Consolas"/>
                <w:sz w:val="14"/>
                <w:szCs w:val="14"/>
              </w:rPr>
            </w:pPr>
            <w:r w:rsidRPr="00C1660A">
              <w:rPr>
                <w:rFonts w:ascii="Consolas" w:hAnsi="Consolas"/>
                <w:sz w:val="14"/>
                <w:szCs w:val="14"/>
              </w:rPr>
              <w:t>0 update(s) done; x is -4.800000000000000; f(x) is 5.859171999999999e+02</w:t>
            </w:r>
          </w:p>
          <w:p w14:paraId="682F03CB" w14:textId="77777777" w:rsidR="00C1660A" w:rsidRPr="00C1660A" w:rsidRDefault="00C1660A" w:rsidP="00C1660A">
            <w:pPr>
              <w:rPr>
                <w:rFonts w:ascii="Consolas" w:hAnsi="Consolas"/>
                <w:sz w:val="14"/>
                <w:szCs w:val="14"/>
              </w:rPr>
            </w:pPr>
            <w:r w:rsidRPr="00C1660A">
              <w:rPr>
                <w:rFonts w:ascii="Consolas" w:hAnsi="Consolas"/>
                <w:sz w:val="14"/>
                <w:szCs w:val="14"/>
              </w:rPr>
              <w:t>1 update(s) done; x is -3.609082335341513; f(x) is 1.828922472361626e+02</w:t>
            </w:r>
          </w:p>
          <w:p w14:paraId="6EB17DA0" w14:textId="77777777" w:rsidR="00C1660A" w:rsidRPr="00C1660A" w:rsidRDefault="00C1660A" w:rsidP="00C1660A">
            <w:pPr>
              <w:rPr>
                <w:rFonts w:ascii="Consolas" w:hAnsi="Consolas"/>
                <w:sz w:val="14"/>
                <w:szCs w:val="14"/>
              </w:rPr>
            </w:pPr>
            <w:r w:rsidRPr="00C1660A">
              <w:rPr>
                <w:rFonts w:ascii="Consolas" w:hAnsi="Consolas"/>
                <w:sz w:val="14"/>
                <w:szCs w:val="14"/>
              </w:rPr>
              <w:t>2 update(s) done; x is -2.739520499139934; f(x) is 5.654175045866470e+01</w:t>
            </w:r>
          </w:p>
          <w:p w14:paraId="2A2D5F22" w14:textId="77777777" w:rsidR="00C1660A" w:rsidRPr="00C1660A" w:rsidRDefault="00C1660A" w:rsidP="00C1660A">
            <w:pPr>
              <w:rPr>
                <w:rFonts w:ascii="Consolas" w:hAnsi="Consolas"/>
                <w:sz w:val="14"/>
                <w:szCs w:val="14"/>
              </w:rPr>
            </w:pPr>
            <w:r w:rsidRPr="00C1660A">
              <w:rPr>
                <w:rFonts w:ascii="Consolas" w:hAnsi="Consolas"/>
                <w:sz w:val="14"/>
                <w:szCs w:val="14"/>
              </w:rPr>
              <w:t>3 update(s) done; x is -2.116476165436881; f(x) is 1.719481254798258e+01</w:t>
            </w:r>
          </w:p>
          <w:p w14:paraId="29A76682" w14:textId="77777777" w:rsidR="00C1660A" w:rsidRPr="00C1660A" w:rsidRDefault="00C1660A" w:rsidP="00C1660A">
            <w:pPr>
              <w:rPr>
                <w:rFonts w:ascii="Consolas" w:hAnsi="Consolas"/>
                <w:sz w:val="14"/>
                <w:szCs w:val="14"/>
              </w:rPr>
            </w:pPr>
            <w:r w:rsidRPr="00C1660A">
              <w:rPr>
                <w:rFonts w:ascii="Consolas" w:hAnsi="Consolas"/>
                <w:sz w:val="14"/>
                <w:szCs w:val="14"/>
              </w:rPr>
              <w:t>4 update(s) done; x is -1.684131848769382; f(x) is 5.080194869870039e+00</w:t>
            </w:r>
          </w:p>
          <w:p w14:paraId="161443D3" w14:textId="77777777" w:rsidR="00C1660A" w:rsidRPr="00C1660A" w:rsidRDefault="00C1660A" w:rsidP="00C1660A">
            <w:pPr>
              <w:rPr>
                <w:rFonts w:ascii="Consolas" w:hAnsi="Consolas"/>
                <w:sz w:val="14"/>
                <w:szCs w:val="14"/>
              </w:rPr>
            </w:pPr>
            <w:r w:rsidRPr="00C1660A">
              <w:rPr>
                <w:rFonts w:ascii="Consolas" w:hAnsi="Consolas"/>
                <w:sz w:val="14"/>
                <w:szCs w:val="14"/>
              </w:rPr>
              <w:t>5 update(s) done; x is -1.400420498862172; f(x) is 1.419965705529570e+00</w:t>
            </w:r>
          </w:p>
          <w:p w14:paraId="227AAAC7" w14:textId="77777777" w:rsidR="00C1660A" w:rsidRPr="00C1660A" w:rsidRDefault="00C1660A" w:rsidP="00C1660A">
            <w:pPr>
              <w:rPr>
                <w:rFonts w:ascii="Consolas" w:hAnsi="Consolas"/>
                <w:sz w:val="14"/>
                <w:szCs w:val="14"/>
              </w:rPr>
            </w:pPr>
            <w:r w:rsidRPr="00C1660A">
              <w:rPr>
                <w:rFonts w:ascii="Consolas" w:hAnsi="Consolas"/>
                <w:sz w:val="14"/>
                <w:szCs w:val="14"/>
              </w:rPr>
              <w:t>6 update(s) done; x is -1.233078423204510; f(x) is 3.491090297747030e-01</w:t>
            </w:r>
          </w:p>
          <w:p w14:paraId="56F665D0" w14:textId="77777777" w:rsidR="00C1660A" w:rsidRPr="00C1660A" w:rsidRDefault="00C1660A" w:rsidP="00C1660A">
            <w:pPr>
              <w:rPr>
                <w:rFonts w:ascii="Consolas" w:hAnsi="Consolas"/>
                <w:sz w:val="14"/>
                <w:szCs w:val="14"/>
              </w:rPr>
            </w:pPr>
            <w:r w:rsidRPr="00C1660A">
              <w:rPr>
                <w:rFonts w:ascii="Consolas" w:hAnsi="Consolas"/>
                <w:sz w:val="14"/>
                <w:szCs w:val="14"/>
              </w:rPr>
              <w:t>7 update(s) done; x is -1.155372672226102; f(x) is 5.965980569434337e-02</w:t>
            </w:r>
          </w:p>
          <w:p w14:paraId="45ACCE61" w14:textId="77777777" w:rsidR="00C1660A" w:rsidRPr="00C1660A" w:rsidRDefault="00C1660A" w:rsidP="00C1660A">
            <w:pPr>
              <w:rPr>
                <w:rFonts w:ascii="Consolas" w:hAnsi="Consolas"/>
                <w:sz w:val="14"/>
                <w:szCs w:val="14"/>
              </w:rPr>
            </w:pPr>
            <w:r w:rsidRPr="00C1660A">
              <w:rPr>
                <w:rFonts w:ascii="Consolas" w:hAnsi="Consolas"/>
                <w:sz w:val="14"/>
                <w:szCs w:val="14"/>
              </w:rPr>
              <w:t>8 update(s) done; x is -1.135439304126264; f(x) is 3.516731278879748e-03</w:t>
            </w:r>
          </w:p>
          <w:p w14:paraId="117635B5" w14:textId="77777777" w:rsidR="00C1660A" w:rsidRPr="00C1660A" w:rsidRDefault="00C1660A" w:rsidP="00C1660A">
            <w:pPr>
              <w:rPr>
                <w:rFonts w:ascii="Consolas" w:hAnsi="Consolas"/>
                <w:sz w:val="14"/>
                <w:szCs w:val="14"/>
              </w:rPr>
            </w:pPr>
            <w:r w:rsidRPr="00C1660A">
              <w:rPr>
                <w:rFonts w:ascii="Consolas" w:hAnsi="Consolas"/>
                <w:sz w:val="14"/>
                <w:szCs w:val="14"/>
              </w:rPr>
              <w:t>9 update(s) done; x is -1.134108413976470; f(x) is 1.525952628567140e-05</w:t>
            </w:r>
          </w:p>
          <w:p w14:paraId="7EF72BC1" w14:textId="77777777" w:rsidR="00C1660A" w:rsidRPr="00C1660A" w:rsidRDefault="00C1660A" w:rsidP="00C1660A">
            <w:pPr>
              <w:rPr>
                <w:rFonts w:ascii="Consolas" w:hAnsi="Consolas"/>
                <w:sz w:val="14"/>
                <w:szCs w:val="14"/>
              </w:rPr>
            </w:pPr>
            <w:r w:rsidRPr="00C1660A">
              <w:rPr>
                <w:rFonts w:ascii="Consolas" w:hAnsi="Consolas"/>
                <w:sz w:val="14"/>
                <w:szCs w:val="14"/>
              </w:rPr>
              <w:t>10 update(s) done; x is -1.134102588549394; f(x) is 2.918416619479558e-10</w:t>
            </w:r>
          </w:p>
          <w:p w14:paraId="6069B366" w14:textId="786C635B" w:rsidR="00C1660A" w:rsidRPr="008B6893" w:rsidRDefault="00C1660A" w:rsidP="00F41630">
            <w:pPr>
              <w:rPr>
                <w:rFonts w:ascii="Consolas" w:hAnsi="Consolas"/>
                <w:sz w:val="14"/>
                <w:szCs w:val="14"/>
              </w:rPr>
            </w:pPr>
            <w:r w:rsidRPr="00C1660A">
              <w:rPr>
                <w:rFonts w:ascii="Consolas" w:hAnsi="Consolas"/>
                <w:sz w:val="14"/>
                <w:szCs w:val="14"/>
              </w:rPr>
              <w:t>Stopped with approximate solution of -1.1341025885.</w:t>
            </w:r>
          </w:p>
        </w:tc>
        <w:tc>
          <w:tcPr>
            <w:tcW w:w="4675" w:type="dxa"/>
          </w:tcPr>
          <w:p w14:paraId="65E9FEF3" w14:textId="77777777" w:rsidR="008B6893" w:rsidRPr="008B6893" w:rsidRDefault="008B6893" w:rsidP="008B6893">
            <w:pPr>
              <w:rPr>
                <w:rFonts w:ascii="Consolas" w:hAnsi="Consolas"/>
                <w:sz w:val="14"/>
                <w:szCs w:val="14"/>
              </w:rPr>
            </w:pPr>
            <w:r w:rsidRPr="008B6893">
              <w:rPr>
                <w:rFonts w:ascii="Consolas" w:hAnsi="Consolas"/>
                <w:sz w:val="14"/>
                <w:szCs w:val="14"/>
              </w:rPr>
              <w:t>Mitchell@ttys001 22:18 {130} [exG]$ ./test.out</w:t>
            </w:r>
          </w:p>
          <w:p w14:paraId="5CE6A577" w14:textId="77777777" w:rsidR="008B6893" w:rsidRPr="008B6893" w:rsidRDefault="008B6893" w:rsidP="008B6893">
            <w:pPr>
              <w:rPr>
                <w:rFonts w:ascii="Consolas" w:hAnsi="Consolas"/>
                <w:sz w:val="14"/>
                <w:szCs w:val="14"/>
              </w:rPr>
            </w:pPr>
            <w:r w:rsidRPr="008B6893">
              <w:rPr>
                <w:rFonts w:ascii="Consolas" w:hAnsi="Consolas"/>
                <w:sz w:val="14"/>
                <w:szCs w:val="14"/>
              </w:rPr>
              <w:t>This program demonstrates use of Newton's Method to find</w:t>
            </w:r>
          </w:p>
          <w:p w14:paraId="1766A35E" w14:textId="77777777" w:rsidR="008B6893" w:rsidRPr="008B6893" w:rsidRDefault="008B6893" w:rsidP="008B6893">
            <w:pPr>
              <w:rPr>
                <w:rFonts w:ascii="Consolas" w:hAnsi="Consolas"/>
                <w:sz w:val="14"/>
                <w:szCs w:val="14"/>
              </w:rPr>
            </w:pPr>
            <w:r w:rsidRPr="008B6893">
              <w:rPr>
                <w:rFonts w:ascii="Consolas" w:hAnsi="Consolas"/>
                <w:sz w:val="14"/>
                <w:szCs w:val="14"/>
              </w:rPr>
              <w:t>approximate roots of the polynomial</w:t>
            </w:r>
          </w:p>
          <w:p w14:paraId="57961E85" w14:textId="77777777" w:rsidR="008B6893" w:rsidRPr="008B6893" w:rsidRDefault="008B6893" w:rsidP="008B6893">
            <w:pPr>
              <w:rPr>
                <w:rFonts w:ascii="Consolas" w:hAnsi="Consolas"/>
                <w:sz w:val="14"/>
                <w:szCs w:val="14"/>
              </w:rPr>
            </w:pPr>
            <w:r w:rsidRPr="008B6893">
              <w:rPr>
                <w:rFonts w:ascii="Consolas" w:hAnsi="Consolas"/>
                <w:sz w:val="14"/>
                <w:szCs w:val="14"/>
              </w:rPr>
              <w:t>f(x) = 1.45 + 0.78*pow(x,1) - 3.03*pow(x,2) - 1.15*pow(x,3) + 1.00*pow(x,4)</w:t>
            </w:r>
          </w:p>
          <w:p w14:paraId="351DB832" w14:textId="77777777" w:rsidR="008B6893" w:rsidRPr="008B6893" w:rsidRDefault="008B6893" w:rsidP="008B6893">
            <w:pPr>
              <w:rPr>
                <w:rFonts w:ascii="Consolas" w:hAnsi="Consolas"/>
                <w:sz w:val="14"/>
                <w:szCs w:val="14"/>
              </w:rPr>
            </w:pPr>
            <w:r w:rsidRPr="008B6893">
              <w:rPr>
                <w:rFonts w:ascii="Consolas" w:hAnsi="Consolas"/>
                <w:sz w:val="14"/>
                <w:szCs w:val="14"/>
              </w:rPr>
              <w:t>Please enter a guess at a root, and a maximum number of</w:t>
            </w:r>
          </w:p>
          <w:p w14:paraId="503034DF" w14:textId="77777777" w:rsidR="008B6893" w:rsidRPr="008B6893" w:rsidRDefault="008B6893" w:rsidP="008B6893">
            <w:pPr>
              <w:rPr>
                <w:rFonts w:ascii="Consolas" w:hAnsi="Consolas"/>
                <w:sz w:val="14"/>
                <w:szCs w:val="14"/>
              </w:rPr>
            </w:pPr>
            <w:r w:rsidRPr="008B6893">
              <w:rPr>
                <w:rFonts w:ascii="Consolas" w:hAnsi="Consolas"/>
                <w:sz w:val="14"/>
                <w:szCs w:val="14"/>
              </w:rPr>
              <w:t>updates to do, separated by a space.</w:t>
            </w:r>
          </w:p>
          <w:p w14:paraId="64693FA1" w14:textId="77777777" w:rsidR="008B6893" w:rsidRPr="008B6893" w:rsidRDefault="008B6893" w:rsidP="008B6893">
            <w:pPr>
              <w:rPr>
                <w:rFonts w:ascii="Consolas" w:hAnsi="Consolas"/>
                <w:sz w:val="14"/>
                <w:szCs w:val="14"/>
              </w:rPr>
            </w:pPr>
            <w:r w:rsidRPr="008B6893">
              <w:rPr>
                <w:rFonts w:ascii="Consolas" w:hAnsi="Consolas"/>
                <w:sz w:val="14"/>
                <w:szCs w:val="14"/>
              </w:rPr>
              <w:t>1.0 x</w:t>
            </w:r>
          </w:p>
          <w:p w14:paraId="34BADD8E" w14:textId="77777777" w:rsidR="008B6893" w:rsidRPr="008B6893" w:rsidRDefault="008B6893" w:rsidP="008B6893">
            <w:pPr>
              <w:rPr>
                <w:rFonts w:ascii="Consolas" w:hAnsi="Consolas"/>
                <w:sz w:val="14"/>
                <w:szCs w:val="14"/>
              </w:rPr>
            </w:pPr>
            <w:r w:rsidRPr="008B6893">
              <w:rPr>
                <w:rFonts w:ascii="Consolas" w:hAnsi="Consolas"/>
                <w:sz w:val="14"/>
                <w:szCs w:val="14"/>
              </w:rPr>
              <w:t>Sorry, I couldn't understand the input.</w:t>
            </w:r>
          </w:p>
          <w:p w14:paraId="7FD250CC" w14:textId="77777777" w:rsidR="008B6893" w:rsidRPr="008B6893" w:rsidRDefault="008B6893" w:rsidP="008B6893">
            <w:pPr>
              <w:rPr>
                <w:rFonts w:ascii="Consolas" w:hAnsi="Consolas"/>
                <w:sz w:val="14"/>
                <w:szCs w:val="14"/>
              </w:rPr>
            </w:pPr>
            <w:r w:rsidRPr="008B6893">
              <w:rPr>
                <w:rFonts w:ascii="Consolas" w:hAnsi="Consolas"/>
                <w:sz w:val="14"/>
                <w:szCs w:val="14"/>
              </w:rPr>
              <w:t>Mitchell@ttys001 22:18 {0} [exG]$ ./test.out</w:t>
            </w:r>
          </w:p>
          <w:p w14:paraId="42729580" w14:textId="77777777" w:rsidR="008B6893" w:rsidRPr="008B6893" w:rsidRDefault="008B6893" w:rsidP="008B6893">
            <w:pPr>
              <w:rPr>
                <w:rFonts w:ascii="Consolas" w:hAnsi="Consolas"/>
                <w:sz w:val="14"/>
                <w:szCs w:val="14"/>
              </w:rPr>
            </w:pPr>
            <w:r w:rsidRPr="008B6893">
              <w:rPr>
                <w:rFonts w:ascii="Consolas" w:hAnsi="Consolas"/>
                <w:sz w:val="14"/>
                <w:szCs w:val="14"/>
              </w:rPr>
              <w:t>This program demonstrates use of Newton's Method to find</w:t>
            </w:r>
          </w:p>
          <w:p w14:paraId="40DE1ED9" w14:textId="77777777" w:rsidR="008B6893" w:rsidRPr="008B6893" w:rsidRDefault="008B6893" w:rsidP="008B6893">
            <w:pPr>
              <w:rPr>
                <w:rFonts w:ascii="Consolas" w:hAnsi="Consolas"/>
                <w:sz w:val="14"/>
                <w:szCs w:val="14"/>
              </w:rPr>
            </w:pPr>
            <w:r w:rsidRPr="008B6893">
              <w:rPr>
                <w:rFonts w:ascii="Consolas" w:hAnsi="Consolas"/>
                <w:sz w:val="14"/>
                <w:szCs w:val="14"/>
              </w:rPr>
              <w:t>approximate roots of the polynomial</w:t>
            </w:r>
          </w:p>
          <w:p w14:paraId="24525263" w14:textId="77777777" w:rsidR="008B6893" w:rsidRPr="008B6893" w:rsidRDefault="008B6893" w:rsidP="008B6893">
            <w:pPr>
              <w:rPr>
                <w:rFonts w:ascii="Consolas" w:hAnsi="Consolas"/>
                <w:sz w:val="14"/>
                <w:szCs w:val="14"/>
              </w:rPr>
            </w:pPr>
            <w:r w:rsidRPr="008B6893">
              <w:rPr>
                <w:rFonts w:ascii="Consolas" w:hAnsi="Consolas"/>
                <w:sz w:val="14"/>
                <w:szCs w:val="14"/>
              </w:rPr>
              <w:t>f(x) = 1.45 + 0.78*pow(x,1) - 3.03*pow(x,2) - 1.15*pow(x,3) + 1.00*pow(x,4)</w:t>
            </w:r>
          </w:p>
          <w:p w14:paraId="052F547E" w14:textId="77777777" w:rsidR="008B6893" w:rsidRPr="008B6893" w:rsidRDefault="008B6893" w:rsidP="008B6893">
            <w:pPr>
              <w:rPr>
                <w:rFonts w:ascii="Consolas" w:hAnsi="Consolas"/>
                <w:sz w:val="14"/>
                <w:szCs w:val="14"/>
              </w:rPr>
            </w:pPr>
            <w:r w:rsidRPr="008B6893">
              <w:rPr>
                <w:rFonts w:ascii="Consolas" w:hAnsi="Consolas"/>
                <w:sz w:val="14"/>
                <w:szCs w:val="14"/>
              </w:rPr>
              <w:t>Please enter a guess at a root, and a maximum number of</w:t>
            </w:r>
          </w:p>
          <w:p w14:paraId="03C925EB" w14:textId="77777777" w:rsidR="008B6893" w:rsidRPr="008B6893" w:rsidRDefault="008B6893" w:rsidP="008B6893">
            <w:pPr>
              <w:rPr>
                <w:rFonts w:ascii="Consolas" w:hAnsi="Consolas"/>
                <w:sz w:val="14"/>
                <w:szCs w:val="14"/>
              </w:rPr>
            </w:pPr>
            <w:r w:rsidRPr="008B6893">
              <w:rPr>
                <w:rFonts w:ascii="Consolas" w:hAnsi="Consolas"/>
                <w:sz w:val="14"/>
                <w:szCs w:val="14"/>
              </w:rPr>
              <w:t>updates to do, separated by a space.</w:t>
            </w:r>
          </w:p>
          <w:p w14:paraId="56C04811" w14:textId="77777777" w:rsidR="008B6893" w:rsidRPr="008B6893" w:rsidRDefault="008B6893" w:rsidP="008B6893">
            <w:pPr>
              <w:rPr>
                <w:rFonts w:ascii="Consolas" w:hAnsi="Consolas"/>
                <w:sz w:val="14"/>
                <w:szCs w:val="14"/>
              </w:rPr>
            </w:pPr>
            <w:r w:rsidRPr="008B6893">
              <w:rPr>
                <w:rFonts w:ascii="Consolas" w:hAnsi="Consolas"/>
                <w:sz w:val="14"/>
                <w:szCs w:val="14"/>
              </w:rPr>
              <w:t>1.0 0</w:t>
            </w:r>
          </w:p>
          <w:p w14:paraId="299987A6" w14:textId="77777777" w:rsidR="008B6893" w:rsidRPr="008B6893" w:rsidRDefault="008B6893" w:rsidP="008B6893">
            <w:pPr>
              <w:rPr>
                <w:rFonts w:ascii="Consolas" w:hAnsi="Consolas"/>
                <w:sz w:val="14"/>
                <w:szCs w:val="14"/>
              </w:rPr>
            </w:pPr>
            <w:r w:rsidRPr="008B6893">
              <w:rPr>
                <w:rFonts w:ascii="Consolas" w:hAnsi="Consolas"/>
                <w:sz w:val="14"/>
                <w:szCs w:val="14"/>
              </w:rPr>
              <w:t>Sorry, I must be allowed do at least one update.</w:t>
            </w:r>
          </w:p>
          <w:p w14:paraId="01F5AC1F" w14:textId="77777777" w:rsidR="008B6893" w:rsidRPr="008B6893" w:rsidRDefault="008B6893" w:rsidP="008B6893">
            <w:pPr>
              <w:rPr>
                <w:rFonts w:ascii="Consolas" w:hAnsi="Consolas"/>
                <w:sz w:val="14"/>
                <w:szCs w:val="14"/>
              </w:rPr>
            </w:pPr>
            <w:r w:rsidRPr="008B6893">
              <w:rPr>
                <w:rFonts w:ascii="Consolas" w:hAnsi="Consolas"/>
                <w:sz w:val="14"/>
                <w:szCs w:val="14"/>
              </w:rPr>
              <w:t>Mitchell@ttys001 22:18 {0} [exG]$ ./test.out</w:t>
            </w:r>
          </w:p>
          <w:p w14:paraId="48D8D94F" w14:textId="77777777" w:rsidR="008B6893" w:rsidRPr="008B6893" w:rsidRDefault="008B6893" w:rsidP="008B6893">
            <w:pPr>
              <w:rPr>
                <w:rFonts w:ascii="Consolas" w:hAnsi="Consolas"/>
                <w:sz w:val="14"/>
                <w:szCs w:val="14"/>
              </w:rPr>
            </w:pPr>
            <w:r w:rsidRPr="008B6893">
              <w:rPr>
                <w:rFonts w:ascii="Consolas" w:hAnsi="Consolas"/>
                <w:sz w:val="14"/>
                <w:szCs w:val="14"/>
              </w:rPr>
              <w:t>This program demonstrates use of Newton's Method to find</w:t>
            </w:r>
          </w:p>
          <w:p w14:paraId="42158072" w14:textId="77777777" w:rsidR="008B6893" w:rsidRPr="008B6893" w:rsidRDefault="008B6893" w:rsidP="008B6893">
            <w:pPr>
              <w:rPr>
                <w:rFonts w:ascii="Consolas" w:hAnsi="Consolas"/>
                <w:sz w:val="14"/>
                <w:szCs w:val="14"/>
              </w:rPr>
            </w:pPr>
            <w:r w:rsidRPr="008B6893">
              <w:rPr>
                <w:rFonts w:ascii="Consolas" w:hAnsi="Consolas"/>
                <w:sz w:val="14"/>
                <w:szCs w:val="14"/>
              </w:rPr>
              <w:t>approximate roots of the polynomial</w:t>
            </w:r>
          </w:p>
          <w:p w14:paraId="4DED709A" w14:textId="77777777" w:rsidR="008B6893" w:rsidRPr="008B6893" w:rsidRDefault="008B6893" w:rsidP="008B6893">
            <w:pPr>
              <w:rPr>
                <w:rFonts w:ascii="Consolas" w:hAnsi="Consolas"/>
                <w:sz w:val="14"/>
                <w:szCs w:val="14"/>
              </w:rPr>
            </w:pPr>
            <w:r w:rsidRPr="008B6893">
              <w:rPr>
                <w:rFonts w:ascii="Consolas" w:hAnsi="Consolas"/>
                <w:sz w:val="14"/>
                <w:szCs w:val="14"/>
              </w:rPr>
              <w:t>f(x) = 1.45 + 0.78*pow(x,1) - 3.03*pow(x,2) - 1.15*pow(x,3) + 1.00*pow(x,4)</w:t>
            </w:r>
          </w:p>
          <w:p w14:paraId="29059FF5" w14:textId="77777777" w:rsidR="008B6893" w:rsidRPr="008B6893" w:rsidRDefault="008B6893" w:rsidP="008B6893">
            <w:pPr>
              <w:rPr>
                <w:rFonts w:ascii="Consolas" w:hAnsi="Consolas"/>
                <w:sz w:val="14"/>
                <w:szCs w:val="14"/>
              </w:rPr>
            </w:pPr>
            <w:r w:rsidRPr="008B6893">
              <w:rPr>
                <w:rFonts w:ascii="Consolas" w:hAnsi="Consolas"/>
                <w:sz w:val="14"/>
                <w:szCs w:val="14"/>
              </w:rPr>
              <w:t>Please enter a guess at a root, and a maximum number of</w:t>
            </w:r>
          </w:p>
          <w:p w14:paraId="57D655F1" w14:textId="77777777" w:rsidR="008B6893" w:rsidRPr="008B6893" w:rsidRDefault="008B6893" w:rsidP="008B6893">
            <w:pPr>
              <w:rPr>
                <w:rFonts w:ascii="Consolas" w:hAnsi="Consolas"/>
                <w:sz w:val="14"/>
                <w:szCs w:val="14"/>
              </w:rPr>
            </w:pPr>
            <w:r w:rsidRPr="008B6893">
              <w:rPr>
                <w:rFonts w:ascii="Consolas" w:hAnsi="Consolas"/>
                <w:sz w:val="14"/>
                <w:szCs w:val="14"/>
              </w:rPr>
              <w:t>updates to do, separated by a space.</w:t>
            </w:r>
          </w:p>
          <w:p w14:paraId="54ABD385" w14:textId="77777777" w:rsidR="008B6893" w:rsidRPr="008B6893" w:rsidRDefault="008B6893" w:rsidP="008B6893">
            <w:pPr>
              <w:rPr>
                <w:rFonts w:ascii="Consolas" w:hAnsi="Consolas"/>
                <w:sz w:val="14"/>
                <w:szCs w:val="14"/>
              </w:rPr>
            </w:pPr>
            <w:r w:rsidRPr="008B6893">
              <w:rPr>
                <w:rFonts w:ascii="Consolas" w:hAnsi="Consolas"/>
                <w:sz w:val="14"/>
                <w:szCs w:val="14"/>
              </w:rPr>
              <w:t>1.0 3</w:t>
            </w:r>
          </w:p>
          <w:p w14:paraId="5EDE6E68" w14:textId="77777777" w:rsidR="008B6893" w:rsidRPr="008B6893" w:rsidRDefault="008B6893" w:rsidP="008B6893">
            <w:pPr>
              <w:rPr>
                <w:rFonts w:ascii="Consolas" w:hAnsi="Consolas"/>
                <w:sz w:val="14"/>
                <w:szCs w:val="14"/>
              </w:rPr>
            </w:pPr>
            <w:r w:rsidRPr="008B6893">
              <w:rPr>
                <w:rFonts w:ascii="Consolas" w:hAnsi="Consolas"/>
                <w:sz w:val="14"/>
                <w:szCs w:val="14"/>
              </w:rPr>
              <w:t>Running with initial guess 1.000000.</w:t>
            </w:r>
          </w:p>
          <w:p w14:paraId="163E6480" w14:textId="77777777" w:rsidR="008B6893" w:rsidRPr="008B6893" w:rsidRDefault="008B6893" w:rsidP="008B6893">
            <w:pPr>
              <w:rPr>
                <w:rFonts w:ascii="Consolas" w:hAnsi="Consolas"/>
                <w:sz w:val="14"/>
                <w:szCs w:val="14"/>
              </w:rPr>
            </w:pPr>
            <w:r w:rsidRPr="008B6893">
              <w:rPr>
                <w:rFonts w:ascii="Consolas" w:hAnsi="Consolas"/>
                <w:sz w:val="14"/>
                <w:szCs w:val="14"/>
              </w:rPr>
              <w:t>0 update(s) done; x is 1.000000000000000; f(x) is -9.499999999999995e-01</w:t>
            </w:r>
          </w:p>
          <w:p w14:paraId="72A2385F" w14:textId="77777777" w:rsidR="008B6893" w:rsidRPr="008B6893" w:rsidRDefault="008B6893" w:rsidP="008B6893">
            <w:pPr>
              <w:rPr>
                <w:rFonts w:ascii="Consolas" w:hAnsi="Consolas"/>
                <w:sz w:val="14"/>
                <w:szCs w:val="14"/>
              </w:rPr>
            </w:pPr>
            <w:r w:rsidRPr="008B6893">
              <w:rPr>
                <w:rFonts w:ascii="Consolas" w:hAnsi="Consolas"/>
                <w:sz w:val="14"/>
                <w:szCs w:val="14"/>
              </w:rPr>
              <w:t>1 update(s) done; x is 0.799154334038055; f(x) is -4.082592009647401e-02</w:t>
            </w:r>
          </w:p>
          <w:p w14:paraId="5459855A" w14:textId="77777777" w:rsidR="008B6893" w:rsidRPr="008B6893" w:rsidRDefault="008B6893" w:rsidP="008B6893">
            <w:pPr>
              <w:rPr>
                <w:rFonts w:ascii="Consolas" w:hAnsi="Consolas"/>
                <w:sz w:val="14"/>
                <w:szCs w:val="14"/>
              </w:rPr>
            </w:pPr>
            <w:r w:rsidRPr="008B6893">
              <w:rPr>
                <w:rFonts w:ascii="Consolas" w:hAnsi="Consolas"/>
                <w:sz w:val="14"/>
                <w:szCs w:val="14"/>
              </w:rPr>
              <w:t>2 update(s) done; x is 0.789490702493091; f(x) is -1.844257849812347e-04</w:t>
            </w:r>
          </w:p>
          <w:p w14:paraId="095DBCD1" w14:textId="77777777" w:rsidR="008B6893" w:rsidRPr="008B6893" w:rsidRDefault="008B6893" w:rsidP="008B6893">
            <w:pPr>
              <w:rPr>
                <w:rFonts w:ascii="Consolas" w:hAnsi="Consolas"/>
                <w:sz w:val="14"/>
                <w:szCs w:val="14"/>
              </w:rPr>
            </w:pPr>
            <w:r w:rsidRPr="008B6893">
              <w:rPr>
                <w:rFonts w:ascii="Consolas" w:hAnsi="Consolas"/>
                <w:sz w:val="14"/>
                <w:szCs w:val="14"/>
              </w:rPr>
              <w:t>3 update(s) done; x is 0.789446648301911; f(x) is -3.908826595733217e-09</w:t>
            </w:r>
          </w:p>
          <w:p w14:paraId="6C215FB6" w14:textId="77777777" w:rsidR="008B6893" w:rsidRPr="008B6893" w:rsidRDefault="008B6893" w:rsidP="008B6893">
            <w:pPr>
              <w:rPr>
                <w:rFonts w:ascii="Consolas" w:hAnsi="Consolas"/>
                <w:sz w:val="14"/>
                <w:szCs w:val="14"/>
              </w:rPr>
            </w:pPr>
            <w:r w:rsidRPr="008B6893">
              <w:rPr>
                <w:rFonts w:ascii="Consolas" w:hAnsi="Consolas"/>
                <w:sz w:val="14"/>
                <w:szCs w:val="14"/>
              </w:rPr>
              <w:t>3 updates performed, solution still not good enough.</w:t>
            </w:r>
          </w:p>
          <w:p w14:paraId="5761B563" w14:textId="77777777" w:rsidR="008B6893" w:rsidRPr="008B6893" w:rsidRDefault="008B6893" w:rsidP="008B6893">
            <w:pPr>
              <w:rPr>
                <w:rFonts w:ascii="Consolas" w:hAnsi="Consolas"/>
                <w:sz w:val="14"/>
                <w:szCs w:val="14"/>
              </w:rPr>
            </w:pPr>
            <w:r w:rsidRPr="008B6893">
              <w:rPr>
                <w:rFonts w:ascii="Consolas" w:hAnsi="Consolas"/>
                <w:sz w:val="14"/>
                <w:szCs w:val="14"/>
              </w:rPr>
              <w:t>Mitchell@ttys001 22:18 {0} [exG]$ ./test.out</w:t>
            </w:r>
          </w:p>
          <w:p w14:paraId="5A7882EF" w14:textId="77777777" w:rsidR="008B6893" w:rsidRPr="008B6893" w:rsidRDefault="008B6893" w:rsidP="008B6893">
            <w:pPr>
              <w:rPr>
                <w:rFonts w:ascii="Consolas" w:hAnsi="Consolas"/>
                <w:sz w:val="14"/>
                <w:szCs w:val="14"/>
              </w:rPr>
            </w:pPr>
            <w:r w:rsidRPr="008B6893">
              <w:rPr>
                <w:rFonts w:ascii="Consolas" w:hAnsi="Consolas"/>
                <w:sz w:val="14"/>
                <w:szCs w:val="14"/>
              </w:rPr>
              <w:t>This program demonstrates use of Newton's Method to find</w:t>
            </w:r>
          </w:p>
          <w:p w14:paraId="5C440136" w14:textId="77777777" w:rsidR="008B6893" w:rsidRPr="008B6893" w:rsidRDefault="008B6893" w:rsidP="008B6893">
            <w:pPr>
              <w:rPr>
                <w:rFonts w:ascii="Consolas" w:hAnsi="Consolas"/>
                <w:sz w:val="14"/>
                <w:szCs w:val="14"/>
              </w:rPr>
            </w:pPr>
            <w:r w:rsidRPr="008B6893">
              <w:rPr>
                <w:rFonts w:ascii="Consolas" w:hAnsi="Consolas"/>
                <w:sz w:val="14"/>
                <w:szCs w:val="14"/>
              </w:rPr>
              <w:t>approximate roots of the polynomial</w:t>
            </w:r>
          </w:p>
          <w:p w14:paraId="37EF4E28" w14:textId="77777777" w:rsidR="008B6893" w:rsidRPr="008B6893" w:rsidRDefault="008B6893" w:rsidP="008B6893">
            <w:pPr>
              <w:rPr>
                <w:rFonts w:ascii="Consolas" w:hAnsi="Consolas"/>
                <w:sz w:val="14"/>
                <w:szCs w:val="14"/>
              </w:rPr>
            </w:pPr>
            <w:r w:rsidRPr="008B6893">
              <w:rPr>
                <w:rFonts w:ascii="Consolas" w:hAnsi="Consolas"/>
                <w:sz w:val="14"/>
                <w:szCs w:val="14"/>
              </w:rPr>
              <w:t>f(x) = 1.45 + 0.78*pow(x,1) - 3.03*pow(x,2) - 1.15*pow(x,3) + 1.00*pow(x,4)</w:t>
            </w:r>
          </w:p>
          <w:p w14:paraId="729630B1" w14:textId="77777777" w:rsidR="008B6893" w:rsidRPr="008B6893" w:rsidRDefault="008B6893" w:rsidP="008B6893">
            <w:pPr>
              <w:rPr>
                <w:rFonts w:ascii="Consolas" w:hAnsi="Consolas"/>
                <w:sz w:val="14"/>
                <w:szCs w:val="14"/>
              </w:rPr>
            </w:pPr>
            <w:r w:rsidRPr="008B6893">
              <w:rPr>
                <w:rFonts w:ascii="Consolas" w:hAnsi="Consolas"/>
                <w:sz w:val="14"/>
                <w:szCs w:val="14"/>
              </w:rPr>
              <w:t>Please enter a guess at a root, and a maximum number of</w:t>
            </w:r>
          </w:p>
          <w:p w14:paraId="06D6E02E" w14:textId="77777777" w:rsidR="008B6893" w:rsidRPr="008B6893" w:rsidRDefault="008B6893" w:rsidP="008B6893">
            <w:pPr>
              <w:rPr>
                <w:rFonts w:ascii="Consolas" w:hAnsi="Consolas"/>
                <w:sz w:val="14"/>
                <w:szCs w:val="14"/>
              </w:rPr>
            </w:pPr>
            <w:r w:rsidRPr="008B6893">
              <w:rPr>
                <w:rFonts w:ascii="Consolas" w:hAnsi="Consolas"/>
                <w:sz w:val="14"/>
                <w:szCs w:val="14"/>
              </w:rPr>
              <w:t>updates to do, separated by a space.</w:t>
            </w:r>
          </w:p>
          <w:p w14:paraId="7C62EB25" w14:textId="77777777" w:rsidR="008B6893" w:rsidRPr="008B6893" w:rsidRDefault="008B6893" w:rsidP="008B6893">
            <w:pPr>
              <w:rPr>
                <w:rFonts w:ascii="Consolas" w:hAnsi="Consolas"/>
                <w:sz w:val="14"/>
                <w:szCs w:val="14"/>
              </w:rPr>
            </w:pPr>
            <w:r w:rsidRPr="008B6893">
              <w:rPr>
                <w:rFonts w:ascii="Consolas" w:hAnsi="Consolas"/>
                <w:sz w:val="14"/>
                <w:szCs w:val="14"/>
              </w:rPr>
              <w:t>1.0 4</w:t>
            </w:r>
          </w:p>
          <w:p w14:paraId="79E3F19C" w14:textId="77777777" w:rsidR="008B6893" w:rsidRPr="008B6893" w:rsidRDefault="008B6893" w:rsidP="008B6893">
            <w:pPr>
              <w:rPr>
                <w:rFonts w:ascii="Consolas" w:hAnsi="Consolas"/>
                <w:sz w:val="14"/>
                <w:szCs w:val="14"/>
              </w:rPr>
            </w:pPr>
            <w:r w:rsidRPr="008B6893">
              <w:rPr>
                <w:rFonts w:ascii="Consolas" w:hAnsi="Consolas"/>
                <w:sz w:val="14"/>
                <w:szCs w:val="14"/>
              </w:rPr>
              <w:t>Running with initial guess 1.000000.</w:t>
            </w:r>
          </w:p>
          <w:p w14:paraId="38B8E196" w14:textId="77777777" w:rsidR="008B6893" w:rsidRPr="008B6893" w:rsidRDefault="008B6893" w:rsidP="008B6893">
            <w:pPr>
              <w:rPr>
                <w:rFonts w:ascii="Consolas" w:hAnsi="Consolas"/>
                <w:sz w:val="14"/>
                <w:szCs w:val="14"/>
              </w:rPr>
            </w:pPr>
            <w:r w:rsidRPr="008B6893">
              <w:rPr>
                <w:rFonts w:ascii="Consolas" w:hAnsi="Consolas"/>
                <w:sz w:val="14"/>
                <w:szCs w:val="14"/>
              </w:rPr>
              <w:t>0 update(s) done; x is 1.000000000000000; f(x) is -9.499999999999995e-01</w:t>
            </w:r>
          </w:p>
          <w:p w14:paraId="27B31155" w14:textId="77777777" w:rsidR="008B6893" w:rsidRPr="008B6893" w:rsidRDefault="008B6893" w:rsidP="008B6893">
            <w:pPr>
              <w:rPr>
                <w:rFonts w:ascii="Consolas" w:hAnsi="Consolas"/>
                <w:sz w:val="14"/>
                <w:szCs w:val="14"/>
              </w:rPr>
            </w:pPr>
            <w:r w:rsidRPr="008B6893">
              <w:rPr>
                <w:rFonts w:ascii="Consolas" w:hAnsi="Consolas"/>
                <w:sz w:val="14"/>
                <w:szCs w:val="14"/>
              </w:rPr>
              <w:t>1 update(s) done; x is 0.799154334038055; f(x) is -4.082592009647401e-02</w:t>
            </w:r>
          </w:p>
          <w:p w14:paraId="1BACBB8E" w14:textId="77777777" w:rsidR="008B6893" w:rsidRPr="008B6893" w:rsidRDefault="008B6893" w:rsidP="008B6893">
            <w:pPr>
              <w:rPr>
                <w:rFonts w:ascii="Consolas" w:hAnsi="Consolas"/>
                <w:sz w:val="14"/>
                <w:szCs w:val="14"/>
              </w:rPr>
            </w:pPr>
            <w:r w:rsidRPr="008B6893">
              <w:rPr>
                <w:rFonts w:ascii="Consolas" w:hAnsi="Consolas"/>
                <w:sz w:val="14"/>
                <w:szCs w:val="14"/>
              </w:rPr>
              <w:t>2 update(s) done; x is 0.789490702493091; f(x) is -1.844257849812347e-04</w:t>
            </w:r>
          </w:p>
          <w:p w14:paraId="4CA3E99D" w14:textId="77777777" w:rsidR="008B6893" w:rsidRPr="008B6893" w:rsidRDefault="008B6893" w:rsidP="008B6893">
            <w:pPr>
              <w:rPr>
                <w:rFonts w:ascii="Consolas" w:hAnsi="Consolas"/>
                <w:sz w:val="14"/>
                <w:szCs w:val="14"/>
              </w:rPr>
            </w:pPr>
            <w:r w:rsidRPr="008B6893">
              <w:rPr>
                <w:rFonts w:ascii="Consolas" w:hAnsi="Consolas"/>
                <w:sz w:val="14"/>
                <w:szCs w:val="14"/>
              </w:rPr>
              <w:t>3 update(s) done; x is 0.789446648301911; f(x) is -3.908826595733217e-09</w:t>
            </w:r>
          </w:p>
          <w:p w14:paraId="4745FA43" w14:textId="77777777" w:rsidR="008B6893" w:rsidRPr="008B6893" w:rsidRDefault="008B6893" w:rsidP="008B6893">
            <w:pPr>
              <w:rPr>
                <w:rFonts w:ascii="Consolas" w:hAnsi="Consolas"/>
                <w:sz w:val="14"/>
                <w:szCs w:val="14"/>
              </w:rPr>
            </w:pPr>
            <w:r w:rsidRPr="008B6893">
              <w:rPr>
                <w:rFonts w:ascii="Consolas" w:hAnsi="Consolas"/>
                <w:sz w:val="14"/>
                <w:szCs w:val="14"/>
              </w:rPr>
              <w:t>4 update(s) done; x is 0.789446647368162; f(x) is -4.440892098500626e-16</w:t>
            </w:r>
          </w:p>
          <w:p w14:paraId="629EA817" w14:textId="77777777" w:rsidR="008B6893" w:rsidRPr="008B6893" w:rsidRDefault="008B6893" w:rsidP="008B6893">
            <w:pPr>
              <w:rPr>
                <w:rFonts w:ascii="Consolas" w:hAnsi="Consolas"/>
                <w:sz w:val="14"/>
                <w:szCs w:val="14"/>
              </w:rPr>
            </w:pPr>
            <w:r w:rsidRPr="008B6893">
              <w:rPr>
                <w:rFonts w:ascii="Consolas" w:hAnsi="Consolas"/>
                <w:sz w:val="14"/>
                <w:szCs w:val="14"/>
              </w:rPr>
              <w:t>Stopped with approximate solution of 0.7894466474.</w:t>
            </w:r>
          </w:p>
          <w:p w14:paraId="7BA36CB1" w14:textId="77777777" w:rsidR="008B6893" w:rsidRPr="008B6893" w:rsidRDefault="008B6893" w:rsidP="008B6893">
            <w:pPr>
              <w:rPr>
                <w:rFonts w:ascii="Consolas" w:hAnsi="Consolas"/>
                <w:sz w:val="14"/>
                <w:szCs w:val="14"/>
              </w:rPr>
            </w:pPr>
            <w:r w:rsidRPr="008B6893">
              <w:rPr>
                <w:rFonts w:ascii="Consolas" w:hAnsi="Consolas"/>
                <w:sz w:val="14"/>
                <w:szCs w:val="14"/>
              </w:rPr>
              <w:t>Mitchell@ttys001 22:19 {0} [exG]$ ./test.out</w:t>
            </w:r>
          </w:p>
          <w:p w14:paraId="478DC98C" w14:textId="77777777" w:rsidR="008B6893" w:rsidRPr="008B6893" w:rsidRDefault="008B6893" w:rsidP="008B6893">
            <w:pPr>
              <w:rPr>
                <w:rFonts w:ascii="Consolas" w:hAnsi="Consolas"/>
                <w:sz w:val="14"/>
                <w:szCs w:val="14"/>
              </w:rPr>
            </w:pPr>
            <w:r w:rsidRPr="008B6893">
              <w:rPr>
                <w:rFonts w:ascii="Consolas" w:hAnsi="Consolas"/>
                <w:sz w:val="14"/>
                <w:szCs w:val="14"/>
              </w:rPr>
              <w:t>This program demonstrates use of Newton's Method to find</w:t>
            </w:r>
          </w:p>
          <w:p w14:paraId="2579D475" w14:textId="77777777" w:rsidR="008B6893" w:rsidRPr="008B6893" w:rsidRDefault="008B6893" w:rsidP="008B6893">
            <w:pPr>
              <w:rPr>
                <w:rFonts w:ascii="Consolas" w:hAnsi="Consolas"/>
                <w:sz w:val="14"/>
                <w:szCs w:val="14"/>
              </w:rPr>
            </w:pPr>
            <w:r w:rsidRPr="008B6893">
              <w:rPr>
                <w:rFonts w:ascii="Consolas" w:hAnsi="Consolas"/>
                <w:sz w:val="14"/>
                <w:szCs w:val="14"/>
              </w:rPr>
              <w:t>approximate roots of the polynomial</w:t>
            </w:r>
          </w:p>
          <w:p w14:paraId="4DD842C0" w14:textId="77777777" w:rsidR="008B6893" w:rsidRPr="008B6893" w:rsidRDefault="008B6893" w:rsidP="008B6893">
            <w:pPr>
              <w:rPr>
                <w:rFonts w:ascii="Consolas" w:hAnsi="Consolas"/>
                <w:sz w:val="14"/>
                <w:szCs w:val="14"/>
              </w:rPr>
            </w:pPr>
            <w:r w:rsidRPr="008B6893">
              <w:rPr>
                <w:rFonts w:ascii="Consolas" w:hAnsi="Consolas"/>
                <w:sz w:val="14"/>
                <w:szCs w:val="14"/>
              </w:rPr>
              <w:t>f(x) = 1.45 + 0.78*pow(x,1) - 3.03*pow(x,2) - 1.15*pow(x,3) + 1.00*pow(x,4)</w:t>
            </w:r>
          </w:p>
          <w:p w14:paraId="7C85AD11" w14:textId="77777777" w:rsidR="008B6893" w:rsidRPr="008B6893" w:rsidRDefault="008B6893" w:rsidP="008B6893">
            <w:pPr>
              <w:rPr>
                <w:rFonts w:ascii="Consolas" w:hAnsi="Consolas"/>
                <w:sz w:val="14"/>
                <w:szCs w:val="14"/>
              </w:rPr>
            </w:pPr>
            <w:r w:rsidRPr="008B6893">
              <w:rPr>
                <w:rFonts w:ascii="Consolas" w:hAnsi="Consolas"/>
                <w:sz w:val="14"/>
                <w:szCs w:val="14"/>
              </w:rPr>
              <w:t>Please enter a guess at a root, and a maximum number of</w:t>
            </w:r>
          </w:p>
          <w:p w14:paraId="2F4D65E7" w14:textId="77777777" w:rsidR="008B6893" w:rsidRPr="008B6893" w:rsidRDefault="008B6893" w:rsidP="008B6893">
            <w:pPr>
              <w:rPr>
                <w:rFonts w:ascii="Consolas" w:hAnsi="Consolas"/>
                <w:sz w:val="14"/>
                <w:szCs w:val="14"/>
              </w:rPr>
            </w:pPr>
            <w:r w:rsidRPr="008B6893">
              <w:rPr>
                <w:rFonts w:ascii="Consolas" w:hAnsi="Consolas"/>
                <w:sz w:val="14"/>
                <w:szCs w:val="14"/>
              </w:rPr>
              <w:t>updates to do, separated by a space.</w:t>
            </w:r>
          </w:p>
          <w:p w14:paraId="474B2B28" w14:textId="77777777" w:rsidR="008B6893" w:rsidRPr="008B6893" w:rsidRDefault="008B6893" w:rsidP="008B6893">
            <w:pPr>
              <w:rPr>
                <w:rFonts w:ascii="Consolas" w:hAnsi="Consolas"/>
                <w:sz w:val="14"/>
                <w:szCs w:val="14"/>
              </w:rPr>
            </w:pPr>
            <w:r w:rsidRPr="008B6893">
              <w:rPr>
                <w:rFonts w:ascii="Consolas" w:hAnsi="Consolas"/>
                <w:sz w:val="14"/>
                <w:szCs w:val="14"/>
              </w:rPr>
              <w:t>1.6 10</w:t>
            </w:r>
          </w:p>
          <w:p w14:paraId="29C36803" w14:textId="77777777" w:rsidR="008B6893" w:rsidRPr="008B6893" w:rsidRDefault="008B6893" w:rsidP="008B6893">
            <w:pPr>
              <w:rPr>
                <w:rFonts w:ascii="Consolas" w:hAnsi="Consolas"/>
                <w:sz w:val="14"/>
                <w:szCs w:val="14"/>
              </w:rPr>
            </w:pPr>
            <w:r w:rsidRPr="008B6893">
              <w:rPr>
                <w:rFonts w:ascii="Consolas" w:hAnsi="Consolas"/>
                <w:sz w:val="14"/>
                <w:szCs w:val="14"/>
              </w:rPr>
              <w:t>Running with initial guess 1.600000.</w:t>
            </w:r>
          </w:p>
          <w:p w14:paraId="487A03B2" w14:textId="77777777" w:rsidR="008B6893" w:rsidRPr="008B6893" w:rsidRDefault="008B6893" w:rsidP="008B6893">
            <w:pPr>
              <w:rPr>
                <w:rFonts w:ascii="Consolas" w:hAnsi="Consolas"/>
                <w:sz w:val="14"/>
                <w:szCs w:val="14"/>
              </w:rPr>
            </w:pPr>
            <w:r w:rsidRPr="008B6893">
              <w:rPr>
                <w:rFonts w:ascii="Consolas" w:hAnsi="Consolas"/>
                <w:sz w:val="14"/>
                <w:szCs w:val="14"/>
              </w:rPr>
              <w:t>0 update(s) done; x is 1.600000000000000; f(x) is -3.215599999999999e+00</w:t>
            </w:r>
          </w:p>
          <w:p w14:paraId="0BEC9DE2" w14:textId="77777777" w:rsidR="008B6893" w:rsidRPr="008B6893" w:rsidRDefault="008B6893" w:rsidP="008B6893">
            <w:pPr>
              <w:rPr>
                <w:rFonts w:ascii="Consolas" w:hAnsi="Consolas"/>
                <w:sz w:val="14"/>
                <w:szCs w:val="14"/>
              </w:rPr>
            </w:pPr>
            <w:r w:rsidRPr="008B6893">
              <w:rPr>
                <w:rFonts w:ascii="Consolas" w:hAnsi="Consolas"/>
                <w:sz w:val="14"/>
                <w:szCs w:val="14"/>
              </w:rPr>
              <w:t>1 update(s) done; x is -0.757478005865107; f(x) is -5.033601557507139e-02</w:t>
            </w:r>
          </w:p>
          <w:p w14:paraId="0F718EE4" w14:textId="77777777" w:rsidR="008B6893" w:rsidRPr="008B6893" w:rsidRDefault="008B6893" w:rsidP="008B6893">
            <w:pPr>
              <w:rPr>
                <w:rFonts w:ascii="Consolas" w:hAnsi="Consolas"/>
                <w:sz w:val="14"/>
                <w:szCs w:val="14"/>
              </w:rPr>
            </w:pPr>
            <w:r w:rsidRPr="008B6893">
              <w:rPr>
                <w:rFonts w:ascii="Consolas" w:hAnsi="Consolas"/>
                <w:sz w:val="14"/>
                <w:szCs w:val="14"/>
              </w:rPr>
              <w:t>2 update(s) done; x is -0.727014138172744; f(x) is 2.690899366527333e-03</w:t>
            </w:r>
          </w:p>
          <w:p w14:paraId="1283859E" w14:textId="77777777" w:rsidR="008B6893" w:rsidRPr="008B6893" w:rsidRDefault="008B6893" w:rsidP="008B6893">
            <w:pPr>
              <w:rPr>
                <w:rFonts w:ascii="Consolas" w:hAnsi="Consolas"/>
                <w:sz w:val="14"/>
                <w:szCs w:val="14"/>
              </w:rPr>
            </w:pPr>
            <w:r w:rsidRPr="008B6893">
              <w:rPr>
                <w:rFonts w:ascii="Consolas" w:hAnsi="Consolas"/>
                <w:sz w:val="14"/>
                <w:szCs w:val="14"/>
              </w:rPr>
              <w:t>3 update(s) done; x is -0.728488476178189; f(x) is 5.772146689952962e-06</w:t>
            </w:r>
          </w:p>
          <w:p w14:paraId="5AA9A822" w14:textId="77777777" w:rsidR="008B6893" w:rsidRPr="008B6893" w:rsidRDefault="008B6893" w:rsidP="008B6893">
            <w:pPr>
              <w:rPr>
                <w:rFonts w:ascii="Consolas" w:hAnsi="Consolas"/>
                <w:sz w:val="14"/>
                <w:szCs w:val="14"/>
              </w:rPr>
            </w:pPr>
            <w:r w:rsidRPr="008B6893">
              <w:rPr>
                <w:rFonts w:ascii="Consolas" w:hAnsi="Consolas"/>
                <w:sz w:val="14"/>
                <w:szCs w:val="14"/>
              </w:rPr>
              <w:t>4 update(s) done; x is -0.728491652366615; f(x) is 2.690980771546947e-11</w:t>
            </w:r>
          </w:p>
          <w:p w14:paraId="39A400DC" w14:textId="77777777" w:rsidR="008B6893" w:rsidRPr="008B6893" w:rsidRDefault="008B6893" w:rsidP="008B6893">
            <w:pPr>
              <w:rPr>
                <w:rFonts w:ascii="Consolas" w:hAnsi="Consolas"/>
                <w:sz w:val="14"/>
                <w:szCs w:val="14"/>
              </w:rPr>
            </w:pPr>
            <w:r w:rsidRPr="008B6893">
              <w:rPr>
                <w:rFonts w:ascii="Consolas" w:hAnsi="Consolas"/>
                <w:sz w:val="14"/>
                <w:szCs w:val="14"/>
              </w:rPr>
              <w:t>Stopped with approximate solution of -0.7284916524.</w:t>
            </w:r>
          </w:p>
          <w:p w14:paraId="63C1CFF6" w14:textId="77777777" w:rsidR="008B6893" w:rsidRPr="008B6893" w:rsidRDefault="008B6893" w:rsidP="008B6893">
            <w:pPr>
              <w:rPr>
                <w:rFonts w:ascii="Consolas" w:hAnsi="Consolas"/>
                <w:sz w:val="14"/>
                <w:szCs w:val="14"/>
              </w:rPr>
            </w:pPr>
            <w:r w:rsidRPr="008B6893">
              <w:rPr>
                <w:rFonts w:ascii="Consolas" w:hAnsi="Consolas"/>
                <w:sz w:val="14"/>
                <w:szCs w:val="14"/>
              </w:rPr>
              <w:t>Mitchell@ttys001 22:19 {0} [exG]$ ./test.out</w:t>
            </w:r>
          </w:p>
          <w:p w14:paraId="1D53FA9E" w14:textId="77777777" w:rsidR="008B6893" w:rsidRPr="008B6893" w:rsidRDefault="008B6893" w:rsidP="008B6893">
            <w:pPr>
              <w:rPr>
                <w:rFonts w:ascii="Consolas" w:hAnsi="Consolas"/>
                <w:sz w:val="14"/>
                <w:szCs w:val="14"/>
              </w:rPr>
            </w:pPr>
            <w:r w:rsidRPr="008B6893">
              <w:rPr>
                <w:rFonts w:ascii="Consolas" w:hAnsi="Consolas"/>
                <w:sz w:val="14"/>
                <w:szCs w:val="14"/>
              </w:rPr>
              <w:t>This program demonstrates use of Newton's Method to find</w:t>
            </w:r>
          </w:p>
          <w:p w14:paraId="39C2489B" w14:textId="77777777" w:rsidR="008B6893" w:rsidRPr="008B6893" w:rsidRDefault="008B6893" w:rsidP="008B6893">
            <w:pPr>
              <w:rPr>
                <w:rFonts w:ascii="Consolas" w:hAnsi="Consolas"/>
                <w:sz w:val="14"/>
                <w:szCs w:val="14"/>
              </w:rPr>
            </w:pPr>
            <w:r w:rsidRPr="008B6893">
              <w:rPr>
                <w:rFonts w:ascii="Consolas" w:hAnsi="Consolas"/>
                <w:sz w:val="14"/>
                <w:szCs w:val="14"/>
              </w:rPr>
              <w:t>approximate roots of the polynomial</w:t>
            </w:r>
          </w:p>
          <w:p w14:paraId="6D68278A" w14:textId="77777777" w:rsidR="008B6893" w:rsidRPr="008B6893" w:rsidRDefault="008B6893" w:rsidP="008B6893">
            <w:pPr>
              <w:rPr>
                <w:rFonts w:ascii="Consolas" w:hAnsi="Consolas"/>
                <w:sz w:val="14"/>
                <w:szCs w:val="14"/>
              </w:rPr>
            </w:pPr>
            <w:r w:rsidRPr="008B6893">
              <w:rPr>
                <w:rFonts w:ascii="Consolas" w:hAnsi="Consolas"/>
                <w:sz w:val="14"/>
                <w:szCs w:val="14"/>
              </w:rPr>
              <w:t>f(x) = 1.45 + 0.78*pow(x,1) - 3.03*pow(x,2) - 1.15*pow(x,3) + 1.00*pow(x,4)</w:t>
            </w:r>
          </w:p>
          <w:p w14:paraId="4FC1D30A" w14:textId="77777777" w:rsidR="008B6893" w:rsidRPr="008B6893" w:rsidRDefault="008B6893" w:rsidP="008B6893">
            <w:pPr>
              <w:rPr>
                <w:rFonts w:ascii="Consolas" w:hAnsi="Consolas"/>
                <w:sz w:val="14"/>
                <w:szCs w:val="14"/>
              </w:rPr>
            </w:pPr>
            <w:r w:rsidRPr="008B6893">
              <w:rPr>
                <w:rFonts w:ascii="Consolas" w:hAnsi="Consolas"/>
                <w:sz w:val="14"/>
                <w:szCs w:val="14"/>
              </w:rPr>
              <w:t>Please enter a guess at a root, and a maximum number of</w:t>
            </w:r>
          </w:p>
          <w:p w14:paraId="59CA14DA" w14:textId="77777777" w:rsidR="008B6893" w:rsidRPr="008B6893" w:rsidRDefault="008B6893" w:rsidP="008B6893">
            <w:pPr>
              <w:rPr>
                <w:rFonts w:ascii="Consolas" w:hAnsi="Consolas"/>
                <w:sz w:val="14"/>
                <w:szCs w:val="14"/>
              </w:rPr>
            </w:pPr>
            <w:r w:rsidRPr="008B6893">
              <w:rPr>
                <w:rFonts w:ascii="Consolas" w:hAnsi="Consolas"/>
                <w:sz w:val="14"/>
                <w:szCs w:val="14"/>
              </w:rPr>
              <w:t>updates to do, separated by a space.</w:t>
            </w:r>
          </w:p>
          <w:p w14:paraId="388ED074" w14:textId="77777777" w:rsidR="008B6893" w:rsidRPr="008B6893" w:rsidRDefault="008B6893" w:rsidP="008B6893">
            <w:pPr>
              <w:rPr>
                <w:rFonts w:ascii="Consolas" w:hAnsi="Consolas"/>
                <w:sz w:val="14"/>
                <w:szCs w:val="14"/>
              </w:rPr>
            </w:pPr>
            <w:r w:rsidRPr="008B6893">
              <w:rPr>
                <w:rFonts w:ascii="Consolas" w:hAnsi="Consolas"/>
                <w:sz w:val="14"/>
                <w:szCs w:val="14"/>
              </w:rPr>
              <w:t>1.8 10</w:t>
            </w:r>
          </w:p>
          <w:p w14:paraId="59DFC323" w14:textId="77777777" w:rsidR="008B6893" w:rsidRPr="008B6893" w:rsidRDefault="008B6893" w:rsidP="008B6893">
            <w:pPr>
              <w:rPr>
                <w:rFonts w:ascii="Consolas" w:hAnsi="Consolas"/>
                <w:sz w:val="14"/>
                <w:szCs w:val="14"/>
              </w:rPr>
            </w:pPr>
            <w:r w:rsidRPr="008B6893">
              <w:rPr>
                <w:rFonts w:ascii="Consolas" w:hAnsi="Consolas"/>
                <w:sz w:val="14"/>
                <w:szCs w:val="14"/>
              </w:rPr>
              <w:t>Running with initial guess 1.800000.</w:t>
            </w:r>
          </w:p>
          <w:p w14:paraId="784DFD1D" w14:textId="77777777" w:rsidR="008B6893" w:rsidRPr="008B6893" w:rsidRDefault="008B6893" w:rsidP="008B6893">
            <w:pPr>
              <w:rPr>
                <w:rFonts w:ascii="Consolas" w:hAnsi="Consolas"/>
                <w:sz w:val="14"/>
                <w:szCs w:val="14"/>
              </w:rPr>
            </w:pPr>
            <w:r w:rsidRPr="008B6893">
              <w:rPr>
                <w:rFonts w:ascii="Consolas" w:hAnsi="Consolas"/>
                <w:sz w:val="14"/>
                <w:szCs w:val="14"/>
              </w:rPr>
              <w:t>0 update(s) done; x is 1.800000000000000; f(x) is -3.172399999999998e+00</w:t>
            </w:r>
          </w:p>
          <w:p w14:paraId="62F434D9" w14:textId="77777777" w:rsidR="008B6893" w:rsidRPr="008B6893" w:rsidRDefault="008B6893" w:rsidP="008B6893">
            <w:pPr>
              <w:rPr>
                <w:rFonts w:ascii="Consolas" w:hAnsi="Consolas"/>
                <w:sz w:val="14"/>
                <w:szCs w:val="14"/>
              </w:rPr>
            </w:pPr>
            <w:r w:rsidRPr="008B6893">
              <w:rPr>
                <w:rFonts w:ascii="Consolas" w:hAnsi="Consolas"/>
                <w:sz w:val="14"/>
                <w:szCs w:val="14"/>
              </w:rPr>
              <w:t>1 update(s) done; x is 3.368941641938672; f(x) is 5.453299577903110e+01</w:t>
            </w:r>
          </w:p>
          <w:p w14:paraId="4D9C57A7" w14:textId="77777777" w:rsidR="008B6893" w:rsidRPr="008B6893" w:rsidRDefault="008B6893" w:rsidP="008B6893">
            <w:pPr>
              <w:rPr>
                <w:rFonts w:ascii="Consolas" w:hAnsi="Consolas"/>
                <w:sz w:val="14"/>
                <w:szCs w:val="14"/>
              </w:rPr>
            </w:pPr>
            <w:r w:rsidRPr="008B6893">
              <w:rPr>
                <w:rFonts w:ascii="Consolas" w:hAnsi="Consolas"/>
                <w:sz w:val="14"/>
                <w:szCs w:val="14"/>
              </w:rPr>
              <w:t>2 update(s) done; x is 2.789754341062644; f(x) is 1.564652553251245e+01</w:t>
            </w:r>
          </w:p>
          <w:p w14:paraId="01DB6DF3" w14:textId="77777777" w:rsidR="008B6893" w:rsidRPr="008B6893" w:rsidRDefault="008B6893" w:rsidP="008B6893">
            <w:pPr>
              <w:rPr>
                <w:rFonts w:ascii="Consolas" w:hAnsi="Consolas"/>
                <w:sz w:val="14"/>
                <w:szCs w:val="14"/>
              </w:rPr>
            </w:pPr>
            <w:r w:rsidRPr="008B6893">
              <w:rPr>
                <w:rFonts w:ascii="Consolas" w:hAnsi="Consolas"/>
                <w:sz w:val="14"/>
                <w:szCs w:val="14"/>
              </w:rPr>
              <w:t>3 update(s) done; x is 2.433108167336762; f(x) is 3.892116274400187e+00</w:t>
            </w:r>
          </w:p>
          <w:p w14:paraId="5A15B34E" w14:textId="77777777" w:rsidR="008B6893" w:rsidRPr="008B6893" w:rsidRDefault="008B6893" w:rsidP="008B6893">
            <w:pPr>
              <w:rPr>
                <w:rFonts w:ascii="Consolas" w:hAnsi="Consolas"/>
                <w:sz w:val="14"/>
                <w:szCs w:val="14"/>
              </w:rPr>
            </w:pPr>
            <w:r w:rsidRPr="008B6893">
              <w:rPr>
                <w:rFonts w:ascii="Consolas" w:hAnsi="Consolas"/>
                <w:sz w:val="14"/>
                <w:szCs w:val="14"/>
              </w:rPr>
              <w:t>4 update(s) done; x is 2.265542885662034; f(x) is 6.369755201980263e-01</w:t>
            </w:r>
          </w:p>
          <w:p w14:paraId="0D8CA1BD" w14:textId="77777777" w:rsidR="008B6893" w:rsidRPr="008B6893" w:rsidRDefault="008B6893" w:rsidP="008B6893">
            <w:pPr>
              <w:rPr>
                <w:rFonts w:ascii="Consolas" w:hAnsi="Consolas"/>
                <w:sz w:val="14"/>
                <w:szCs w:val="14"/>
              </w:rPr>
            </w:pPr>
            <w:r w:rsidRPr="008B6893">
              <w:rPr>
                <w:rFonts w:ascii="Consolas" w:hAnsi="Consolas"/>
                <w:sz w:val="14"/>
                <w:szCs w:val="14"/>
              </w:rPr>
              <w:t>5 update(s) done; x is 2.225371164494491; f(x) is 3.168430569887160e-02</w:t>
            </w:r>
          </w:p>
          <w:p w14:paraId="67259770" w14:textId="77777777" w:rsidR="008B6893" w:rsidRPr="008B6893" w:rsidRDefault="008B6893" w:rsidP="008B6893">
            <w:pPr>
              <w:rPr>
                <w:rFonts w:ascii="Consolas" w:hAnsi="Consolas"/>
                <w:sz w:val="14"/>
                <w:szCs w:val="14"/>
              </w:rPr>
            </w:pPr>
            <w:r w:rsidRPr="008B6893">
              <w:rPr>
                <w:rFonts w:ascii="Consolas" w:hAnsi="Consolas"/>
                <w:sz w:val="14"/>
                <w:szCs w:val="14"/>
              </w:rPr>
              <w:t>6 update(s) done; x is 2.223154162819966; f(x) is 9.333252154331007e-05</w:t>
            </w:r>
          </w:p>
          <w:p w14:paraId="282FA457" w14:textId="77777777" w:rsidR="008B6893" w:rsidRPr="008B6893" w:rsidRDefault="008B6893" w:rsidP="008B6893">
            <w:pPr>
              <w:rPr>
                <w:rFonts w:ascii="Consolas" w:hAnsi="Consolas"/>
                <w:sz w:val="14"/>
                <w:szCs w:val="14"/>
              </w:rPr>
            </w:pPr>
            <w:r w:rsidRPr="008B6893">
              <w:rPr>
                <w:rFonts w:ascii="Consolas" w:hAnsi="Consolas"/>
                <w:sz w:val="14"/>
                <w:szCs w:val="14"/>
              </w:rPr>
              <w:t>7 update(s) done; x is 2.223147593508815; f(x) is 8.180014443581740e-10</w:t>
            </w:r>
          </w:p>
          <w:p w14:paraId="46C072B9" w14:textId="77777777" w:rsidR="008B6893" w:rsidRPr="008B6893" w:rsidRDefault="008B6893" w:rsidP="008B6893">
            <w:pPr>
              <w:rPr>
                <w:rFonts w:ascii="Consolas" w:hAnsi="Consolas"/>
                <w:sz w:val="14"/>
                <w:szCs w:val="14"/>
              </w:rPr>
            </w:pPr>
            <w:r w:rsidRPr="008B6893">
              <w:rPr>
                <w:rFonts w:ascii="Consolas" w:hAnsi="Consolas"/>
                <w:sz w:val="14"/>
                <w:szCs w:val="14"/>
              </w:rPr>
              <w:t>8 update(s) done; x is 2.223147593451238; f(x) is -3.108624468950438e-15</w:t>
            </w:r>
          </w:p>
          <w:p w14:paraId="5FFE0A3B" w14:textId="77777777" w:rsidR="008B6893" w:rsidRPr="008B6893" w:rsidRDefault="008B6893" w:rsidP="008B6893">
            <w:pPr>
              <w:rPr>
                <w:rFonts w:ascii="Consolas" w:hAnsi="Consolas"/>
                <w:sz w:val="14"/>
                <w:szCs w:val="14"/>
              </w:rPr>
            </w:pPr>
            <w:r w:rsidRPr="008B6893">
              <w:rPr>
                <w:rFonts w:ascii="Consolas" w:hAnsi="Consolas"/>
                <w:sz w:val="14"/>
                <w:szCs w:val="14"/>
              </w:rPr>
              <w:t>Stopped with approximate solution of 2.2231475935.</w:t>
            </w:r>
          </w:p>
          <w:p w14:paraId="2FDB7045" w14:textId="77777777" w:rsidR="008B6893" w:rsidRPr="008B6893" w:rsidRDefault="008B6893" w:rsidP="008B6893">
            <w:pPr>
              <w:rPr>
                <w:rFonts w:ascii="Consolas" w:hAnsi="Consolas"/>
                <w:sz w:val="14"/>
                <w:szCs w:val="14"/>
              </w:rPr>
            </w:pPr>
            <w:r w:rsidRPr="008B6893">
              <w:rPr>
                <w:rFonts w:ascii="Consolas" w:hAnsi="Consolas"/>
                <w:sz w:val="14"/>
                <w:szCs w:val="14"/>
              </w:rPr>
              <w:t>Mitchell@ttys001 22:19 {0} [exG]$ ./test.out</w:t>
            </w:r>
          </w:p>
          <w:p w14:paraId="106EE40E" w14:textId="77777777" w:rsidR="008B6893" w:rsidRPr="008B6893" w:rsidRDefault="008B6893" w:rsidP="008B6893">
            <w:pPr>
              <w:rPr>
                <w:rFonts w:ascii="Consolas" w:hAnsi="Consolas"/>
                <w:sz w:val="14"/>
                <w:szCs w:val="14"/>
              </w:rPr>
            </w:pPr>
            <w:r w:rsidRPr="008B6893">
              <w:rPr>
                <w:rFonts w:ascii="Consolas" w:hAnsi="Consolas"/>
                <w:sz w:val="14"/>
                <w:szCs w:val="14"/>
              </w:rPr>
              <w:t>This program demonstrates use of Newton's Method to find</w:t>
            </w:r>
          </w:p>
          <w:p w14:paraId="092FB086" w14:textId="77777777" w:rsidR="008B6893" w:rsidRPr="008B6893" w:rsidRDefault="008B6893" w:rsidP="008B6893">
            <w:pPr>
              <w:rPr>
                <w:rFonts w:ascii="Consolas" w:hAnsi="Consolas"/>
                <w:sz w:val="14"/>
                <w:szCs w:val="14"/>
              </w:rPr>
            </w:pPr>
            <w:r w:rsidRPr="008B6893">
              <w:rPr>
                <w:rFonts w:ascii="Consolas" w:hAnsi="Consolas"/>
                <w:sz w:val="14"/>
                <w:szCs w:val="14"/>
              </w:rPr>
              <w:t>approximate roots of the polynomial</w:t>
            </w:r>
          </w:p>
          <w:p w14:paraId="0593CA71" w14:textId="77777777" w:rsidR="008B6893" w:rsidRPr="008B6893" w:rsidRDefault="008B6893" w:rsidP="008B6893">
            <w:pPr>
              <w:rPr>
                <w:rFonts w:ascii="Consolas" w:hAnsi="Consolas"/>
                <w:sz w:val="14"/>
                <w:szCs w:val="14"/>
              </w:rPr>
            </w:pPr>
            <w:r w:rsidRPr="008B6893">
              <w:rPr>
                <w:rFonts w:ascii="Consolas" w:hAnsi="Consolas"/>
                <w:sz w:val="14"/>
                <w:szCs w:val="14"/>
              </w:rPr>
              <w:t>f(x) = 1.45 + 0.78*pow(x,1) - 3.03*pow(x,2) - 1.15*pow(x,3) + 1.00*pow(x,4)</w:t>
            </w:r>
          </w:p>
          <w:p w14:paraId="11CA08A7" w14:textId="77777777" w:rsidR="008B6893" w:rsidRPr="008B6893" w:rsidRDefault="008B6893" w:rsidP="008B6893">
            <w:pPr>
              <w:rPr>
                <w:rFonts w:ascii="Consolas" w:hAnsi="Consolas"/>
                <w:sz w:val="14"/>
                <w:szCs w:val="14"/>
              </w:rPr>
            </w:pPr>
            <w:r w:rsidRPr="008B6893">
              <w:rPr>
                <w:rFonts w:ascii="Consolas" w:hAnsi="Consolas"/>
                <w:sz w:val="14"/>
                <w:szCs w:val="14"/>
              </w:rPr>
              <w:t>Please enter a guess at a root, and a maximum number of</w:t>
            </w:r>
          </w:p>
          <w:p w14:paraId="0EBA999B" w14:textId="77777777" w:rsidR="008B6893" w:rsidRPr="008B6893" w:rsidRDefault="008B6893" w:rsidP="008B6893">
            <w:pPr>
              <w:rPr>
                <w:rFonts w:ascii="Consolas" w:hAnsi="Consolas"/>
                <w:sz w:val="14"/>
                <w:szCs w:val="14"/>
              </w:rPr>
            </w:pPr>
            <w:r w:rsidRPr="008B6893">
              <w:rPr>
                <w:rFonts w:ascii="Consolas" w:hAnsi="Consolas"/>
                <w:sz w:val="14"/>
                <w:szCs w:val="14"/>
              </w:rPr>
              <w:t>updates to do, separated by a space.</w:t>
            </w:r>
          </w:p>
          <w:p w14:paraId="27A385DC" w14:textId="77777777" w:rsidR="008B6893" w:rsidRPr="008B6893" w:rsidRDefault="008B6893" w:rsidP="008B6893">
            <w:pPr>
              <w:rPr>
                <w:rFonts w:ascii="Consolas" w:hAnsi="Consolas"/>
                <w:sz w:val="14"/>
                <w:szCs w:val="14"/>
              </w:rPr>
            </w:pPr>
            <w:r w:rsidRPr="008B6893">
              <w:rPr>
                <w:rFonts w:ascii="Consolas" w:hAnsi="Consolas"/>
                <w:sz w:val="14"/>
                <w:szCs w:val="14"/>
              </w:rPr>
              <w:t>-4.9 10</w:t>
            </w:r>
          </w:p>
          <w:p w14:paraId="47530564" w14:textId="77777777" w:rsidR="008B6893" w:rsidRPr="008B6893" w:rsidRDefault="008B6893" w:rsidP="008B6893">
            <w:pPr>
              <w:rPr>
                <w:rFonts w:ascii="Consolas" w:hAnsi="Consolas"/>
                <w:sz w:val="14"/>
                <w:szCs w:val="14"/>
              </w:rPr>
            </w:pPr>
            <w:r w:rsidRPr="008B6893">
              <w:rPr>
                <w:rFonts w:ascii="Consolas" w:hAnsi="Consolas"/>
                <w:sz w:val="14"/>
                <w:szCs w:val="14"/>
              </w:rPr>
              <w:t>Running with initial guess -4.900000.</w:t>
            </w:r>
          </w:p>
          <w:p w14:paraId="57029735" w14:textId="77777777" w:rsidR="008B6893" w:rsidRPr="008B6893" w:rsidRDefault="008B6893" w:rsidP="008B6893">
            <w:pPr>
              <w:rPr>
                <w:rFonts w:ascii="Consolas" w:hAnsi="Consolas"/>
                <w:sz w:val="14"/>
                <w:szCs w:val="14"/>
              </w:rPr>
            </w:pPr>
            <w:r w:rsidRPr="008B6893">
              <w:rPr>
                <w:rFonts w:ascii="Consolas" w:hAnsi="Consolas"/>
                <w:sz w:val="14"/>
                <w:szCs w:val="14"/>
              </w:rPr>
              <w:t>0 update(s) done; x is -4.900000000000000; f(x) is 6.366541500000002e+02</w:t>
            </w:r>
          </w:p>
          <w:p w14:paraId="196FA9D8" w14:textId="77777777" w:rsidR="008B6893" w:rsidRPr="008B6893" w:rsidRDefault="008B6893" w:rsidP="008B6893">
            <w:pPr>
              <w:rPr>
                <w:rFonts w:ascii="Consolas" w:hAnsi="Consolas"/>
                <w:sz w:val="14"/>
                <w:szCs w:val="14"/>
              </w:rPr>
            </w:pPr>
            <w:r w:rsidRPr="008B6893">
              <w:rPr>
                <w:rFonts w:ascii="Consolas" w:hAnsi="Consolas"/>
                <w:sz w:val="14"/>
                <w:szCs w:val="14"/>
              </w:rPr>
              <w:t>1 update(s) done; x is -3.682586792591736; f(x) is 1.988315861602772e+02</w:t>
            </w:r>
          </w:p>
          <w:p w14:paraId="6BD371EC" w14:textId="77777777" w:rsidR="008B6893" w:rsidRPr="008B6893" w:rsidRDefault="008B6893" w:rsidP="008B6893">
            <w:pPr>
              <w:rPr>
                <w:rFonts w:ascii="Consolas" w:hAnsi="Consolas"/>
                <w:sz w:val="14"/>
                <w:szCs w:val="14"/>
              </w:rPr>
            </w:pPr>
            <w:r w:rsidRPr="008B6893">
              <w:rPr>
                <w:rFonts w:ascii="Consolas" w:hAnsi="Consolas"/>
                <w:sz w:val="14"/>
                <w:szCs w:val="14"/>
              </w:rPr>
              <w:t>2 update(s) done; x is -2.792782092071352; f(x) is 6.152307486560385e+01</w:t>
            </w:r>
          </w:p>
          <w:p w14:paraId="29C65C41" w14:textId="77777777" w:rsidR="008B6893" w:rsidRPr="008B6893" w:rsidRDefault="008B6893" w:rsidP="008B6893">
            <w:pPr>
              <w:rPr>
                <w:rFonts w:ascii="Consolas" w:hAnsi="Consolas"/>
                <w:sz w:val="14"/>
                <w:szCs w:val="14"/>
              </w:rPr>
            </w:pPr>
            <w:r w:rsidRPr="008B6893">
              <w:rPr>
                <w:rFonts w:ascii="Consolas" w:hAnsi="Consolas"/>
                <w:sz w:val="14"/>
                <w:szCs w:val="14"/>
              </w:rPr>
              <w:t>3 update(s) done; x is -2.154146355902563; f(x) is 1.873771511369693e+01</w:t>
            </w:r>
          </w:p>
          <w:p w14:paraId="39CDE448" w14:textId="77777777" w:rsidR="008B6893" w:rsidRPr="008B6893" w:rsidRDefault="008B6893" w:rsidP="008B6893">
            <w:pPr>
              <w:rPr>
                <w:rFonts w:ascii="Consolas" w:hAnsi="Consolas"/>
                <w:sz w:val="14"/>
                <w:szCs w:val="14"/>
              </w:rPr>
            </w:pPr>
            <w:r w:rsidRPr="008B6893">
              <w:rPr>
                <w:rFonts w:ascii="Consolas" w:hAnsi="Consolas"/>
                <w:sz w:val="14"/>
                <w:szCs w:val="14"/>
              </w:rPr>
              <w:t>4 update(s) done; x is -1.709692969524729; f(x) is 5.550965265339927e+00</w:t>
            </w:r>
          </w:p>
          <w:p w14:paraId="2ABB809D" w14:textId="77777777" w:rsidR="008B6893" w:rsidRPr="008B6893" w:rsidRDefault="008B6893" w:rsidP="008B6893">
            <w:pPr>
              <w:rPr>
                <w:rFonts w:ascii="Consolas" w:hAnsi="Consolas"/>
                <w:sz w:val="14"/>
                <w:szCs w:val="14"/>
              </w:rPr>
            </w:pPr>
            <w:r w:rsidRPr="008B6893">
              <w:rPr>
                <w:rFonts w:ascii="Consolas" w:hAnsi="Consolas"/>
                <w:sz w:val="14"/>
                <w:szCs w:val="14"/>
              </w:rPr>
              <w:t>5 update(s) done; x is -1.416516273962120; f(x) is 1.560088387483382e+00</w:t>
            </w:r>
          </w:p>
          <w:p w14:paraId="7641D46F" w14:textId="77777777" w:rsidR="008B6893" w:rsidRPr="008B6893" w:rsidRDefault="008B6893" w:rsidP="008B6893">
            <w:pPr>
              <w:rPr>
                <w:rFonts w:ascii="Consolas" w:hAnsi="Consolas"/>
                <w:sz w:val="14"/>
                <w:szCs w:val="14"/>
              </w:rPr>
            </w:pPr>
            <w:r w:rsidRPr="008B6893">
              <w:rPr>
                <w:rFonts w:ascii="Consolas" w:hAnsi="Consolas"/>
                <w:sz w:val="14"/>
                <w:szCs w:val="14"/>
              </w:rPr>
              <w:t>6 update(s) done; x is -1.241764686358543; f(x) is 3.889185355548186e-01</w:t>
            </w:r>
          </w:p>
          <w:p w14:paraId="567F9884" w14:textId="77777777" w:rsidR="008B6893" w:rsidRPr="008B6893" w:rsidRDefault="008B6893" w:rsidP="008B6893">
            <w:pPr>
              <w:rPr>
                <w:rFonts w:ascii="Consolas" w:hAnsi="Consolas"/>
                <w:sz w:val="14"/>
                <w:szCs w:val="14"/>
              </w:rPr>
            </w:pPr>
            <w:r w:rsidRPr="008B6893">
              <w:rPr>
                <w:rFonts w:ascii="Consolas" w:hAnsi="Consolas"/>
                <w:sz w:val="14"/>
                <w:szCs w:val="14"/>
              </w:rPr>
              <w:t>7 update(s) done; x is -1.158552879036898; f(x) is 6.926890137589847e-02</w:t>
            </w:r>
          </w:p>
          <w:p w14:paraId="780AD2E5" w14:textId="77777777" w:rsidR="008B6893" w:rsidRPr="008B6893" w:rsidRDefault="008B6893" w:rsidP="008B6893">
            <w:pPr>
              <w:rPr>
                <w:rFonts w:ascii="Consolas" w:hAnsi="Consolas"/>
                <w:sz w:val="14"/>
                <w:szCs w:val="14"/>
              </w:rPr>
            </w:pPr>
            <w:r w:rsidRPr="008B6893">
              <w:rPr>
                <w:rFonts w:ascii="Consolas" w:hAnsi="Consolas"/>
                <w:sz w:val="14"/>
                <w:szCs w:val="14"/>
              </w:rPr>
              <w:t>8 update(s) done; x is -1.135842956725481; f(x) is 4.584744310158761e-03</w:t>
            </w:r>
          </w:p>
          <w:p w14:paraId="52499E51" w14:textId="77777777" w:rsidR="008B6893" w:rsidRPr="008B6893" w:rsidRDefault="008B6893" w:rsidP="008B6893">
            <w:pPr>
              <w:rPr>
                <w:rFonts w:ascii="Consolas" w:hAnsi="Consolas"/>
                <w:sz w:val="14"/>
                <w:szCs w:val="14"/>
              </w:rPr>
            </w:pPr>
            <w:r w:rsidRPr="008B6893">
              <w:rPr>
                <w:rFonts w:ascii="Consolas" w:hAnsi="Consolas"/>
                <w:sz w:val="14"/>
                <w:szCs w:val="14"/>
              </w:rPr>
              <w:t>9 update(s) done; x is -1.134112442806661; f(x) is 2.581306211357770e-05</w:t>
            </w:r>
          </w:p>
          <w:p w14:paraId="6D4B5E78" w14:textId="77777777" w:rsidR="008B6893" w:rsidRPr="008B6893" w:rsidRDefault="008B6893" w:rsidP="008B6893">
            <w:pPr>
              <w:rPr>
                <w:rFonts w:ascii="Consolas" w:hAnsi="Consolas"/>
                <w:sz w:val="14"/>
                <w:szCs w:val="14"/>
              </w:rPr>
            </w:pPr>
            <w:r w:rsidRPr="008B6893">
              <w:rPr>
                <w:rFonts w:ascii="Consolas" w:hAnsi="Consolas"/>
                <w:sz w:val="14"/>
                <w:szCs w:val="14"/>
              </w:rPr>
              <w:t>10 update(s) done; x is -1.134102588756783; f(x) is 8.350702351833661e-10</w:t>
            </w:r>
          </w:p>
          <w:p w14:paraId="7F7401A6" w14:textId="77777777" w:rsidR="008B6893" w:rsidRPr="008B6893" w:rsidRDefault="008B6893" w:rsidP="008B6893">
            <w:pPr>
              <w:rPr>
                <w:rFonts w:ascii="Consolas" w:hAnsi="Consolas"/>
                <w:sz w:val="14"/>
                <w:szCs w:val="14"/>
              </w:rPr>
            </w:pPr>
            <w:r w:rsidRPr="008B6893">
              <w:rPr>
                <w:rFonts w:ascii="Consolas" w:hAnsi="Consolas"/>
                <w:sz w:val="14"/>
                <w:szCs w:val="14"/>
              </w:rPr>
              <w:t>10 updates performed, solution still not good enough.</w:t>
            </w:r>
          </w:p>
          <w:p w14:paraId="2070386A" w14:textId="77777777" w:rsidR="008B6893" w:rsidRPr="008B6893" w:rsidRDefault="008B6893" w:rsidP="008B6893">
            <w:pPr>
              <w:rPr>
                <w:rFonts w:ascii="Consolas" w:hAnsi="Consolas"/>
                <w:sz w:val="14"/>
                <w:szCs w:val="14"/>
              </w:rPr>
            </w:pPr>
            <w:r w:rsidRPr="008B6893">
              <w:rPr>
                <w:rFonts w:ascii="Consolas" w:hAnsi="Consolas"/>
                <w:sz w:val="14"/>
                <w:szCs w:val="14"/>
              </w:rPr>
              <w:t>Mitchell@ttys001 22:19 {0} [exG]$ ./test.out</w:t>
            </w:r>
          </w:p>
          <w:p w14:paraId="0C30FEC5" w14:textId="77777777" w:rsidR="008B6893" w:rsidRPr="008B6893" w:rsidRDefault="008B6893" w:rsidP="008B6893">
            <w:pPr>
              <w:rPr>
                <w:rFonts w:ascii="Consolas" w:hAnsi="Consolas"/>
                <w:sz w:val="14"/>
                <w:szCs w:val="14"/>
              </w:rPr>
            </w:pPr>
            <w:r w:rsidRPr="008B6893">
              <w:rPr>
                <w:rFonts w:ascii="Consolas" w:hAnsi="Consolas"/>
                <w:sz w:val="14"/>
                <w:szCs w:val="14"/>
              </w:rPr>
              <w:t>This program demonstrates use of Newton's Method to find</w:t>
            </w:r>
          </w:p>
          <w:p w14:paraId="4EAA9140" w14:textId="77777777" w:rsidR="008B6893" w:rsidRPr="008B6893" w:rsidRDefault="008B6893" w:rsidP="008B6893">
            <w:pPr>
              <w:rPr>
                <w:rFonts w:ascii="Consolas" w:hAnsi="Consolas"/>
                <w:sz w:val="14"/>
                <w:szCs w:val="14"/>
              </w:rPr>
            </w:pPr>
            <w:r w:rsidRPr="008B6893">
              <w:rPr>
                <w:rFonts w:ascii="Consolas" w:hAnsi="Consolas"/>
                <w:sz w:val="14"/>
                <w:szCs w:val="14"/>
              </w:rPr>
              <w:t>approximate roots of the polynomial</w:t>
            </w:r>
          </w:p>
          <w:p w14:paraId="00931B3F" w14:textId="77777777" w:rsidR="008B6893" w:rsidRPr="008B6893" w:rsidRDefault="008B6893" w:rsidP="008B6893">
            <w:pPr>
              <w:rPr>
                <w:rFonts w:ascii="Consolas" w:hAnsi="Consolas"/>
                <w:sz w:val="14"/>
                <w:szCs w:val="14"/>
              </w:rPr>
            </w:pPr>
            <w:r w:rsidRPr="008B6893">
              <w:rPr>
                <w:rFonts w:ascii="Consolas" w:hAnsi="Consolas"/>
                <w:sz w:val="14"/>
                <w:szCs w:val="14"/>
              </w:rPr>
              <w:t>f(x) = 1.45 + 0.78*pow(x,1) - 3.03*pow(x,2) - 1.15*pow(x,3) + 1.00*pow(x,4)</w:t>
            </w:r>
          </w:p>
          <w:p w14:paraId="2688EEF2" w14:textId="77777777" w:rsidR="008B6893" w:rsidRPr="008B6893" w:rsidRDefault="008B6893" w:rsidP="008B6893">
            <w:pPr>
              <w:rPr>
                <w:rFonts w:ascii="Consolas" w:hAnsi="Consolas"/>
                <w:sz w:val="14"/>
                <w:szCs w:val="14"/>
              </w:rPr>
            </w:pPr>
            <w:r w:rsidRPr="008B6893">
              <w:rPr>
                <w:rFonts w:ascii="Consolas" w:hAnsi="Consolas"/>
                <w:sz w:val="14"/>
                <w:szCs w:val="14"/>
              </w:rPr>
              <w:t>Please enter a guess at a root, and a maximum number of</w:t>
            </w:r>
          </w:p>
          <w:p w14:paraId="6E437016" w14:textId="77777777" w:rsidR="008B6893" w:rsidRPr="008B6893" w:rsidRDefault="008B6893" w:rsidP="008B6893">
            <w:pPr>
              <w:rPr>
                <w:rFonts w:ascii="Consolas" w:hAnsi="Consolas"/>
                <w:sz w:val="14"/>
                <w:szCs w:val="14"/>
              </w:rPr>
            </w:pPr>
            <w:r w:rsidRPr="008B6893">
              <w:rPr>
                <w:rFonts w:ascii="Consolas" w:hAnsi="Consolas"/>
                <w:sz w:val="14"/>
                <w:szCs w:val="14"/>
              </w:rPr>
              <w:t>updates to do, separated by a space.</w:t>
            </w:r>
          </w:p>
          <w:p w14:paraId="2C2FEDD9" w14:textId="77777777" w:rsidR="008B6893" w:rsidRPr="008B6893" w:rsidRDefault="008B6893" w:rsidP="008B6893">
            <w:pPr>
              <w:rPr>
                <w:rFonts w:ascii="Consolas" w:hAnsi="Consolas"/>
                <w:sz w:val="14"/>
                <w:szCs w:val="14"/>
              </w:rPr>
            </w:pPr>
            <w:r w:rsidRPr="008B6893">
              <w:rPr>
                <w:rFonts w:ascii="Consolas" w:hAnsi="Consolas"/>
                <w:sz w:val="14"/>
                <w:szCs w:val="14"/>
              </w:rPr>
              <w:t>-4.8 10</w:t>
            </w:r>
          </w:p>
          <w:p w14:paraId="45C464A4" w14:textId="77777777" w:rsidR="008B6893" w:rsidRPr="008B6893" w:rsidRDefault="008B6893" w:rsidP="008B6893">
            <w:pPr>
              <w:rPr>
                <w:rFonts w:ascii="Consolas" w:hAnsi="Consolas"/>
                <w:sz w:val="14"/>
                <w:szCs w:val="14"/>
              </w:rPr>
            </w:pPr>
            <w:r w:rsidRPr="008B6893">
              <w:rPr>
                <w:rFonts w:ascii="Consolas" w:hAnsi="Consolas"/>
                <w:sz w:val="14"/>
                <w:szCs w:val="14"/>
              </w:rPr>
              <w:t>Running with initial guess -4.800000.</w:t>
            </w:r>
          </w:p>
          <w:p w14:paraId="1A55B402" w14:textId="77777777" w:rsidR="008B6893" w:rsidRPr="008B6893" w:rsidRDefault="008B6893" w:rsidP="008B6893">
            <w:pPr>
              <w:rPr>
                <w:rFonts w:ascii="Consolas" w:hAnsi="Consolas"/>
                <w:sz w:val="14"/>
                <w:szCs w:val="14"/>
              </w:rPr>
            </w:pPr>
            <w:r w:rsidRPr="008B6893">
              <w:rPr>
                <w:rFonts w:ascii="Consolas" w:hAnsi="Consolas"/>
                <w:sz w:val="14"/>
                <w:szCs w:val="14"/>
              </w:rPr>
              <w:t>0 update(s) done; x is -4.800000000000000; f(x) is 5.859171999999999e+02</w:t>
            </w:r>
          </w:p>
          <w:p w14:paraId="64E76EB1" w14:textId="77777777" w:rsidR="008B6893" w:rsidRPr="008B6893" w:rsidRDefault="008B6893" w:rsidP="008B6893">
            <w:pPr>
              <w:rPr>
                <w:rFonts w:ascii="Consolas" w:hAnsi="Consolas"/>
                <w:sz w:val="14"/>
                <w:szCs w:val="14"/>
              </w:rPr>
            </w:pPr>
            <w:r w:rsidRPr="008B6893">
              <w:rPr>
                <w:rFonts w:ascii="Consolas" w:hAnsi="Consolas"/>
                <w:sz w:val="14"/>
                <w:szCs w:val="14"/>
              </w:rPr>
              <w:t>1 update(s) done; x is -3.609082335341513; f(x) is 1.828922472361626e+02</w:t>
            </w:r>
          </w:p>
          <w:p w14:paraId="1D8E5E76" w14:textId="77777777" w:rsidR="008B6893" w:rsidRPr="008B6893" w:rsidRDefault="008B6893" w:rsidP="008B6893">
            <w:pPr>
              <w:rPr>
                <w:rFonts w:ascii="Consolas" w:hAnsi="Consolas"/>
                <w:sz w:val="14"/>
                <w:szCs w:val="14"/>
              </w:rPr>
            </w:pPr>
            <w:r w:rsidRPr="008B6893">
              <w:rPr>
                <w:rFonts w:ascii="Consolas" w:hAnsi="Consolas"/>
                <w:sz w:val="14"/>
                <w:szCs w:val="14"/>
              </w:rPr>
              <w:t>2 update(s) done; x is -2.739520499139934; f(x) is 5.654175045866470e+01</w:t>
            </w:r>
          </w:p>
          <w:p w14:paraId="79CA8664" w14:textId="77777777" w:rsidR="008B6893" w:rsidRPr="008B6893" w:rsidRDefault="008B6893" w:rsidP="008B6893">
            <w:pPr>
              <w:rPr>
                <w:rFonts w:ascii="Consolas" w:hAnsi="Consolas"/>
                <w:sz w:val="14"/>
                <w:szCs w:val="14"/>
              </w:rPr>
            </w:pPr>
            <w:r w:rsidRPr="008B6893">
              <w:rPr>
                <w:rFonts w:ascii="Consolas" w:hAnsi="Consolas"/>
                <w:sz w:val="14"/>
                <w:szCs w:val="14"/>
              </w:rPr>
              <w:t>3 update(s) done; x is -2.116476165436881; f(x) is 1.719481254798258e+01</w:t>
            </w:r>
          </w:p>
          <w:p w14:paraId="6992AD00" w14:textId="77777777" w:rsidR="008B6893" w:rsidRPr="008B6893" w:rsidRDefault="008B6893" w:rsidP="008B6893">
            <w:pPr>
              <w:rPr>
                <w:rFonts w:ascii="Consolas" w:hAnsi="Consolas"/>
                <w:sz w:val="14"/>
                <w:szCs w:val="14"/>
              </w:rPr>
            </w:pPr>
            <w:r w:rsidRPr="008B6893">
              <w:rPr>
                <w:rFonts w:ascii="Consolas" w:hAnsi="Consolas"/>
                <w:sz w:val="14"/>
                <w:szCs w:val="14"/>
              </w:rPr>
              <w:t>4 update(s) done; x is -1.684131848769382; f(x) is 5.080194869870039e+00</w:t>
            </w:r>
          </w:p>
          <w:p w14:paraId="3B03D0D0" w14:textId="77777777" w:rsidR="008B6893" w:rsidRPr="008B6893" w:rsidRDefault="008B6893" w:rsidP="008B6893">
            <w:pPr>
              <w:rPr>
                <w:rFonts w:ascii="Consolas" w:hAnsi="Consolas"/>
                <w:sz w:val="14"/>
                <w:szCs w:val="14"/>
              </w:rPr>
            </w:pPr>
            <w:r w:rsidRPr="008B6893">
              <w:rPr>
                <w:rFonts w:ascii="Consolas" w:hAnsi="Consolas"/>
                <w:sz w:val="14"/>
                <w:szCs w:val="14"/>
              </w:rPr>
              <w:t>5 update(s) done; x is -1.400420498862172; f(x) is 1.419965705529570e+00</w:t>
            </w:r>
          </w:p>
          <w:p w14:paraId="1C6E800D" w14:textId="77777777" w:rsidR="008B6893" w:rsidRPr="008B6893" w:rsidRDefault="008B6893" w:rsidP="008B6893">
            <w:pPr>
              <w:rPr>
                <w:rFonts w:ascii="Consolas" w:hAnsi="Consolas"/>
                <w:sz w:val="14"/>
                <w:szCs w:val="14"/>
              </w:rPr>
            </w:pPr>
            <w:r w:rsidRPr="008B6893">
              <w:rPr>
                <w:rFonts w:ascii="Consolas" w:hAnsi="Consolas"/>
                <w:sz w:val="14"/>
                <w:szCs w:val="14"/>
              </w:rPr>
              <w:t>6 update(s) done; x is -1.233078423204510; f(x) is 3.491090297747030e-01</w:t>
            </w:r>
          </w:p>
          <w:p w14:paraId="563326F2" w14:textId="77777777" w:rsidR="008B6893" w:rsidRPr="008B6893" w:rsidRDefault="008B6893" w:rsidP="008B6893">
            <w:pPr>
              <w:rPr>
                <w:rFonts w:ascii="Consolas" w:hAnsi="Consolas"/>
                <w:sz w:val="14"/>
                <w:szCs w:val="14"/>
              </w:rPr>
            </w:pPr>
            <w:r w:rsidRPr="008B6893">
              <w:rPr>
                <w:rFonts w:ascii="Consolas" w:hAnsi="Consolas"/>
                <w:sz w:val="14"/>
                <w:szCs w:val="14"/>
              </w:rPr>
              <w:t>7 update(s) done; x is -1.155372672226102; f(x) is 5.965980569434337e-02</w:t>
            </w:r>
          </w:p>
          <w:p w14:paraId="036A02E9" w14:textId="77777777" w:rsidR="008B6893" w:rsidRPr="008B6893" w:rsidRDefault="008B6893" w:rsidP="008B6893">
            <w:pPr>
              <w:rPr>
                <w:rFonts w:ascii="Consolas" w:hAnsi="Consolas"/>
                <w:sz w:val="14"/>
                <w:szCs w:val="14"/>
              </w:rPr>
            </w:pPr>
            <w:r w:rsidRPr="008B6893">
              <w:rPr>
                <w:rFonts w:ascii="Consolas" w:hAnsi="Consolas"/>
                <w:sz w:val="14"/>
                <w:szCs w:val="14"/>
              </w:rPr>
              <w:t>8 update(s) done; x is -1.135439304126264; f(x) is 3.516731278879748e-03</w:t>
            </w:r>
          </w:p>
          <w:p w14:paraId="14FE54D4" w14:textId="77777777" w:rsidR="008B6893" w:rsidRPr="008B6893" w:rsidRDefault="008B6893" w:rsidP="008B6893">
            <w:pPr>
              <w:rPr>
                <w:rFonts w:ascii="Consolas" w:hAnsi="Consolas"/>
                <w:sz w:val="14"/>
                <w:szCs w:val="14"/>
              </w:rPr>
            </w:pPr>
            <w:r w:rsidRPr="008B6893">
              <w:rPr>
                <w:rFonts w:ascii="Consolas" w:hAnsi="Consolas"/>
                <w:sz w:val="14"/>
                <w:szCs w:val="14"/>
              </w:rPr>
              <w:t>9 update(s) done; x is -1.134108413976470; f(x) is 1.525952628567140e-05</w:t>
            </w:r>
          </w:p>
          <w:p w14:paraId="7C08F49F" w14:textId="77777777" w:rsidR="008B6893" w:rsidRPr="008B6893" w:rsidRDefault="008B6893" w:rsidP="008B6893">
            <w:pPr>
              <w:rPr>
                <w:rFonts w:ascii="Consolas" w:hAnsi="Consolas"/>
                <w:sz w:val="14"/>
                <w:szCs w:val="14"/>
              </w:rPr>
            </w:pPr>
            <w:r w:rsidRPr="008B6893">
              <w:rPr>
                <w:rFonts w:ascii="Consolas" w:hAnsi="Consolas"/>
                <w:sz w:val="14"/>
                <w:szCs w:val="14"/>
              </w:rPr>
              <w:t>10 update(s) done; x is -1.134102588549394; f(x) is 2.918416619479558e-10</w:t>
            </w:r>
          </w:p>
          <w:p w14:paraId="52144996" w14:textId="7E9D6D05" w:rsidR="00C1660A" w:rsidRDefault="008B6893" w:rsidP="008B6893">
            <w:r w:rsidRPr="008B6893">
              <w:rPr>
                <w:rFonts w:ascii="Consolas" w:hAnsi="Consolas"/>
                <w:sz w:val="14"/>
                <w:szCs w:val="14"/>
              </w:rPr>
              <w:t>Stopped with approximate solution of -1.1341025885.</w:t>
            </w:r>
          </w:p>
        </w:tc>
      </w:tr>
    </w:tbl>
    <w:p w14:paraId="1DFCB121" w14:textId="002484DC" w:rsidR="00F41630" w:rsidRDefault="00461CD2" w:rsidP="00461CD2">
      <w:pPr>
        <w:pStyle w:val="ExcerciseHeader"/>
      </w:pPr>
      <w:r>
        <w:t>Exercise 13.1</w:t>
      </w:r>
    </w:p>
    <w:p w14:paraId="35470200" w14:textId="4D18A18D" w:rsidR="00461CD2" w:rsidRDefault="00461CD2" w:rsidP="00461CD2">
      <w:r>
        <w:t>exH.c</w:t>
      </w:r>
    </w:p>
    <w:p w14:paraId="2BAE32D3" w14:textId="77777777" w:rsidR="00461CD2" w:rsidRDefault="00461CD2" w:rsidP="00461CD2">
      <w:pPr>
        <w:pStyle w:val="Code"/>
      </w:pPr>
      <w:r>
        <w:t>// exH.c</w:t>
      </w:r>
    </w:p>
    <w:p w14:paraId="54E094EE" w14:textId="77777777" w:rsidR="00461CD2" w:rsidRDefault="00461CD2" w:rsidP="00461CD2">
      <w:pPr>
        <w:pStyle w:val="Code"/>
      </w:pPr>
      <w:r>
        <w:t>// ENCM 369 Winter 2016 Lab 1 Exercise H</w:t>
      </w:r>
    </w:p>
    <w:p w14:paraId="46BE44DA" w14:textId="77777777" w:rsidR="00461CD2" w:rsidRDefault="00461CD2" w:rsidP="00461CD2">
      <w:pPr>
        <w:pStyle w:val="Code"/>
      </w:pPr>
    </w:p>
    <w:p w14:paraId="0C644999" w14:textId="77777777" w:rsidR="00461CD2" w:rsidRDefault="00461CD2" w:rsidP="00461CD2">
      <w:pPr>
        <w:pStyle w:val="Code"/>
      </w:pPr>
      <w:r>
        <w:t>#include &lt;stdio.h&gt;</w:t>
      </w:r>
    </w:p>
    <w:p w14:paraId="7E68235B" w14:textId="77777777" w:rsidR="00461CD2" w:rsidRDefault="00461CD2" w:rsidP="00461CD2">
      <w:pPr>
        <w:pStyle w:val="Code"/>
      </w:pPr>
    </w:p>
    <w:p w14:paraId="7C2163C6" w14:textId="77777777" w:rsidR="00461CD2" w:rsidRDefault="00461CD2" w:rsidP="00461CD2">
      <w:pPr>
        <w:pStyle w:val="Code"/>
      </w:pPr>
      <w:r>
        <w:t>void print_array(const char *str, const int *a, int n);</w:t>
      </w:r>
    </w:p>
    <w:p w14:paraId="27FD9DBD" w14:textId="77777777" w:rsidR="00461CD2" w:rsidRDefault="00461CD2" w:rsidP="00461CD2">
      <w:pPr>
        <w:pStyle w:val="Code"/>
      </w:pPr>
      <w:r>
        <w:t>/* Prints the string given by str on stdout, then</w:t>
      </w:r>
    </w:p>
    <w:p w14:paraId="47992A69" w14:textId="77777777" w:rsidR="00461CD2" w:rsidRDefault="00461CD2" w:rsidP="00461CD2">
      <w:pPr>
        <w:pStyle w:val="Code"/>
      </w:pPr>
      <w:r>
        <w:t xml:space="preserve"> * prints a[0], a[1], ..., a[n - 1] on stdout on a single line. */</w:t>
      </w:r>
    </w:p>
    <w:p w14:paraId="59FCD450" w14:textId="77777777" w:rsidR="00461CD2" w:rsidRDefault="00461CD2" w:rsidP="00461CD2">
      <w:pPr>
        <w:pStyle w:val="Code"/>
      </w:pPr>
    </w:p>
    <w:p w14:paraId="5369D68E" w14:textId="77777777" w:rsidR="00461CD2" w:rsidRDefault="00461CD2" w:rsidP="00461CD2">
      <w:pPr>
        <w:pStyle w:val="Code"/>
      </w:pPr>
      <w:r>
        <w:t>void sort_array(int *x, int n);</w:t>
      </w:r>
    </w:p>
    <w:p w14:paraId="1E58E918" w14:textId="77777777" w:rsidR="00461CD2" w:rsidRDefault="00461CD2" w:rsidP="00461CD2">
      <w:pPr>
        <w:pStyle w:val="Code"/>
      </w:pPr>
      <w:r>
        <w:t>/* Sorts x[0], x[1], ..., x[n - 1] from smallest to largest. */</w:t>
      </w:r>
    </w:p>
    <w:p w14:paraId="53F2F996" w14:textId="77777777" w:rsidR="00461CD2" w:rsidRDefault="00461CD2" w:rsidP="00461CD2">
      <w:pPr>
        <w:pStyle w:val="Code"/>
      </w:pPr>
    </w:p>
    <w:p w14:paraId="2B5DCE5A" w14:textId="77777777" w:rsidR="00461CD2" w:rsidRDefault="00461CD2" w:rsidP="00461CD2">
      <w:pPr>
        <w:pStyle w:val="Code"/>
      </w:pPr>
      <w:r>
        <w:t>int main(void)</w:t>
      </w:r>
    </w:p>
    <w:p w14:paraId="48C22AE3" w14:textId="77777777" w:rsidR="00461CD2" w:rsidRDefault="00461CD2" w:rsidP="00461CD2">
      <w:pPr>
        <w:pStyle w:val="Code"/>
      </w:pPr>
      <w:r>
        <w:t>{</w:t>
      </w:r>
    </w:p>
    <w:p w14:paraId="5BF41849" w14:textId="77777777" w:rsidR="00461CD2" w:rsidRDefault="00461CD2" w:rsidP="00461CD2">
      <w:pPr>
        <w:pStyle w:val="Code"/>
      </w:pPr>
      <w:r>
        <w:t xml:space="preserve">  int test_array[] = { 4000, 5000, 7000, 1000, 3000, 4000, 2000, 6000 };</w:t>
      </w:r>
    </w:p>
    <w:p w14:paraId="3E548FD9" w14:textId="77777777" w:rsidR="00461CD2" w:rsidRDefault="00461CD2" w:rsidP="00461CD2">
      <w:pPr>
        <w:pStyle w:val="Code"/>
      </w:pPr>
    </w:p>
    <w:p w14:paraId="4D1F3DD1" w14:textId="77777777" w:rsidR="00461CD2" w:rsidRDefault="00461CD2" w:rsidP="00461CD2">
      <w:pPr>
        <w:pStyle w:val="Code"/>
      </w:pPr>
      <w:r>
        <w:t xml:space="preserve">  print_array("before sorting ...", test_array, 8);</w:t>
      </w:r>
    </w:p>
    <w:p w14:paraId="4293476E" w14:textId="77777777" w:rsidR="00461CD2" w:rsidRDefault="00461CD2" w:rsidP="00461CD2">
      <w:pPr>
        <w:pStyle w:val="Code"/>
      </w:pPr>
      <w:r>
        <w:t xml:space="preserve">  sort_array(test_array, 8);</w:t>
      </w:r>
    </w:p>
    <w:p w14:paraId="27280BE6" w14:textId="77777777" w:rsidR="00461CD2" w:rsidRDefault="00461CD2" w:rsidP="00461CD2">
      <w:pPr>
        <w:pStyle w:val="Code"/>
      </w:pPr>
      <w:r>
        <w:t xml:space="preserve">  print_array("after sorting ...", test_array, 8);</w:t>
      </w:r>
    </w:p>
    <w:p w14:paraId="465D2E3A" w14:textId="77777777" w:rsidR="00461CD2" w:rsidRDefault="00461CD2" w:rsidP="00461CD2">
      <w:pPr>
        <w:pStyle w:val="Code"/>
      </w:pPr>
      <w:r>
        <w:t xml:space="preserve">  return 0;</w:t>
      </w:r>
    </w:p>
    <w:p w14:paraId="7FC33F55" w14:textId="77777777" w:rsidR="00461CD2" w:rsidRDefault="00461CD2" w:rsidP="00461CD2">
      <w:pPr>
        <w:pStyle w:val="Code"/>
      </w:pPr>
      <w:r>
        <w:t>}</w:t>
      </w:r>
    </w:p>
    <w:p w14:paraId="00619F09" w14:textId="77777777" w:rsidR="00461CD2" w:rsidRDefault="00461CD2" w:rsidP="00461CD2">
      <w:pPr>
        <w:pStyle w:val="Code"/>
      </w:pPr>
    </w:p>
    <w:p w14:paraId="3C1ED930" w14:textId="77777777" w:rsidR="00461CD2" w:rsidRDefault="00461CD2" w:rsidP="00461CD2">
      <w:pPr>
        <w:pStyle w:val="Code"/>
      </w:pPr>
      <w:r>
        <w:t>void print_array(const char *str, const int *a, int n)</w:t>
      </w:r>
    </w:p>
    <w:p w14:paraId="067ED3C5" w14:textId="77777777" w:rsidR="00461CD2" w:rsidRDefault="00461CD2" w:rsidP="00461CD2">
      <w:pPr>
        <w:pStyle w:val="Code"/>
      </w:pPr>
      <w:r>
        <w:t>{</w:t>
      </w:r>
    </w:p>
    <w:p w14:paraId="4A8ED973" w14:textId="77777777" w:rsidR="00461CD2" w:rsidRDefault="00461CD2" w:rsidP="00461CD2">
      <w:pPr>
        <w:pStyle w:val="Code"/>
      </w:pPr>
      <w:r>
        <w:t xml:space="preserve">  int i = 0;</w:t>
      </w:r>
    </w:p>
    <w:p w14:paraId="6538E30C" w14:textId="77777777" w:rsidR="00461CD2" w:rsidRDefault="00461CD2" w:rsidP="00461CD2">
      <w:pPr>
        <w:pStyle w:val="Code"/>
      </w:pPr>
      <w:r>
        <w:t xml:space="preserve">  puts(str);</w:t>
      </w:r>
    </w:p>
    <w:p w14:paraId="526B2E22" w14:textId="77777777" w:rsidR="00461CD2" w:rsidRDefault="00461CD2" w:rsidP="00461CD2">
      <w:pPr>
        <w:pStyle w:val="Code"/>
      </w:pPr>
      <w:r>
        <w:t xml:space="preserve">  start_for_a:</w:t>
      </w:r>
    </w:p>
    <w:p w14:paraId="74D5A1F8" w14:textId="77777777" w:rsidR="00461CD2" w:rsidRDefault="00461CD2" w:rsidP="00461CD2">
      <w:pPr>
        <w:pStyle w:val="Code"/>
      </w:pPr>
      <w:r>
        <w:t xml:space="preserve">    if (i &gt;= n)</w:t>
      </w:r>
    </w:p>
    <w:p w14:paraId="42B39C35" w14:textId="77777777" w:rsidR="00461CD2" w:rsidRDefault="00461CD2" w:rsidP="00461CD2">
      <w:pPr>
        <w:pStyle w:val="Code"/>
      </w:pPr>
      <w:r>
        <w:t xml:space="preserve">      goto end_for_a;</w:t>
      </w:r>
    </w:p>
    <w:p w14:paraId="7F7C737E" w14:textId="77777777" w:rsidR="00461CD2" w:rsidRDefault="00461CD2" w:rsidP="00461CD2">
      <w:pPr>
        <w:pStyle w:val="Code"/>
      </w:pPr>
      <w:r>
        <w:t xml:space="preserve">    printf("    %d", a[i]);</w:t>
      </w:r>
    </w:p>
    <w:p w14:paraId="6467AB99" w14:textId="77777777" w:rsidR="00461CD2" w:rsidRDefault="00461CD2" w:rsidP="00461CD2">
      <w:pPr>
        <w:pStyle w:val="Code"/>
      </w:pPr>
      <w:r>
        <w:t xml:space="preserve">    i++;</w:t>
      </w:r>
    </w:p>
    <w:p w14:paraId="782EEC1D" w14:textId="77777777" w:rsidR="00461CD2" w:rsidRDefault="00461CD2" w:rsidP="00461CD2">
      <w:pPr>
        <w:pStyle w:val="Code"/>
      </w:pPr>
      <w:r>
        <w:t xml:space="preserve">    goto start_for_a;</w:t>
      </w:r>
    </w:p>
    <w:p w14:paraId="3B250514" w14:textId="77777777" w:rsidR="00461CD2" w:rsidRDefault="00461CD2" w:rsidP="00461CD2">
      <w:pPr>
        <w:pStyle w:val="Code"/>
      </w:pPr>
      <w:r>
        <w:t xml:space="preserve">  end_for_a:</w:t>
      </w:r>
    </w:p>
    <w:p w14:paraId="1640A384" w14:textId="77777777" w:rsidR="00461CD2" w:rsidRDefault="00461CD2" w:rsidP="00461CD2">
      <w:pPr>
        <w:pStyle w:val="Code"/>
      </w:pPr>
      <w:r>
        <w:t xml:space="preserve">    ;</w:t>
      </w:r>
    </w:p>
    <w:p w14:paraId="48CDAADC" w14:textId="77777777" w:rsidR="00461CD2" w:rsidRDefault="00461CD2" w:rsidP="00461CD2">
      <w:pPr>
        <w:pStyle w:val="Code"/>
      </w:pPr>
      <w:r>
        <w:t xml:space="preserve">  printf("\n");</w:t>
      </w:r>
    </w:p>
    <w:p w14:paraId="1520A4B3" w14:textId="77777777" w:rsidR="00461CD2" w:rsidRDefault="00461CD2" w:rsidP="00461CD2">
      <w:pPr>
        <w:pStyle w:val="Code"/>
      </w:pPr>
      <w:r>
        <w:t>}</w:t>
      </w:r>
    </w:p>
    <w:p w14:paraId="205B1449" w14:textId="77777777" w:rsidR="00461CD2" w:rsidRDefault="00461CD2" w:rsidP="00461CD2">
      <w:pPr>
        <w:pStyle w:val="Code"/>
      </w:pPr>
    </w:p>
    <w:p w14:paraId="61260344" w14:textId="77777777" w:rsidR="00461CD2" w:rsidRDefault="00461CD2" w:rsidP="00461CD2">
      <w:pPr>
        <w:pStyle w:val="Code"/>
      </w:pPr>
      <w:r>
        <w:t>void sort_array(int *x, int n)</w:t>
      </w:r>
    </w:p>
    <w:p w14:paraId="0A58443D" w14:textId="77777777" w:rsidR="00461CD2" w:rsidRDefault="00461CD2" w:rsidP="00461CD2">
      <w:pPr>
        <w:pStyle w:val="Code"/>
      </w:pPr>
      <w:r>
        <w:t>{</w:t>
      </w:r>
    </w:p>
    <w:p w14:paraId="773E8749" w14:textId="77777777" w:rsidR="00461CD2" w:rsidRDefault="00461CD2" w:rsidP="00461CD2">
      <w:pPr>
        <w:pStyle w:val="Code"/>
      </w:pPr>
      <w:r>
        <w:t xml:space="preserve">  // This is an implementation of an algorithm called insertion sort.</w:t>
      </w:r>
    </w:p>
    <w:p w14:paraId="34D90563" w14:textId="77777777" w:rsidR="00461CD2" w:rsidRDefault="00461CD2" w:rsidP="00461CD2">
      <w:pPr>
        <w:pStyle w:val="Code"/>
      </w:pPr>
    </w:p>
    <w:p w14:paraId="04B08933" w14:textId="77777777" w:rsidR="00461CD2" w:rsidRDefault="00461CD2" w:rsidP="00461CD2">
      <w:pPr>
        <w:pStyle w:val="Code"/>
      </w:pPr>
      <w:r>
        <w:t xml:space="preserve">  int outer = 1;</w:t>
      </w:r>
    </w:p>
    <w:p w14:paraId="038C2207" w14:textId="77777777" w:rsidR="00461CD2" w:rsidRDefault="00461CD2" w:rsidP="00461CD2">
      <w:pPr>
        <w:pStyle w:val="Code"/>
      </w:pPr>
      <w:r>
        <w:t xml:space="preserve">  int inner;</w:t>
      </w:r>
    </w:p>
    <w:p w14:paraId="3202185F" w14:textId="77777777" w:rsidR="00461CD2" w:rsidRDefault="00461CD2" w:rsidP="00461CD2">
      <w:pPr>
        <w:pStyle w:val="Code"/>
      </w:pPr>
      <w:r>
        <w:t xml:space="preserve">  int v;</w:t>
      </w:r>
    </w:p>
    <w:p w14:paraId="156DC656" w14:textId="77777777" w:rsidR="00461CD2" w:rsidRDefault="00461CD2" w:rsidP="00461CD2">
      <w:pPr>
        <w:pStyle w:val="Code"/>
      </w:pPr>
      <w:r>
        <w:t xml:space="preserve">  start_for_b:</w:t>
      </w:r>
    </w:p>
    <w:p w14:paraId="2F5E9235" w14:textId="77777777" w:rsidR="00461CD2" w:rsidRDefault="00461CD2" w:rsidP="00461CD2">
      <w:pPr>
        <w:pStyle w:val="Code"/>
      </w:pPr>
      <w:r>
        <w:t xml:space="preserve">    if (outer &gt;= n)</w:t>
      </w:r>
    </w:p>
    <w:p w14:paraId="5A1BC13C" w14:textId="77777777" w:rsidR="00461CD2" w:rsidRDefault="00461CD2" w:rsidP="00461CD2">
      <w:pPr>
        <w:pStyle w:val="Code"/>
      </w:pPr>
      <w:r>
        <w:t xml:space="preserve">      goto end_for_b;</w:t>
      </w:r>
    </w:p>
    <w:p w14:paraId="75D10DA9" w14:textId="77777777" w:rsidR="00461CD2" w:rsidRDefault="00461CD2" w:rsidP="00461CD2">
      <w:pPr>
        <w:pStyle w:val="Code"/>
      </w:pPr>
      <w:r>
        <w:t xml:space="preserve">    v = x[outer];</w:t>
      </w:r>
    </w:p>
    <w:p w14:paraId="7005F7B0" w14:textId="77777777" w:rsidR="00461CD2" w:rsidRDefault="00461CD2" w:rsidP="00461CD2">
      <w:pPr>
        <w:pStyle w:val="Code"/>
      </w:pPr>
      <w:r>
        <w:t xml:space="preserve">    inner = outer;</w:t>
      </w:r>
    </w:p>
    <w:p w14:paraId="2FFC1F56" w14:textId="77777777" w:rsidR="00461CD2" w:rsidRDefault="00461CD2" w:rsidP="00461CD2">
      <w:pPr>
        <w:pStyle w:val="Code"/>
      </w:pPr>
      <w:r>
        <w:t xml:space="preserve">    start_while_a:</w:t>
      </w:r>
    </w:p>
    <w:p w14:paraId="764AFE94" w14:textId="77777777" w:rsidR="00461CD2" w:rsidRDefault="00461CD2" w:rsidP="00461CD2">
      <w:pPr>
        <w:pStyle w:val="Code"/>
      </w:pPr>
      <w:r>
        <w:t xml:space="preserve">      if (inner &lt;= 0)</w:t>
      </w:r>
    </w:p>
    <w:p w14:paraId="361579E3" w14:textId="77777777" w:rsidR="00461CD2" w:rsidRDefault="00461CD2" w:rsidP="00461CD2">
      <w:pPr>
        <w:pStyle w:val="Code"/>
      </w:pPr>
      <w:r>
        <w:t xml:space="preserve">        goto end_while_a;</w:t>
      </w:r>
    </w:p>
    <w:p w14:paraId="70F1D8B2" w14:textId="77777777" w:rsidR="00461CD2" w:rsidRDefault="00461CD2" w:rsidP="00461CD2">
      <w:pPr>
        <w:pStyle w:val="Code"/>
      </w:pPr>
      <w:r>
        <w:t xml:space="preserve">      if (v &gt;= x[inner-1])</w:t>
      </w:r>
    </w:p>
    <w:p w14:paraId="09131FB3" w14:textId="77777777" w:rsidR="00461CD2" w:rsidRDefault="00461CD2" w:rsidP="00461CD2">
      <w:pPr>
        <w:pStyle w:val="Code"/>
      </w:pPr>
      <w:r>
        <w:t xml:space="preserve">        goto end_while_a;</w:t>
      </w:r>
    </w:p>
    <w:p w14:paraId="3DB3D365" w14:textId="77777777" w:rsidR="00461CD2" w:rsidRDefault="00461CD2" w:rsidP="00461CD2">
      <w:pPr>
        <w:pStyle w:val="Code"/>
      </w:pPr>
      <w:r>
        <w:t xml:space="preserve">      x[inner] = x[inner-1];</w:t>
      </w:r>
    </w:p>
    <w:p w14:paraId="36C19A77" w14:textId="77777777" w:rsidR="00461CD2" w:rsidRDefault="00461CD2" w:rsidP="00461CD2">
      <w:pPr>
        <w:pStyle w:val="Code"/>
      </w:pPr>
      <w:r>
        <w:t xml:space="preserve">      inner--;</w:t>
      </w:r>
    </w:p>
    <w:p w14:paraId="3C4F99BA" w14:textId="77777777" w:rsidR="00461CD2" w:rsidRDefault="00461CD2" w:rsidP="00461CD2">
      <w:pPr>
        <w:pStyle w:val="Code"/>
      </w:pPr>
      <w:r>
        <w:t xml:space="preserve">      goto start_while_a;</w:t>
      </w:r>
    </w:p>
    <w:p w14:paraId="54C94DE2" w14:textId="77777777" w:rsidR="00461CD2" w:rsidRDefault="00461CD2" w:rsidP="00461CD2">
      <w:pPr>
        <w:pStyle w:val="Code"/>
      </w:pPr>
      <w:r>
        <w:t xml:space="preserve">    end_while_a:</w:t>
      </w:r>
    </w:p>
    <w:p w14:paraId="49BDC4B9" w14:textId="77777777" w:rsidR="00461CD2" w:rsidRDefault="00461CD2" w:rsidP="00461CD2">
      <w:pPr>
        <w:pStyle w:val="Code"/>
      </w:pPr>
      <w:r>
        <w:t xml:space="preserve">      ;</w:t>
      </w:r>
    </w:p>
    <w:p w14:paraId="1030BD15" w14:textId="77777777" w:rsidR="00461CD2" w:rsidRDefault="00461CD2" w:rsidP="00461CD2">
      <w:pPr>
        <w:pStyle w:val="Code"/>
      </w:pPr>
      <w:r>
        <w:t xml:space="preserve">    x[inner] = v;</w:t>
      </w:r>
    </w:p>
    <w:p w14:paraId="38D29A3B" w14:textId="77777777" w:rsidR="00461CD2" w:rsidRDefault="00461CD2" w:rsidP="00461CD2">
      <w:pPr>
        <w:pStyle w:val="Code"/>
      </w:pPr>
      <w:r>
        <w:t xml:space="preserve">    outer++;</w:t>
      </w:r>
    </w:p>
    <w:p w14:paraId="0273ADD7" w14:textId="77777777" w:rsidR="00461CD2" w:rsidRDefault="00461CD2" w:rsidP="00461CD2">
      <w:pPr>
        <w:pStyle w:val="Code"/>
      </w:pPr>
      <w:r>
        <w:t xml:space="preserve">    goto start_for_b;</w:t>
      </w:r>
    </w:p>
    <w:p w14:paraId="2AE0D3DE" w14:textId="77777777" w:rsidR="00461CD2" w:rsidRDefault="00461CD2" w:rsidP="00461CD2">
      <w:pPr>
        <w:pStyle w:val="Code"/>
      </w:pPr>
      <w:r>
        <w:t xml:space="preserve">  end_for_b:</w:t>
      </w:r>
    </w:p>
    <w:p w14:paraId="0E2CBF6D" w14:textId="77777777" w:rsidR="00461CD2" w:rsidRDefault="00461CD2" w:rsidP="00461CD2">
      <w:pPr>
        <w:pStyle w:val="Code"/>
      </w:pPr>
      <w:r>
        <w:t xml:space="preserve">    ;</w:t>
      </w:r>
    </w:p>
    <w:p w14:paraId="14098AA5" w14:textId="6D36DC2B" w:rsidR="00461CD2" w:rsidRPr="00C62A8B" w:rsidRDefault="00461CD2" w:rsidP="00461CD2">
      <w:pPr>
        <w:pStyle w:val="Code"/>
      </w:pPr>
      <w:r>
        <w:t>}</w:t>
      </w:r>
    </w:p>
    <w:sectPr w:rsidR="00461CD2" w:rsidRPr="00C62A8B" w:rsidSect="002156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A0F688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6998704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818670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B0AADFA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A328B0A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96E6A15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79A0670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A08223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33500A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07081B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C20CCA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9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activeWritingStyle w:appName="MSWord" w:lang="en-CA" w:vendorID="64" w:dllVersion="131078" w:nlCheck="1" w:checkStyle="0"/>
  <w:activeWritingStyle w:appName="MSWord" w:lang="en-US" w:vendorID="64" w:dllVersion="131078" w:nlCheck="1" w:checkStyle="0"/>
  <w:attachedTemplate r:id="rId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E74"/>
    <w:rsid w:val="000250BA"/>
    <w:rsid w:val="00093A3C"/>
    <w:rsid w:val="000E6C35"/>
    <w:rsid w:val="00102F1F"/>
    <w:rsid w:val="00116C95"/>
    <w:rsid w:val="00157EDB"/>
    <w:rsid w:val="00195623"/>
    <w:rsid w:val="001A7BD9"/>
    <w:rsid w:val="002156DA"/>
    <w:rsid w:val="00282B87"/>
    <w:rsid w:val="003A3529"/>
    <w:rsid w:val="003C2AC5"/>
    <w:rsid w:val="003C76E0"/>
    <w:rsid w:val="00461CD2"/>
    <w:rsid w:val="005C4645"/>
    <w:rsid w:val="00622803"/>
    <w:rsid w:val="00742E74"/>
    <w:rsid w:val="008472C1"/>
    <w:rsid w:val="008B6893"/>
    <w:rsid w:val="00950557"/>
    <w:rsid w:val="00965376"/>
    <w:rsid w:val="009A1179"/>
    <w:rsid w:val="009D770D"/>
    <w:rsid w:val="009E3445"/>
    <w:rsid w:val="00AF7A50"/>
    <w:rsid w:val="00B2151C"/>
    <w:rsid w:val="00BA7F93"/>
    <w:rsid w:val="00C1660A"/>
    <w:rsid w:val="00C62A8B"/>
    <w:rsid w:val="00C724A8"/>
    <w:rsid w:val="00D43081"/>
    <w:rsid w:val="00E26557"/>
    <w:rsid w:val="00F41630"/>
    <w:rsid w:val="00F82E16"/>
    <w:rsid w:val="00FB6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E67A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2A8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C62A8B"/>
    <w:pPr>
      <w:pBdr>
        <w:top w:val="single" w:sz="8" w:space="5" w:color="auto"/>
        <w:left w:val="single" w:sz="8" w:space="5" w:color="auto"/>
        <w:bottom w:val="single" w:sz="8" w:space="5" w:color="auto"/>
        <w:right w:val="single" w:sz="8" w:space="5" w:color="auto"/>
      </w:pBdr>
      <w:spacing w:before="120" w:after="120"/>
    </w:pPr>
    <w:rPr>
      <w:rFonts w:ascii="Consolas" w:hAnsi="Consolas"/>
      <w:sz w:val="16"/>
    </w:rPr>
  </w:style>
  <w:style w:type="paragraph" w:customStyle="1" w:styleId="ExcerciseHeader">
    <w:name w:val="Excercise Header"/>
    <w:basedOn w:val="Heading1"/>
    <w:qFormat/>
    <w:rsid w:val="00C62A8B"/>
    <w:pPr>
      <w:jc w:val="center"/>
    </w:pPr>
  </w:style>
  <w:style w:type="paragraph" w:customStyle="1" w:styleId="Terminal">
    <w:name w:val="Terminal"/>
    <w:basedOn w:val="Normal"/>
    <w:qFormat/>
    <w:rsid w:val="00C62A8B"/>
    <w:pPr>
      <w:spacing w:before="120" w:after="120"/>
      <w:ind w:left="720"/>
    </w:pPr>
    <w:rPr>
      <w:rFonts w:ascii="Consolas" w:hAnsi="Consolas"/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62A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42E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RDiagram">
    <w:name w:val="AR Diagram"/>
    <w:basedOn w:val="TableNormal"/>
    <w:uiPriority w:val="99"/>
    <w:rsid w:val="00742E74"/>
    <w:pPr>
      <w:jc w:val="center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Col">
      <w:tblPr/>
      <w:tcPr>
        <w:tcBorders>
          <w:left w:val="nil"/>
          <w:right w:val="dashed" w:sz="4" w:space="0" w:color="000000" w:themeColor="text1"/>
        </w:tcBorders>
      </w:tcPr>
    </w:tblStylePr>
    <w:tblStylePr w:type="lastCol">
      <w:tblPr/>
      <w:tcPr>
        <w:tcBorders>
          <w:left w:val="dashed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8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Mitchell/Library/Group%20Containers/UBF8T346G9.Office/User%20Content.localized/Templates.localized/ENCM%20369%20Postlab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ENCM 369 Postlab.dotx</Template>
  <TotalTime>59</TotalTime>
  <Pages>9</Pages>
  <Words>2695</Words>
  <Characters>15367</Characters>
  <Application>Microsoft Macintosh Word</Application>
  <DocSecurity>0</DocSecurity>
  <Lines>128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Exercise 5.2</vt:lpstr>
      <vt:lpstr>Exercise 12.1</vt:lpstr>
    </vt:vector>
  </TitlesOfParts>
  <LinksUpToDate>false</LinksUpToDate>
  <CharactersWithSpaces>18026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Sawatzky</dc:creator>
  <cp:keywords/>
  <dc:description/>
  <cp:lastModifiedBy>Mitchell Sawatzky</cp:lastModifiedBy>
  <cp:revision>12</cp:revision>
  <dcterms:created xsi:type="dcterms:W3CDTF">2016-01-19T03:17:00Z</dcterms:created>
  <dcterms:modified xsi:type="dcterms:W3CDTF">2016-01-22T20:11:00Z</dcterms:modified>
</cp:coreProperties>
</file>