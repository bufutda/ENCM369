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C0DF4" w14:textId="77777777" w:rsidR="00C62A8B" w:rsidRDefault="00C62A8B">
      <w:pPr>
        <w:rPr>
          <w:b/>
          <w:lang w:val="en-CA"/>
        </w:rPr>
      </w:pPr>
    </w:p>
    <w:p w14:paraId="28304AAB" w14:textId="77777777" w:rsidR="00C62A8B" w:rsidRDefault="00C62A8B">
      <w:pPr>
        <w:rPr>
          <w:b/>
          <w:lang w:val="en-CA"/>
        </w:rPr>
      </w:pPr>
    </w:p>
    <w:p w14:paraId="5FAD53DE" w14:textId="77777777" w:rsidR="00C62A8B" w:rsidRDefault="00C62A8B">
      <w:pPr>
        <w:rPr>
          <w:b/>
          <w:lang w:val="en-CA"/>
        </w:rPr>
      </w:pPr>
    </w:p>
    <w:p w14:paraId="17774C02" w14:textId="77777777" w:rsidR="00C62A8B" w:rsidRDefault="00C62A8B">
      <w:pPr>
        <w:rPr>
          <w:b/>
          <w:lang w:val="en-CA"/>
        </w:rPr>
      </w:pPr>
    </w:p>
    <w:p w14:paraId="56ABB2D4" w14:textId="77777777" w:rsidR="00C62A8B" w:rsidRDefault="00C62A8B">
      <w:pPr>
        <w:rPr>
          <w:b/>
          <w:lang w:val="en-CA"/>
        </w:rPr>
      </w:pPr>
    </w:p>
    <w:p w14:paraId="13F86182" w14:textId="77777777" w:rsidR="00C62A8B" w:rsidRDefault="00C62A8B">
      <w:pPr>
        <w:rPr>
          <w:b/>
          <w:lang w:val="en-CA"/>
        </w:rPr>
      </w:pPr>
    </w:p>
    <w:p w14:paraId="3AC180AF" w14:textId="77777777" w:rsidR="00C62A8B" w:rsidRDefault="00C62A8B">
      <w:pPr>
        <w:rPr>
          <w:b/>
          <w:lang w:val="en-CA"/>
        </w:rPr>
      </w:pPr>
    </w:p>
    <w:p w14:paraId="2C7285DA" w14:textId="77777777" w:rsidR="00C62A8B" w:rsidRDefault="00C62A8B">
      <w:pPr>
        <w:rPr>
          <w:b/>
          <w:lang w:val="en-CA"/>
        </w:rPr>
      </w:pPr>
    </w:p>
    <w:p w14:paraId="4085D297" w14:textId="77777777" w:rsidR="00C62A8B" w:rsidRDefault="00C62A8B">
      <w:pPr>
        <w:rPr>
          <w:b/>
          <w:lang w:val="en-CA"/>
        </w:rPr>
      </w:pPr>
    </w:p>
    <w:p w14:paraId="68ECAEE3" w14:textId="77777777" w:rsidR="00C62A8B" w:rsidRDefault="00C62A8B">
      <w:pPr>
        <w:rPr>
          <w:b/>
          <w:lang w:val="en-CA"/>
        </w:rPr>
      </w:pPr>
    </w:p>
    <w:p w14:paraId="5AFE37F8" w14:textId="77777777" w:rsidR="00C62A8B" w:rsidRDefault="00C62A8B">
      <w:pPr>
        <w:rPr>
          <w:b/>
          <w:lang w:val="en-CA"/>
        </w:rPr>
      </w:pPr>
    </w:p>
    <w:p w14:paraId="65B60872" w14:textId="77777777" w:rsidR="00C62A8B" w:rsidRDefault="00C62A8B">
      <w:pPr>
        <w:rPr>
          <w:b/>
          <w:lang w:val="en-CA"/>
        </w:rPr>
      </w:pPr>
    </w:p>
    <w:p w14:paraId="136EF813" w14:textId="77777777" w:rsidR="00C62A8B" w:rsidRDefault="00C62A8B">
      <w:pPr>
        <w:rPr>
          <w:b/>
          <w:lang w:val="en-CA"/>
        </w:rPr>
      </w:pPr>
    </w:p>
    <w:p w14:paraId="232FB1A4" w14:textId="77777777" w:rsidR="00C62A8B" w:rsidRDefault="00C62A8B">
      <w:pPr>
        <w:rPr>
          <w:b/>
          <w:lang w:val="en-CA"/>
        </w:rPr>
      </w:pPr>
    </w:p>
    <w:p w14:paraId="77BEB804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6AA670AE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0E3DAD8A" w14:textId="77777777" w:rsidR="00C62A8B" w:rsidRPr="00C62A8B" w:rsidRDefault="008B24D7" w:rsidP="00C62A8B">
      <w:pPr>
        <w:ind w:left="1440"/>
        <w:rPr>
          <w:b/>
          <w:lang w:val="en-CA"/>
        </w:rPr>
      </w:pPr>
      <w:r>
        <w:rPr>
          <w:b/>
          <w:lang w:val="en-CA"/>
        </w:rPr>
        <w:t>Lab 4</w:t>
      </w:r>
    </w:p>
    <w:p w14:paraId="6F3730F1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335D7507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8B24D7">
        <w:rPr>
          <w:lang w:val="en-CA"/>
        </w:rPr>
        <w:t>: Feb 12</w:t>
      </w:r>
      <w:r>
        <w:rPr>
          <w:lang w:val="en-CA"/>
        </w:rPr>
        <w:t>, 2016</w:t>
      </w:r>
    </w:p>
    <w:p w14:paraId="235F618A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D2DB65D" w14:textId="77777777" w:rsidR="00C62A8B" w:rsidRDefault="008B24D7" w:rsidP="008B24D7">
      <w:pPr>
        <w:pStyle w:val="ExcerciseHeader"/>
      </w:pPr>
      <w:r>
        <w:lastRenderedPageBreak/>
        <w:t>Exercise C</w:t>
      </w:r>
    </w:p>
    <w:p w14:paraId="7DB9CF58" w14:textId="77777777" w:rsidR="008B24D7" w:rsidRDefault="008B24D7" w:rsidP="008B24D7">
      <w:r>
        <w:t>toLower.asm</w:t>
      </w:r>
    </w:p>
    <w:p w14:paraId="5C5460B2" w14:textId="77777777" w:rsidR="008B24D7" w:rsidRDefault="008B24D7" w:rsidP="008B24D7">
      <w:pPr>
        <w:pStyle w:val="Code"/>
      </w:pPr>
      <w:r>
        <w:t># tolower.asm</w:t>
      </w:r>
    </w:p>
    <w:p w14:paraId="2C0E8513" w14:textId="77777777" w:rsidR="008B24D7" w:rsidRDefault="008B24D7" w:rsidP="008B24D7">
      <w:pPr>
        <w:pStyle w:val="Code"/>
      </w:pPr>
      <w:r>
        <w:t># ENCM 369 Winter 2016 Lab 4 Exercise C</w:t>
      </w:r>
    </w:p>
    <w:p w14:paraId="4413FFC5" w14:textId="77777777" w:rsidR="008B24D7" w:rsidRDefault="008B24D7" w:rsidP="008B24D7">
      <w:pPr>
        <w:pStyle w:val="Code"/>
      </w:pPr>
    </w:p>
    <w:p w14:paraId="4E48088D" w14:textId="77777777" w:rsidR="008B24D7" w:rsidRDefault="008B24D7" w:rsidP="008B24D7">
      <w:pPr>
        <w:pStyle w:val="Code"/>
      </w:pPr>
      <w:r>
        <w:t># BEGINNING of start-up &amp; clean-up code.  Do NOT edit this code.</w:t>
      </w:r>
    </w:p>
    <w:p w14:paraId="3C7CD6D9" w14:textId="77777777" w:rsidR="008B24D7" w:rsidRDefault="008B24D7" w:rsidP="008B24D7">
      <w:pPr>
        <w:pStyle w:val="Code"/>
      </w:pPr>
      <w:r>
        <w:tab/>
        <w:t>.data</w:t>
      </w:r>
    </w:p>
    <w:p w14:paraId="1C4B2391" w14:textId="77777777" w:rsidR="008B24D7" w:rsidRDefault="008B24D7" w:rsidP="008B24D7">
      <w:pPr>
        <w:pStyle w:val="Code"/>
      </w:pPr>
      <w:r>
        <w:t>exit_msg_1:</w:t>
      </w:r>
    </w:p>
    <w:p w14:paraId="09A03843" w14:textId="77777777" w:rsidR="008B24D7" w:rsidRDefault="008B24D7" w:rsidP="008B24D7">
      <w:pPr>
        <w:pStyle w:val="Code"/>
      </w:pPr>
      <w:r>
        <w:tab/>
        <w:t>.asciiz</w:t>
      </w:r>
      <w:r>
        <w:tab/>
        <w:t>"***About to exit. main returned "</w:t>
      </w:r>
    </w:p>
    <w:p w14:paraId="629B19DC" w14:textId="77777777" w:rsidR="008B24D7" w:rsidRDefault="008B24D7" w:rsidP="008B24D7">
      <w:pPr>
        <w:pStyle w:val="Code"/>
      </w:pPr>
      <w:r>
        <w:t>exit_msg_2:</w:t>
      </w:r>
    </w:p>
    <w:p w14:paraId="733BFD9C" w14:textId="77777777" w:rsidR="008B24D7" w:rsidRDefault="008B24D7" w:rsidP="008B24D7">
      <w:pPr>
        <w:pStyle w:val="Code"/>
      </w:pPr>
      <w:r>
        <w:tab/>
        <w:t>.asciiz</w:t>
      </w:r>
      <w:r>
        <w:tab/>
        <w:t>".***\n"</w:t>
      </w:r>
    </w:p>
    <w:p w14:paraId="5F7D5111" w14:textId="77777777" w:rsidR="008B24D7" w:rsidRDefault="008B24D7" w:rsidP="008B24D7">
      <w:pPr>
        <w:pStyle w:val="Code"/>
      </w:pPr>
      <w:r>
        <w:t>main_rv:</w:t>
      </w:r>
    </w:p>
    <w:p w14:paraId="659BDBB4" w14:textId="77777777" w:rsidR="008B24D7" w:rsidRDefault="008B24D7" w:rsidP="008B24D7">
      <w:pPr>
        <w:pStyle w:val="Code"/>
      </w:pPr>
      <w:r>
        <w:tab/>
        <w:t>.word</w:t>
      </w:r>
      <w:r>
        <w:tab/>
        <w:t>0</w:t>
      </w:r>
    </w:p>
    <w:p w14:paraId="27488320" w14:textId="77777777" w:rsidR="008B24D7" w:rsidRDefault="008B24D7" w:rsidP="008B24D7">
      <w:pPr>
        <w:pStyle w:val="Code"/>
      </w:pPr>
      <w:r>
        <w:tab/>
      </w:r>
    </w:p>
    <w:p w14:paraId="23DB2A55" w14:textId="77777777" w:rsidR="008B24D7" w:rsidRDefault="008B24D7" w:rsidP="008B24D7">
      <w:pPr>
        <w:pStyle w:val="Code"/>
      </w:pPr>
      <w:r>
        <w:tab/>
        <w:t>.text</w:t>
      </w:r>
    </w:p>
    <w:p w14:paraId="29F3D233" w14:textId="77777777" w:rsidR="008B24D7" w:rsidRDefault="008B24D7" w:rsidP="008B24D7">
      <w:pPr>
        <w:pStyle w:val="Code"/>
      </w:pPr>
      <w:r>
        <w:tab/>
        <w:t># adjust $sp, then call main</w:t>
      </w:r>
    </w:p>
    <w:p w14:paraId="09D3C7C5" w14:textId="77777777" w:rsidR="008B24D7" w:rsidRDefault="008B24D7" w:rsidP="008B24D7">
      <w:pPr>
        <w:pStyle w:val="Code"/>
      </w:pPr>
      <w:r>
        <w:tab/>
        <w:t>addi</w:t>
      </w:r>
      <w:r>
        <w:tab/>
        <w:t>$t0, $zero, -32</w:t>
      </w:r>
      <w:r>
        <w:tab/>
      </w:r>
      <w:r>
        <w:tab/>
        <w:t># $t0 = 0xffffffe0</w:t>
      </w:r>
    </w:p>
    <w:p w14:paraId="1CA390DB" w14:textId="77777777" w:rsidR="008B24D7" w:rsidRDefault="008B24D7" w:rsidP="008B24D7">
      <w:pPr>
        <w:pStyle w:val="Code"/>
      </w:pPr>
      <w:r>
        <w:tab/>
        <w:t>and</w:t>
      </w:r>
      <w:r>
        <w:tab/>
        <w:t>$sp, $sp, $t0</w:t>
      </w:r>
      <w:r>
        <w:tab/>
      </w:r>
      <w:r>
        <w:tab/>
        <w:t># round $sp down to multiple of 32</w:t>
      </w:r>
    </w:p>
    <w:p w14:paraId="49F8F58E" w14:textId="77777777" w:rsidR="008B24D7" w:rsidRDefault="008B24D7" w:rsidP="008B24D7">
      <w:pPr>
        <w:pStyle w:val="Code"/>
      </w:pPr>
      <w:r>
        <w:tab/>
        <w:t>jal</w:t>
      </w:r>
      <w:r>
        <w:tab/>
        <w:t>main</w:t>
      </w:r>
    </w:p>
    <w:p w14:paraId="6EF113D0" w14:textId="77777777" w:rsidR="008B24D7" w:rsidRDefault="008B24D7" w:rsidP="008B24D7">
      <w:pPr>
        <w:pStyle w:val="Code"/>
      </w:pPr>
      <w:r>
        <w:tab/>
        <w:t>nop</w:t>
      </w:r>
    </w:p>
    <w:p w14:paraId="3191FA7D" w14:textId="77777777" w:rsidR="008B24D7" w:rsidRDefault="008B24D7" w:rsidP="008B24D7">
      <w:pPr>
        <w:pStyle w:val="Code"/>
      </w:pPr>
      <w:r>
        <w:tab/>
      </w:r>
    </w:p>
    <w:p w14:paraId="484364DA" w14:textId="77777777" w:rsidR="008B24D7" w:rsidRDefault="008B24D7" w:rsidP="008B24D7">
      <w:pPr>
        <w:pStyle w:val="Code"/>
      </w:pPr>
      <w:r>
        <w:tab/>
        <w:t># when main is done, print its return value, then halt the program</w:t>
      </w:r>
    </w:p>
    <w:p w14:paraId="5C80D80F" w14:textId="77777777" w:rsidR="008B24D7" w:rsidRDefault="008B24D7" w:rsidP="008B24D7">
      <w:pPr>
        <w:pStyle w:val="Code"/>
      </w:pPr>
      <w:r>
        <w:tab/>
        <w:t>sw</w:t>
      </w:r>
      <w:r>
        <w:tab/>
        <w:t>$v0, main_rv</w:t>
      </w:r>
      <w:r>
        <w:tab/>
      </w:r>
    </w:p>
    <w:p w14:paraId="55EDA19F" w14:textId="77777777" w:rsidR="008B24D7" w:rsidRDefault="008B24D7" w:rsidP="008B24D7">
      <w:pPr>
        <w:pStyle w:val="Code"/>
      </w:pPr>
      <w:r>
        <w:tab/>
        <w:t>la</w:t>
      </w:r>
      <w:r>
        <w:tab/>
        <w:t>$a0, exit_msg_1</w:t>
      </w:r>
    </w:p>
    <w:p w14:paraId="185E395D" w14:textId="77777777" w:rsidR="008B24D7" w:rsidRDefault="008B24D7" w:rsidP="008B24D7">
      <w:pPr>
        <w:pStyle w:val="Code"/>
      </w:pPr>
      <w:r>
        <w:tab/>
        <w:t>addi</w:t>
      </w:r>
      <w:r>
        <w:tab/>
        <w:t>$v0, $zero, 4</w:t>
      </w:r>
    </w:p>
    <w:p w14:paraId="71CB6E23" w14:textId="77777777" w:rsidR="008B24D7" w:rsidRDefault="008B24D7" w:rsidP="008B24D7">
      <w:pPr>
        <w:pStyle w:val="Code"/>
      </w:pPr>
      <w:r>
        <w:tab/>
        <w:t>syscall</w:t>
      </w:r>
    </w:p>
    <w:p w14:paraId="244D2E40" w14:textId="77777777" w:rsidR="008B24D7" w:rsidRDefault="008B24D7" w:rsidP="008B24D7">
      <w:pPr>
        <w:pStyle w:val="Code"/>
      </w:pPr>
      <w:r>
        <w:tab/>
        <w:t>nop</w:t>
      </w:r>
    </w:p>
    <w:p w14:paraId="3FF418B4" w14:textId="77777777" w:rsidR="008B24D7" w:rsidRDefault="008B24D7" w:rsidP="008B24D7">
      <w:pPr>
        <w:pStyle w:val="Code"/>
      </w:pPr>
      <w:r>
        <w:tab/>
        <w:t>lw</w:t>
      </w:r>
      <w:r>
        <w:tab/>
        <w:t>$a0, main_rv</w:t>
      </w:r>
    </w:p>
    <w:p w14:paraId="126487DC" w14:textId="77777777" w:rsidR="008B24D7" w:rsidRDefault="008B24D7" w:rsidP="008B24D7">
      <w:pPr>
        <w:pStyle w:val="Code"/>
      </w:pPr>
      <w:r>
        <w:tab/>
        <w:t>addi</w:t>
      </w:r>
      <w:r>
        <w:tab/>
        <w:t>$v0, $zero, 1</w:t>
      </w:r>
    </w:p>
    <w:p w14:paraId="35BCCDED" w14:textId="77777777" w:rsidR="008B24D7" w:rsidRDefault="008B24D7" w:rsidP="008B24D7">
      <w:pPr>
        <w:pStyle w:val="Code"/>
      </w:pPr>
      <w:r>
        <w:tab/>
        <w:t>syscall</w:t>
      </w:r>
    </w:p>
    <w:p w14:paraId="2734D01F" w14:textId="77777777" w:rsidR="008B24D7" w:rsidRDefault="008B24D7" w:rsidP="008B24D7">
      <w:pPr>
        <w:pStyle w:val="Code"/>
      </w:pPr>
      <w:r>
        <w:tab/>
        <w:t>nop</w:t>
      </w:r>
    </w:p>
    <w:p w14:paraId="3020F2A1" w14:textId="77777777" w:rsidR="008B24D7" w:rsidRDefault="008B24D7" w:rsidP="008B24D7">
      <w:pPr>
        <w:pStyle w:val="Code"/>
      </w:pPr>
      <w:r>
        <w:tab/>
        <w:t>la</w:t>
      </w:r>
      <w:r>
        <w:tab/>
        <w:t>$a0, exit_msg_2</w:t>
      </w:r>
    </w:p>
    <w:p w14:paraId="7B08DB42" w14:textId="77777777" w:rsidR="008B24D7" w:rsidRDefault="008B24D7" w:rsidP="008B24D7">
      <w:pPr>
        <w:pStyle w:val="Code"/>
      </w:pPr>
      <w:r>
        <w:tab/>
        <w:t>addi</w:t>
      </w:r>
      <w:r>
        <w:tab/>
        <w:t>$v0, $zero, 4</w:t>
      </w:r>
    </w:p>
    <w:p w14:paraId="1DD06BD7" w14:textId="77777777" w:rsidR="008B24D7" w:rsidRDefault="008B24D7" w:rsidP="008B24D7">
      <w:pPr>
        <w:pStyle w:val="Code"/>
      </w:pPr>
      <w:r>
        <w:tab/>
        <w:t>syscall</w:t>
      </w:r>
    </w:p>
    <w:p w14:paraId="5FC5CA21" w14:textId="77777777" w:rsidR="008B24D7" w:rsidRDefault="008B24D7" w:rsidP="008B24D7">
      <w:pPr>
        <w:pStyle w:val="Code"/>
      </w:pPr>
      <w:r>
        <w:tab/>
        <w:t>nop</w:t>
      </w:r>
    </w:p>
    <w:p w14:paraId="41E84894" w14:textId="77777777" w:rsidR="008B24D7" w:rsidRDefault="008B24D7" w:rsidP="008B24D7">
      <w:pPr>
        <w:pStyle w:val="Code"/>
      </w:pPr>
      <w:r>
        <w:tab/>
        <w:t>addi</w:t>
      </w:r>
      <w:r>
        <w:tab/>
        <w:t>$v0, $zero, 10</w:t>
      </w:r>
    </w:p>
    <w:p w14:paraId="07352186" w14:textId="77777777" w:rsidR="008B24D7" w:rsidRDefault="008B24D7" w:rsidP="008B24D7">
      <w:pPr>
        <w:pStyle w:val="Code"/>
      </w:pPr>
      <w:r>
        <w:tab/>
        <w:t>syscall</w:t>
      </w:r>
    </w:p>
    <w:p w14:paraId="1C53B74C" w14:textId="77777777" w:rsidR="008B24D7" w:rsidRDefault="008B24D7" w:rsidP="008B24D7">
      <w:pPr>
        <w:pStyle w:val="Code"/>
      </w:pPr>
      <w:r>
        <w:tab/>
        <w:t>nop</w:t>
      </w:r>
      <w:r>
        <w:tab/>
      </w:r>
    </w:p>
    <w:p w14:paraId="52AB9921" w14:textId="77777777" w:rsidR="008B24D7" w:rsidRDefault="008B24D7" w:rsidP="008B24D7">
      <w:pPr>
        <w:pStyle w:val="Code"/>
      </w:pPr>
      <w:r>
        <w:t># END of start-up &amp; clean-up code.</w:t>
      </w:r>
    </w:p>
    <w:p w14:paraId="1C1E5B83" w14:textId="77777777" w:rsidR="008B24D7" w:rsidRDefault="008B24D7" w:rsidP="008B24D7">
      <w:pPr>
        <w:pStyle w:val="Code"/>
      </w:pPr>
    </w:p>
    <w:p w14:paraId="53A95FDE" w14:textId="77777777" w:rsidR="008B24D7" w:rsidRDefault="008B24D7" w:rsidP="008B24D7">
      <w:pPr>
        <w:pStyle w:val="Code"/>
      </w:pPr>
      <w:r>
        <w:t># int lower_char(int c)</w:t>
      </w:r>
    </w:p>
    <w:p w14:paraId="23CFB918" w14:textId="77777777" w:rsidR="008B24D7" w:rsidRDefault="008B24D7" w:rsidP="008B24D7">
      <w:pPr>
        <w:pStyle w:val="Code"/>
      </w:pPr>
      <w:r>
        <w:t># (Code for this procedure is complete and correct.)</w:t>
      </w:r>
      <w:r>
        <w:tab/>
      </w:r>
    </w:p>
    <w:p w14:paraId="72FC8157" w14:textId="77777777" w:rsidR="008B24D7" w:rsidRDefault="008B24D7" w:rsidP="008B24D7">
      <w:pPr>
        <w:pStyle w:val="Code"/>
      </w:pPr>
      <w:r>
        <w:tab/>
        <w:t>.text</w:t>
      </w:r>
    </w:p>
    <w:p w14:paraId="5BFAEC93" w14:textId="77777777" w:rsidR="008B24D7" w:rsidRDefault="008B24D7" w:rsidP="008B24D7">
      <w:pPr>
        <w:pStyle w:val="Code"/>
      </w:pPr>
      <w:r>
        <w:tab/>
        <w:t>.globl</w:t>
      </w:r>
      <w:r>
        <w:tab/>
        <w:t>lower_char</w:t>
      </w:r>
    </w:p>
    <w:p w14:paraId="4452BAEA" w14:textId="77777777" w:rsidR="008B24D7" w:rsidRDefault="008B24D7" w:rsidP="008B24D7">
      <w:pPr>
        <w:pStyle w:val="Code"/>
      </w:pPr>
      <w:r>
        <w:t>lower_char:</w:t>
      </w:r>
      <w:r>
        <w:tab/>
      </w:r>
      <w:r>
        <w:tab/>
      </w:r>
      <w:r>
        <w:tab/>
      </w:r>
      <w:r>
        <w:tab/>
      </w:r>
    </w:p>
    <w:p w14:paraId="34D971FC" w14:textId="77777777" w:rsidR="008B24D7" w:rsidRDefault="008B24D7" w:rsidP="008B24D7">
      <w:pPr>
        <w:pStyle w:val="Code"/>
      </w:pPr>
      <w:r>
        <w:tab/>
        <w:t>add</w:t>
      </w:r>
      <w:r>
        <w:tab/>
        <w:t>$v0, $a0, $zero</w:t>
      </w:r>
      <w:r>
        <w:tab/>
      </w:r>
      <w:r>
        <w:tab/>
        <w:t># result = c</w:t>
      </w:r>
    </w:p>
    <w:p w14:paraId="14F69542" w14:textId="77777777" w:rsidR="008B24D7" w:rsidRDefault="008B24D7" w:rsidP="008B24D7">
      <w:pPr>
        <w:pStyle w:val="Code"/>
      </w:pPr>
      <w:r>
        <w:tab/>
        <w:t>slti</w:t>
      </w:r>
      <w:r>
        <w:tab/>
        <w:t>$t1, $v0, 65</w:t>
      </w:r>
      <w:r>
        <w:tab/>
      </w:r>
      <w:r>
        <w:tab/>
        <w:t># $t1 = result &lt; 65</w:t>
      </w:r>
    </w:p>
    <w:p w14:paraId="52C8CE1B" w14:textId="77777777" w:rsidR="008B24D7" w:rsidRDefault="008B24D7" w:rsidP="008B24D7">
      <w:pPr>
        <w:pStyle w:val="Code"/>
      </w:pPr>
      <w:r>
        <w:tab/>
        <w:t>bne</w:t>
      </w:r>
      <w:r>
        <w:tab/>
        <w:t>$t1, $zero, L1</w:t>
      </w:r>
      <w:r>
        <w:tab/>
      </w:r>
      <w:r>
        <w:tab/>
        <w:t># if ( $t1 ) goto L1</w:t>
      </w:r>
    </w:p>
    <w:p w14:paraId="7C97C66F" w14:textId="77777777" w:rsidR="008B24D7" w:rsidRDefault="008B24D7" w:rsidP="008B24D7">
      <w:pPr>
        <w:pStyle w:val="Code"/>
      </w:pPr>
      <w:r>
        <w:tab/>
        <w:t>slti</w:t>
      </w:r>
      <w:r>
        <w:tab/>
        <w:t>$t2, $v0, 91</w:t>
      </w:r>
      <w:r>
        <w:tab/>
      </w:r>
      <w:r>
        <w:tab/>
        <w:t># $t2 = result &lt;= 90</w:t>
      </w:r>
    </w:p>
    <w:p w14:paraId="65A48E5A" w14:textId="77777777" w:rsidR="008B24D7" w:rsidRDefault="008B24D7" w:rsidP="008B24D7">
      <w:pPr>
        <w:pStyle w:val="Code"/>
      </w:pPr>
      <w:r>
        <w:tab/>
        <w:t>beq</w:t>
      </w:r>
      <w:r>
        <w:tab/>
        <w:t>$t2, $zero, L1</w:t>
      </w:r>
      <w:r>
        <w:tab/>
      </w:r>
      <w:r>
        <w:tab/>
        <w:t># if ( !$t2 ) goto L1</w:t>
      </w:r>
    </w:p>
    <w:p w14:paraId="74F6009D" w14:textId="77777777" w:rsidR="008B24D7" w:rsidRDefault="008B24D7" w:rsidP="008B24D7">
      <w:pPr>
        <w:pStyle w:val="Code"/>
      </w:pPr>
      <w:r>
        <w:tab/>
        <w:t>addi</w:t>
      </w:r>
      <w:r>
        <w:tab/>
        <w:t>$v0, $v0, 32</w:t>
      </w:r>
      <w:r>
        <w:tab/>
      </w:r>
      <w:r>
        <w:tab/>
        <w:t># result += 32</w:t>
      </w:r>
    </w:p>
    <w:p w14:paraId="1C8272C9" w14:textId="77777777" w:rsidR="008B24D7" w:rsidRDefault="008B24D7" w:rsidP="008B24D7">
      <w:pPr>
        <w:pStyle w:val="Code"/>
      </w:pPr>
      <w:r>
        <w:t>L1:</w:t>
      </w:r>
      <w:r>
        <w:tab/>
      </w:r>
    </w:p>
    <w:p w14:paraId="537A4449" w14:textId="77777777" w:rsidR="008B24D7" w:rsidRDefault="008B24D7" w:rsidP="008B24D7">
      <w:pPr>
        <w:pStyle w:val="Code"/>
      </w:pPr>
      <w:r>
        <w:tab/>
      </w:r>
    </w:p>
    <w:p w14:paraId="149A985D" w14:textId="77777777" w:rsidR="008B24D7" w:rsidRDefault="008B24D7" w:rsidP="008B24D7">
      <w:pPr>
        <w:pStyle w:val="Code"/>
      </w:pPr>
      <w:r>
        <w:tab/>
        <w:t># The remaining code does not help in the translation of lower_char.</w:t>
      </w:r>
    </w:p>
    <w:p w14:paraId="09D3D439" w14:textId="77777777" w:rsidR="008B24D7" w:rsidRDefault="008B24D7" w:rsidP="008B24D7">
      <w:pPr>
        <w:pStyle w:val="Code"/>
      </w:pPr>
      <w:r>
        <w:tab/>
        <w:t># It is here to make sure you are very careful with</w:t>
      </w:r>
    </w:p>
    <w:p w14:paraId="1E81372C" w14:textId="77777777" w:rsidR="008B24D7" w:rsidRDefault="008B24D7" w:rsidP="008B24D7">
      <w:pPr>
        <w:pStyle w:val="Code"/>
      </w:pPr>
      <w:r>
        <w:tab/>
        <w:t># use of a-registers and t-registers when translating lower_string.</w:t>
      </w:r>
    </w:p>
    <w:p w14:paraId="5E2E49C1" w14:textId="77777777" w:rsidR="008B24D7" w:rsidRDefault="008B24D7" w:rsidP="008B24D7">
      <w:pPr>
        <w:pStyle w:val="Code"/>
      </w:pPr>
      <w:r>
        <w:tab/>
        <w:t># Do not modify any of the code up to and including</w:t>
      </w:r>
    </w:p>
    <w:p w14:paraId="30D068DA" w14:textId="77777777" w:rsidR="008B24D7" w:rsidRDefault="008B24D7" w:rsidP="008B24D7">
      <w:pPr>
        <w:pStyle w:val="Code"/>
      </w:pPr>
      <w:r>
        <w:tab/>
        <w:t># the jr instruction.  (When coding a nonleaf procedure,</w:t>
      </w:r>
    </w:p>
    <w:p w14:paraId="465330B6" w14:textId="77777777" w:rsidR="008B24D7" w:rsidRDefault="008B24D7" w:rsidP="008B24D7">
      <w:pPr>
        <w:pStyle w:val="Code"/>
      </w:pPr>
      <w:r>
        <w:tab/>
        <w:t># it is useful to remember that any jal to a callee might</w:t>
      </w:r>
    </w:p>
    <w:p w14:paraId="008094D5" w14:textId="77777777" w:rsidR="008B24D7" w:rsidRDefault="008B24D7" w:rsidP="008B24D7">
      <w:pPr>
        <w:pStyle w:val="Code"/>
      </w:pPr>
      <w:r>
        <w:tab/>
        <w:t># result in destruction of data in all of the a-registers and</w:t>
      </w:r>
    </w:p>
    <w:p w14:paraId="5FDA5345" w14:textId="77777777" w:rsidR="008B24D7" w:rsidRDefault="008B24D7" w:rsidP="008B24D7">
      <w:pPr>
        <w:pStyle w:val="Code"/>
      </w:pPr>
      <w:r>
        <w:tab/>
        <w:t># t-registers!)</w:t>
      </w:r>
    </w:p>
    <w:p w14:paraId="55B95821" w14:textId="77777777" w:rsidR="008B24D7" w:rsidRDefault="008B24D7" w:rsidP="008B24D7">
      <w:pPr>
        <w:pStyle w:val="Code"/>
      </w:pPr>
      <w:r>
        <w:tab/>
        <w:t>li</w:t>
      </w:r>
      <w:r>
        <w:tab/>
        <w:t>$t0, 0x0bad0008</w:t>
      </w:r>
    </w:p>
    <w:p w14:paraId="4276DC08" w14:textId="77777777" w:rsidR="008B24D7" w:rsidRDefault="008B24D7" w:rsidP="008B24D7">
      <w:pPr>
        <w:pStyle w:val="Code"/>
      </w:pPr>
      <w:r>
        <w:tab/>
        <w:t>addi</w:t>
      </w:r>
      <w:r>
        <w:tab/>
        <w:t>$t1, $t0, 1</w:t>
      </w:r>
    </w:p>
    <w:p w14:paraId="64E3E3EA" w14:textId="77777777" w:rsidR="008B24D7" w:rsidRDefault="008B24D7" w:rsidP="008B24D7">
      <w:pPr>
        <w:pStyle w:val="Code"/>
      </w:pPr>
      <w:r>
        <w:tab/>
        <w:t>addi</w:t>
      </w:r>
      <w:r>
        <w:tab/>
        <w:t>$t2, $t0, 2</w:t>
      </w:r>
    </w:p>
    <w:p w14:paraId="15AB6D04" w14:textId="77777777" w:rsidR="008B24D7" w:rsidRDefault="008B24D7" w:rsidP="008B24D7">
      <w:pPr>
        <w:pStyle w:val="Code"/>
      </w:pPr>
      <w:r>
        <w:tab/>
        <w:t>addi</w:t>
      </w:r>
      <w:r>
        <w:tab/>
        <w:t>$t3, $t0, 3</w:t>
      </w:r>
    </w:p>
    <w:p w14:paraId="6C81E03B" w14:textId="77777777" w:rsidR="008B24D7" w:rsidRDefault="008B24D7" w:rsidP="008B24D7">
      <w:pPr>
        <w:pStyle w:val="Code"/>
      </w:pPr>
      <w:r>
        <w:tab/>
        <w:t>addi</w:t>
      </w:r>
      <w:r>
        <w:tab/>
        <w:t>$t4, $t0, 4</w:t>
      </w:r>
    </w:p>
    <w:p w14:paraId="4D8436F6" w14:textId="77777777" w:rsidR="008B24D7" w:rsidRDefault="008B24D7" w:rsidP="008B24D7">
      <w:pPr>
        <w:pStyle w:val="Code"/>
      </w:pPr>
      <w:r>
        <w:tab/>
        <w:t>addi</w:t>
      </w:r>
      <w:r>
        <w:tab/>
        <w:t>$t5, $t0, 5</w:t>
      </w:r>
    </w:p>
    <w:p w14:paraId="643D5B33" w14:textId="77777777" w:rsidR="008B24D7" w:rsidRDefault="008B24D7" w:rsidP="008B24D7">
      <w:pPr>
        <w:pStyle w:val="Code"/>
      </w:pPr>
      <w:r>
        <w:tab/>
        <w:t>addi</w:t>
      </w:r>
      <w:r>
        <w:tab/>
        <w:t>$t6, $t0, 6</w:t>
      </w:r>
    </w:p>
    <w:p w14:paraId="20E09995" w14:textId="77777777" w:rsidR="008B24D7" w:rsidRDefault="008B24D7" w:rsidP="008B24D7">
      <w:pPr>
        <w:pStyle w:val="Code"/>
      </w:pPr>
      <w:r>
        <w:tab/>
        <w:t>addi</w:t>
      </w:r>
      <w:r>
        <w:tab/>
        <w:t>$t7, $t0, 7</w:t>
      </w:r>
    </w:p>
    <w:p w14:paraId="6370ABBD" w14:textId="77777777" w:rsidR="008B24D7" w:rsidRDefault="008B24D7" w:rsidP="008B24D7">
      <w:pPr>
        <w:pStyle w:val="Code"/>
      </w:pPr>
      <w:r>
        <w:tab/>
        <w:t>addi</w:t>
      </w:r>
      <w:r>
        <w:tab/>
        <w:t>$t8, $t0, 16</w:t>
      </w:r>
    </w:p>
    <w:p w14:paraId="74795DDB" w14:textId="77777777" w:rsidR="008B24D7" w:rsidRDefault="008B24D7" w:rsidP="008B24D7">
      <w:pPr>
        <w:pStyle w:val="Code"/>
      </w:pPr>
      <w:r>
        <w:tab/>
        <w:t>addi</w:t>
      </w:r>
      <w:r>
        <w:tab/>
        <w:t>$t9, $t0, 17</w:t>
      </w:r>
    </w:p>
    <w:p w14:paraId="6F127F7C" w14:textId="77777777" w:rsidR="008B24D7" w:rsidRDefault="008B24D7" w:rsidP="008B24D7">
      <w:pPr>
        <w:pStyle w:val="Code"/>
      </w:pPr>
      <w:r>
        <w:tab/>
        <w:t>addi</w:t>
      </w:r>
      <w:r>
        <w:tab/>
        <w:t>$a0, $t0, -4</w:t>
      </w:r>
    </w:p>
    <w:p w14:paraId="33B1ABAA" w14:textId="77777777" w:rsidR="008B24D7" w:rsidRDefault="008B24D7" w:rsidP="008B24D7">
      <w:pPr>
        <w:pStyle w:val="Code"/>
      </w:pPr>
      <w:r>
        <w:tab/>
        <w:t>addi</w:t>
      </w:r>
      <w:r>
        <w:tab/>
        <w:t>$a1, $t0, -3</w:t>
      </w:r>
    </w:p>
    <w:p w14:paraId="421356B9" w14:textId="77777777" w:rsidR="008B24D7" w:rsidRDefault="008B24D7" w:rsidP="008B24D7">
      <w:pPr>
        <w:pStyle w:val="Code"/>
      </w:pPr>
      <w:r>
        <w:tab/>
        <w:t>addi</w:t>
      </w:r>
      <w:r>
        <w:tab/>
        <w:t>$a2, $t0, -2</w:t>
      </w:r>
    </w:p>
    <w:p w14:paraId="7AF2D95C" w14:textId="77777777" w:rsidR="008B24D7" w:rsidRDefault="008B24D7" w:rsidP="008B24D7">
      <w:pPr>
        <w:pStyle w:val="Code"/>
      </w:pPr>
      <w:r>
        <w:tab/>
        <w:t>addi</w:t>
      </w:r>
      <w:r>
        <w:tab/>
        <w:t>$a3, $t0, -1</w:t>
      </w:r>
    </w:p>
    <w:p w14:paraId="51899CAD" w14:textId="77777777" w:rsidR="008B24D7" w:rsidRDefault="008B24D7" w:rsidP="008B24D7">
      <w:pPr>
        <w:pStyle w:val="Code"/>
      </w:pPr>
      <w:r>
        <w:tab/>
        <w:t>jr</w:t>
      </w:r>
      <w:r>
        <w:tab/>
        <w:t>$ra</w:t>
      </w:r>
    </w:p>
    <w:p w14:paraId="274C753C" w14:textId="77777777" w:rsidR="008B24D7" w:rsidRDefault="008B24D7" w:rsidP="008B24D7">
      <w:pPr>
        <w:pStyle w:val="Code"/>
      </w:pPr>
      <w:r>
        <w:tab/>
      </w:r>
    </w:p>
    <w:p w14:paraId="3B3A5736" w14:textId="77777777" w:rsidR="008B24D7" w:rsidRDefault="008B24D7" w:rsidP="008B24D7">
      <w:pPr>
        <w:pStyle w:val="Code"/>
      </w:pPr>
      <w:r>
        <w:t># void lower_string(char *to, const char *from)</w:t>
      </w:r>
    </w:p>
    <w:p w14:paraId="48309958" w14:textId="77777777" w:rsidR="008B24D7" w:rsidRDefault="008B24D7" w:rsidP="008B24D7">
      <w:pPr>
        <w:pStyle w:val="Code"/>
      </w:pPr>
      <w:r>
        <w:t>#</w:t>
      </w:r>
    </w:p>
    <w:p w14:paraId="0B779FEF" w14:textId="77777777" w:rsidR="008B24D7" w:rsidRDefault="008B24D7" w:rsidP="008B24D7">
      <w:pPr>
        <w:pStyle w:val="Code"/>
      </w:pPr>
    </w:p>
    <w:p w14:paraId="073F5AEF" w14:textId="77777777" w:rsidR="008B24D7" w:rsidRDefault="008B24D7" w:rsidP="008B24D7">
      <w:pPr>
        <w:pStyle w:val="Code"/>
      </w:pPr>
      <w:r>
        <w:tab/>
        <w:t>.text</w:t>
      </w:r>
    </w:p>
    <w:p w14:paraId="249044C3" w14:textId="77777777" w:rsidR="008B24D7" w:rsidRDefault="008B24D7" w:rsidP="008B24D7">
      <w:pPr>
        <w:pStyle w:val="Code"/>
      </w:pPr>
      <w:r>
        <w:tab/>
        <w:t>.globl lower_string</w:t>
      </w:r>
    </w:p>
    <w:p w14:paraId="4DAAC0AF" w14:textId="77777777" w:rsidR="008B24D7" w:rsidRDefault="008B24D7" w:rsidP="008B24D7">
      <w:pPr>
        <w:pStyle w:val="Code"/>
      </w:pPr>
      <w:r>
        <w:t>lower_string:</w:t>
      </w:r>
    </w:p>
    <w:p w14:paraId="2AAEDD3B" w14:textId="77777777" w:rsidR="008B24D7" w:rsidRDefault="008B24D7" w:rsidP="008B24D7">
      <w:pPr>
        <w:pStyle w:val="Code"/>
      </w:pPr>
      <w:r>
        <w:tab/>
        <w:t>addi</w:t>
      </w:r>
      <w:r>
        <w:tab/>
        <w:t>$sp, $sp, -16</w:t>
      </w:r>
    </w:p>
    <w:p w14:paraId="1169EA3E" w14:textId="77777777" w:rsidR="008B24D7" w:rsidRDefault="008B24D7" w:rsidP="008B24D7">
      <w:pPr>
        <w:pStyle w:val="Code"/>
      </w:pPr>
      <w:r>
        <w:tab/>
        <w:t>sw</w:t>
      </w:r>
      <w:r>
        <w:tab/>
        <w:t>$ra, 12($sp)</w:t>
      </w:r>
    </w:p>
    <w:p w14:paraId="274BFCC7" w14:textId="77777777" w:rsidR="008B24D7" w:rsidRDefault="008B24D7" w:rsidP="008B24D7">
      <w:pPr>
        <w:pStyle w:val="Code"/>
      </w:pPr>
      <w:r>
        <w:tab/>
        <w:t>sw</w:t>
      </w:r>
      <w:r>
        <w:tab/>
        <w:t>$s0, 8($sp)</w:t>
      </w:r>
    </w:p>
    <w:p w14:paraId="292D373C" w14:textId="77777777" w:rsidR="008B24D7" w:rsidRDefault="008B24D7" w:rsidP="008B24D7">
      <w:pPr>
        <w:pStyle w:val="Code"/>
      </w:pPr>
      <w:r>
        <w:tab/>
        <w:t>sw</w:t>
      </w:r>
      <w:r>
        <w:tab/>
        <w:t>$a0, 4($sp)</w:t>
      </w:r>
    </w:p>
    <w:p w14:paraId="46ACC393" w14:textId="77777777" w:rsidR="008B24D7" w:rsidRDefault="008B24D7" w:rsidP="008B24D7">
      <w:pPr>
        <w:pStyle w:val="Code"/>
      </w:pPr>
      <w:r>
        <w:tab/>
        <w:t>sw</w:t>
      </w:r>
      <w:r>
        <w:tab/>
        <w:t>$a1, 0($sp)</w:t>
      </w:r>
    </w:p>
    <w:p w14:paraId="6CD7C2E1" w14:textId="77777777" w:rsidR="008B24D7" w:rsidRDefault="008B24D7" w:rsidP="008B24D7">
      <w:pPr>
        <w:pStyle w:val="Code"/>
      </w:pPr>
      <w:r>
        <w:tab/>
      </w:r>
    </w:p>
    <w:p w14:paraId="2C5C21D5" w14:textId="77777777" w:rsidR="008B24D7" w:rsidRDefault="008B24D7" w:rsidP="008B24D7">
      <w:pPr>
        <w:pStyle w:val="Code"/>
      </w:pPr>
      <w:r>
        <w:t>L2:</w:t>
      </w:r>
      <w:r>
        <w:tab/>
        <w:t>lw</w:t>
      </w:r>
      <w:r>
        <w:tab/>
        <w:t>$t0, 0($sp)</w:t>
      </w:r>
    </w:p>
    <w:p w14:paraId="658AB807" w14:textId="77777777" w:rsidR="008B24D7" w:rsidRDefault="008B24D7" w:rsidP="008B24D7">
      <w:pPr>
        <w:pStyle w:val="Code"/>
      </w:pPr>
      <w:r>
        <w:tab/>
        <w:t>lb</w:t>
      </w:r>
      <w:r>
        <w:tab/>
        <w:t>$a0, ($t0)</w:t>
      </w:r>
    </w:p>
    <w:p w14:paraId="15C2C19B" w14:textId="77777777" w:rsidR="008B24D7" w:rsidRDefault="008B24D7" w:rsidP="008B24D7">
      <w:pPr>
        <w:pStyle w:val="Code"/>
      </w:pPr>
      <w:r>
        <w:tab/>
        <w:t>jal</w:t>
      </w:r>
      <w:r>
        <w:tab/>
        <w:t>lower_char</w:t>
      </w:r>
    </w:p>
    <w:p w14:paraId="6B8A21B6" w14:textId="77777777" w:rsidR="008B24D7" w:rsidRDefault="008B24D7" w:rsidP="008B24D7">
      <w:pPr>
        <w:pStyle w:val="Code"/>
      </w:pPr>
      <w:r>
        <w:tab/>
        <w:t>add</w:t>
      </w:r>
      <w:r>
        <w:tab/>
        <w:t>$s0, $v0, $zero</w:t>
      </w:r>
    </w:p>
    <w:p w14:paraId="2D3C2B1E" w14:textId="77777777" w:rsidR="008B24D7" w:rsidRDefault="008B24D7" w:rsidP="008B24D7">
      <w:pPr>
        <w:pStyle w:val="Code"/>
      </w:pPr>
      <w:r>
        <w:tab/>
        <w:t>lw</w:t>
      </w:r>
      <w:r>
        <w:tab/>
        <w:t>$t0, 4($sp)</w:t>
      </w:r>
    </w:p>
    <w:p w14:paraId="784EFC3B" w14:textId="77777777" w:rsidR="008B24D7" w:rsidRDefault="008B24D7" w:rsidP="008B24D7">
      <w:pPr>
        <w:pStyle w:val="Code"/>
      </w:pPr>
      <w:r>
        <w:tab/>
        <w:t>sb</w:t>
      </w:r>
      <w:r>
        <w:tab/>
        <w:t>$s0, ($t0)</w:t>
      </w:r>
    </w:p>
    <w:p w14:paraId="092F5793" w14:textId="77777777" w:rsidR="008B24D7" w:rsidRDefault="008B24D7" w:rsidP="008B24D7">
      <w:pPr>
        <w:pStyle w:val="Code"/>
      </w:pPr>
      <w:r>
        <w:tab/>
        <w:t>beq</w:t>
      </w:r>
      <w:r>
        <w:tab/>
        <w:t>$s0, $zero, L3</w:t>
      </w:r>
    </w:p>
    <w:p w14:paraId="783F6ADB" w14:textId="77777777" w:rsidR="008B24D7" w:rsidRDefault="008B24D7" w:rsidP="008B24D7">
      <w:pPr>
        <w:pStyle w:val="Code"/>
      </w:pPr>
      <w:r>
        <w:tab/>
        <w:t>lw</w:t>
      </w:r>
      <w:r>
        <w:tab/>
        <w:t>$t0, 0($sp)</w:t>
      </w:r>
    </w:p>
    <w:p w14:paraId="33F34633" w14:textId="77777777" w:rsidR="008B24D7" w:rsidRDefault="008B24D7" w:rsidP="008B24D7">
      <w:pPr>
        <w:pStyle w:val="Code"/>
      </w:pPr>
      <w:r>
        <w:tab/>
        <w:t>addi</w:t>
      </w:r>
      <w:r>
        <w:tab/>
        <w:t>$t0, $t0, 1</w:t>
      </w:r>
    </w:p>
    <w:p w14:paraId="16D8E913" w14:textId="77777777" w:rsidR="008B24D7" w:rsidRDefault="008B24D7" w:rsidP="008B24D7">
      <w:pPr>
        <w:pStyle w:val="Code"/>
      </w:pPr>
      <w:r>
        <w:tab/>
        <w:t>sw</w:t>
      </w:r>
      <w:r>
        <w:tab/>
        <w:t>$t0, 0($sp)</w:t>
      </w:r>
    </w:p>
    <w:p w14:paraId="1A722983" w14:textId="77777777" w:rsidR="008B24D7" w:rsidRDefault="008B24D7" w:rsidP="008B24D7">
      <w:pPr>
        <w:pStyle w:val="Code"/>
      </w:pPr>
      <w:r>
        <w:tab/>
        <w:t>lw</w:t>
      </w:r>
      <w:r>
        <w:tab/>
        <w:t>$t0, 4($sp)</w:t>
      </w:r>
    </w:p>
    <w:p w14:paraId="28AF557E" w14:textId="77777777" w:rsidR="008B24D7" w:rsidRDefault="008B24D7" w:rsidP="008B24D7">
      <w:pPr>
        <w:pStyle w:val="Code"/>
      </w:pPr>
      <w:r>
        <w:tab/>
        <w:t>addi</w:t>
      </w:r>
      <w:r>
        <w:tab/>
        <w:t>$t0, $t0, 1</w:t>
      </w:r>
    </w:p>
    <w:p w14:paraId="696F8083" w14:textId="77777777" w:rsidR="008B24D7" w:rsidRDefault="008B24D7" w:rsidP="008B24D7">
      <w:pPr>
        <w:pStyle w:val="Code"/>
      </w:pPr>
      <w:r>
        <w:tab/>
        <w:t>sw</w:t>
      </w:r>
      <w:r>
        <w:tab/>
        <w:t>$t0, 4($sp)</w:t>
      </w:r>
    </w:p>
    <w:p w14:paraId="75A21534" w14:textId="77777777" w:rsidR="008B24D7" w:rsidRDefault="008B24D7" w:rsidP="008B24D7">
      <w:pPr>
        <w:pStyle w:val="Code"/>
      </w:pPr>
      <w:r>
        <w:tab/>
        <w:t>j</w:t>
      </w:r>
      <w:r>
        <w:tab/>
        <w:t>L2</w:t>
      </w:r>
    </w:p>
    <w:p w14:paraId="66145025" w14:textId="77777777" w:rsidR="008B24D7" w:rsidRDefault="008B24D7" w:rsidP="008B24D7">
      <w:pPr>
        <w:pStyle w:val="Code"/>
      </w:pPr>
      <w:r>
        <w:tab/>
      </w:r>
    </w:p>
    <w:p w14:paraId="345376C8" w14:textId="77777777" w:rsidR="008B24D7" w:rsidRDefault="008B24D7" w:rsidP="008B24D7">
      <w:pPr>
        <w:pStyle w:val="Code"/>
      </w:pPr>
      <w:r>
        <w:t>L3:</w:t>
      </w:r>
      <w:r>
        <w:tab/>
        <w:t>lw</w:t>
      </w:r>
      <w:r>
        <w:tab/>
        <w:t>$s0, 8($sp)</w:t>
      </w:r>
    </w:p>
    <w:p w14:paraId="01009A3F" w14:textId="77777777" w:rsidR="008B24D7" w:rsidRDefault="008B24D7" w:rsidP="008B24D7">
      <w:pPr>
        <w:pStyle w:val="Code"/>
      </w:pPr>
      <w:r>
        <w:tab/>
        <w:t>lw</w:t>
      </w:r>
      <w:r>
        <w:tab/>
        <w:t>$ra, 12($sp)</w:t>
      </w:r>
    </w:p>
    <w:p w14:paraId="0F2A1039" w14:textId="77777777" w:rsidR="008B24D7" w:rsidRDefault="008B24D7" w:rsidP="008B24D7">
      <w:pPr>
        <w:pStyle w:val="Code"/>
      </w:pPr>
      <w:r>
        <w:tab/>
        <w:t>addi</w:t>
      </w:r>
      <w:r>
        <w:tab/>
        <w:t>$sp, $sp, 16</w:t>
      </w:r>
    </w:p>
    <w:p w14:paraId="5BBD0A10" w14:textId="77777777" w:rsidR="008B24D7" w:rsidRDefault="008B24D7" w:rsidP="008B24D7">
      <w:pPr>
        <w:pStyle w:val="Code"/>
      </w:pPr>
      <w:r>
        <w:tab/>
        <w:t>jr</w:t>
      </w:r>
      <w:r>
        <w:tab/>
        <w:t>$ra</w:t>
      </w:r>
    </w:p>
    <w:p w14:paraId="7E37E55B" w14:textId="77777777" w:rsidR="008B24D7" w:rsidRDefault="008B24D7" w:rsidP="008B24D7">
      <w:pPr>
        <w:pStyle w:val="Code"/>
      </w:pPr>
    </w:p>
    <w:p w14:paraId="4166DEFA" w14:textId="77777777" w:rsidR="008B24D7" w:rsidRDefault="008B24D7" w:rsidP="008B24D7">
      <w:pPr>
        <w:pStyle w:val="Code"/>
      </w:pPr>
      <w:r>
        <w:t>.data</w:t>
      </w:r>
    </w:p>
    <w:p w14:paraId="2284EDAC" w14:textId="77777777" w:rsidR="008B24D7" w:rsidRDefault="008B24D7" w:rsidP="008B24D7">
      <w:pPr>
        <w:pStyle w:val="Code"/>
      </w:pPr>
      <w:r>
        <w:t>.globl</w:t>
      </w:r>
      <w:r>
        <w:tab/>
        <w:t>result</w:t>
      </w:r>
    </w:p>
    <w:p w14:paraId="609E9295" w14:textId="77777777" w:rsidR="008B24D7" w:rsidRDefault="008B24D7" w:rsidP="008B24D7">
      <w:pPr>
        <w:pStyle w:val="Code"/>
      </w:pPr>
      <w:r>
        <w:t>result:</w:t>
      </w:r>
      <w:r>
        <w:tab/>
        <w:t>.space</w:t>
      </w:r>
      <w:r>
        <w:tab/>
        <w:t>40</w:t>
      </w:r>
      <w:r>
        <w:tab/>
      </w:r>
      <w:r>
        <w:tab/>
        <w:t># char result[40]</w:t>
      </w:r>
    </w:p>
    <w:p w14:paraId="3E6A59B0" w14:textId="77777777" w:rsidR="008B24D7" w:rsidRDefault="008B24D7" w:rsidP="008B24D7">
      <w:pPr>
        <w:pStyle w:val="Code"/>
      </w:pPr>
    </w:p>
    <w:p w14:paraId="10FF7C92" w14:textId="77777777" w:rsidR="008B24D7" w:rsidRDefault="008B24D7" w:rsidP="008B24D7">
      <w:pPr>
        <w:pStyle w:val="Code"/>
      </w:pPr>
      <w:r>
        <w:t>NEWLINE:.asciiz</w:t>
      </w:r>
      <w:r>
        <w:tab/>
        <w:t>"\n"</w:t>
      </w:r>
    </w:p>
    <w:p w14:paraId="345AB964" w14:textId="77777777" w:rsidR="008B24D7" w:rsidRDefault="008B24D7" w:rsidP="008B24D7">
      <w:pPr>
        <w:pStyle w:val="Code"/>
      </w:pPr>
      <w:r>
        <w:t>S1:</w:t>
      </w:r>
      <w:r>
        <w:tab/>
        <w:t>.asciiz</w:t>
      </w:r>
      <w:r>
        <w:tab/>
        <w:t>"Exercise 4C result is ..."</w:t>
      </w:r>
    </w:p>
    <w:p w14:paraId="17870EB1" w14:textId="77777777" w:rsidR="008B24D7" w:rsidRDefault="008B24D7" w:rsidP="008B24D7">
      <w:pPr>
        <w:pStyle w:val="Code"/>
      </w:pPr>
      <w:r>
        <w:t>S2:</w:t>
      </w:r>
      <w:r>
        <w:tab/>
        <w:t>.asciiz</w:t>
      </w:r>
      <w:r>
        <w:tab/>
        <w:t>"ENCM 369 Winter 2015 AZ az [ ] @ !!!"</w:t>
      </w:r>
    </w:p>
    <w:p w14:paraId="334B5C37" w14:textId="77777777" w:rsidR="008B24D7" w:rsidRDefault="008B24D7" w:rsidP="008B24D7">
      <w:pPr>
        <w:pStyle w:val="Code"/>
      </w:pPr>
    </w:p>
    <w:p w14:paraId="6D1D817F" w14:textId="77777777" w:rsidR="008B24D7" w:rsidRDefault="008B24D7" w:rsidP="008B24D7">
      <w:pPr>
        <w:pStyle w:val="Code"/>
      </w:pPr>
      <w:r>
        <w:t>.text</w:t>
      </w:r>
    </w:p>
    <w:p w14:paraId="1FFDC4F9" w14:textId="77777777" w:rsidR="008B24D7" w:rsidRDefault="008B24D7" w:rsidP="008B24D7">
      <w:pPr>
        <w:pStyle w:val="Code"/>
      </w:pPr>
      <w:r>
        <w:t>main:</w:t>
      </w:r>
    </w:p>
    <w:p w14:paraId="657A4438" w14:textId="77777777" w:rsidR="008B24D7" w:rsidRDefault="008B24D7" w:rsidP="008B24D7">
      <w:pPr>
        <w:pStyle w:val="Code"/>
      </w:pPr>
      <w:r>
        <w:tab/>
        <w:t>addi</w:t>
      </w:r>
      <w:r>
        <w:tab/>
        <w:t>$sp, $sp, -4</w:t>
      </w:r>
    </w:p>
    <w:p w14:paraId="1E98084A" w14:textId="77777777" w:rsidR="008B24D7" w:rsidRDefault="008B24D7" w:rsidP="008B24D7">
      <w:pPr>
        <w:pStyle w:val="Code"/>
      </w:pPr>
      <w:r>
        <w:tab/>
        <w:t>sw</w:t>
      </w:r>
      <w:r>
        <w:tab/>
        <w:t>$ra, 0($sp)</w:t>
      </w:r>
    </w:p>
    <w:p w14:paraId="4982C098" w14:textId="77777777" w:rsidR="008B24D7" w:rsidRDefault="008B24D7" w:rsidP="008B24D7">
      <w:pPr>
        <w:pStyle w:val="Code"/>
      </w:pPr>
      <w:r>
        <w:tab/>
      </w:r>
    </w:p>
    <w:p w14:paraId="38236C86" w14:textId="77777777" w:rsidR="008B24D7" w:rsidRDefault="008B24D7" w:rsidP="008B24D7">
      <w:pPr>
        <w:pStyle w:val="Code"/>
      </w:pPr>
      <w:r>
        <w:tab/>
        <w:t>la</w:t>
      </w:r>
      <w:r>
        <w:tab/>
        <w:t>$a0, S1</w:t>
      </w:r>
    </w:p>
    <w:p w14:paraId="42071A56" w14:textId="77777777" w:rsidR="008B24D7" w:rsidRDefault="008B24D7" w:rsidP="008B24D7">
      <w:pPr>
        <w:pStyle w:val="Code"/>
      </w:pPr>
      <w:r>
        <w:tab/>
        <w:t>li</w:t>
      </w:r>
      <w:r>
        <w:tab/>
        <w:t>$v0, 4</w:t>
      </w:r>
    </w:p>
    <w:p w14:paraId="258A1DED" w14:textId="77777777" w:rsidR="008B24D7" w:rsidRDefault="008B24D7" w:rsidP="008B24D7">
      <w:pPr>
        <w:pStyle w:val="Code"/>
      </w:pPr>
      <w:r>
        <w:tab/>
        <w:t>syscall</w:t>
      </w:r>
      <w:r>
        <w:tab/>
      </w:r>
      <w:r>
        <w:tab/>
      </w:r>
      <w:r>
        <w:tab/>
        <w:t># puts("Exercise4C result is...")</w:t>
      </w:r>
    </w:p>
    <w:p w14:paraId="3EAAC7EB" w14:textId="77777777" w:rsidR="008B24D7" w:rsidRDefault="008B24D7" w:rsidP="008B24D7">
      <w:pPr>
        <w:pStyle w:val="Code"/>
      </w:pPr>
      <w:r>
        <w:tab/>
        <w:t>la</w:t>
      </w:r>
      <w:r>
        <w:tab/>
        <w:t>$a0, NEWLINE</w:t>
      </w:r>
    </w:p>
    <w:p w14:paraId="38C44C67" w14:textId="77777777" w:rsidR="008B24D7" w:rsidRDefault="008B24D7" w:rsidP="008B24D7">
      <w:pPr>
        <w:pStyle w:val="Code"/>
      </w:pPr>
      <w:r>
        <w:tab/>
        <w:t>li</w:t>
      </w:r>
      <w:r>
        <w:tab/>
        <w:t>$v0, 4</w:t>
      </w:r>
    </w:p>
    <w:p w14:paraId="5DB3D093" w14:textId="77777777" w:rsidR="008B24D7" w:rsidRDefault="008B24D7" w:rsidP="008B24D7">
      <w:pPr>
        <w:pStyle w:val="Code"/>
      </w:pPr>
      <w:r>
        <w:tab/>
        <w:t>syscall</w:t>
      </w:r>
      <w:r>
        <w:tab/>
      </w:r>
      <w:r>
        <w:tab/>
      </w:r>
      <w:r>
        <w:tab/>
        <w:t># puts("\n")</w:t>
      </w:r>
    </w:p>
    <w:p w14:paraId="56558A57" w14:textId="77777777" w:rsidR="008B24D7" w:rsidRDefault="008B24D7" w:rsidP="008B24D7">
      <w:pPr>
        <w:pStyle w:val="Code"/>
      </w:pPr>
      <w:r>
        <w:tab/>
      </w:r>
    </w:p>
    <w:p w14:paraId="2AA91DDF" w14:textId="77777777" w:rsidR="008B24D7" w:rsidRDefault="008B24D7" w:rsidP="008B24D7">
      <w:pPr>
        <w:pStyle w:val="Code"/>
      </w:pPr>
      <w:r>
        <w:tab/>
        <w:t>la</w:t>
      </w:r>
      <w:r>
        <w:tab/>
        <w:t>$a0, result</w:t>
      </w:r>
      <w:r>
        <w:tab/>
        <w:t># $a0 = result</w:t>
      </w:r>
    </w:p>
    <w:p w14:paraId="34EBCDED" w14:textId="77777777" w:rsidR="008B24D7" w:rsidRDefault="008B24D7" w:rsidP="008B24D7">
      <w:pPr>
        <w:pStyle w:val="Code"/>
      </w:pPr>
      <w:r>
        <w:tab/>
        <w:t>la</w:t>
      </w:r>
      <w:r>
        <w:tab/>
        <w:t>$a1, S2</w:t>
      </w:r>
      <w:r>
        <w:tab/>
      </w:r>
      <w:r>
        <w:tab/>
        <w:t># $a1 = "ENCM 369 Winter 2015 AZ az [ ] @ !!!"</w:t>
      </w:r>
    </w:p>
    <w:p w14:paraId="5547D5BD" w14:textId="77777777" w:rsidR="008B24D7" w:rsidRDefault="008B24D7" w:rsidP="008B24D7">
      <w:pPr>
        <w:pStyle w:val="Code"/>
      </w:pPr>
      <w:r>
        <w:tab/>
        <w:t>jal</w:t>
      </w:r>
      <w:r>
        <w:tab/>
        <w:t>lower_string</w:t>
      </w:r>
      <w:r>
        <w:tab/>
        <w:t># lower_string()</w:t>
      </w:r>
    </w:p>
    <w:p w14:paraId="3FDF88EE" w14:textId="77777777" w:rsidR="008B24D7" w:rsidRDefault="008B24D7" w:rsidP="008B24D7">
      <w:pPr>
        <w:pStyle w:val="Code"/>
      </w:pPr>
      <w:r>
        <w:tab/>
      </w:r>
    </w:p>
    <w:p w14:paraId="7D94E10F" w14:textId="77777777" w:rsidR="008B24D7" w:rsidRDefault="008B24D7" w:rsidP="008B24D7">
      <w:pPr>
        <w:pStyle w:val="Code"/>
      </w:pPr>
      <w:r>
        <w:tab/>
        <w:t>la</w:t>
      </w:r>
      <w:r>
        <w:tab/>
        <w:t>$a0, result</w:t>
      </w:r>
    </w:p>
    <w:p w14:paraId="538AEB0B" w14:textId="77777777" w:rsidR="008B24D7" w:rsidRDefault="008B24D7" w:rsidP="008B24D7">
      <w:pPr>
        <w:pStyle w:val="Code"/>
      </w:pPr>
      <w:r>
        <w:tab/>
        <w:t>li</w:t>
      </w:r>
      <w:r>
        <w:tab/>
        <w:t>$v0, 4</w:t>
      </w:r>
    </w:p>
    <w:p w14:paraId="1367E2BC" w14:textId="77777777" w:rsidR="008B24D7" w:rsidRDefault="008B24D7" w:rsidP="008B24D7">
      <w:pPr>
        <w:pStyle w:val="Code"/>
      </w:pPr>
      <w:r>
        <w:tab/>
        <w:t>syscall</w:t>
      </w:r>
      <w:r>
        <w:tab/>
      </w:r>
      <w:r>
        <w:tab/>
      </w:r>
      <w:r>
        <w:tab/>
        <w:t># puts(result)</w:t>
      </w:r>
    </w:p>
    <w:p w14:paraId="137202B1" w14:textId="77777777" w:rsidR="008B24D7" w:rsidRDefault="008B24D7" w:rsidP="008B24D7">
      <w:pPr>
        <w:pStyle w:val="Code"/>
      </w:pPr>
      <w:r>
        <w:tab/>
        <w:t>la</w:t>
      </w:r>
      <w:r>
        <w:tab/>
        <w:t>$a0, NEWLINE</w:t>
      </w:r>
    </w:p>
    <w:p w14:paraId="17DE0337" w14:textId="77777777" w:rsidR="008B24D7" w:rsidRDefault="008B24D7" w:rsidP="008B24D7">
      <w:pPr>
        <w:pStyle w:val="Code"/>
      </w:pPr>
      <w:r>
        <w:tab/>
        <w:t>li</w:t>
      </w:r>
      <w:r>
        <w:tab/>
        <w:t>$v0, 4</w:t>
      </w:r>
    </w:p>
    <w:p w14:paraId="3B2E1053" w14:textId="77777777" w:rsidR="008B24D7" w:rsidRDefault="008B24D7" w:rsidP="008B24D7">
      <w:pPr>
        <w:pStyle w:val="Code"/>
      </w:pPr>
      <w:r>
        <w:tab/>
        <w:t>syscall</w:t>
      </w:r>
      <w:r>
        <w:tab/>
      </w:r>
      <w:r>
        <w:tab/>
      </w:r>
      <w:r>
        <w:tab/>
        <w:t># puts("\n")</w:t>
      </w:r>
    </w:p>
    <w:p w14:paraId="71351498" w14:textId="77777777" w:rsidR="008B24D7" w:rsidRDefault="008B24D7" w:rsidP="008B24D7">
      <w:pPr>
        <w:pStyle w:val="Code"/>
      </w:pPr>
      <w:r>
        <w:tab/>
      </w:r>
    </w:p>
    <w:p w14:paraId="1C640042" w14:textId="77777777" w:rsidR="008B24D7" w:rsidRDefault="008B24D7" w:rsidP="008B24D7">
      <w:pPr>
        <w:pStyle w:val="Code"/>
      </w:pPr>
      <w:r>
        <w:tab/>
        <w:t>add</w:t>
      </w:r>
      <w:r>
        <w:tab/>
        <w:t>$v0, $zero, $zero</w:t>
      </w:r>
    </w:p>
    <w:p w14:paraId="436AB353" w14:textId="77777777" w:rsidR="008B24D7" w:rsidRDefault="008B24D7" w:rsidP="008B24D7">
      <w:pPr>
        <w:pStyle w:val="Code"/>
      </w:pPr>
      <w:r>
        <w:tab/>
      </w:r>
    </w:p>
    <w:p w14:paraId="6F6E5EB3" w14:textId="77777777" w:rsidR="008B24D7" w:rsidRDefault="008B24D7" w:rsidP="008B24D7">
      <w:pPr>
        <w:pStyle w:val="Code"/>
      </w:pPr>
      <w:r>
        <w:tab/>
        <w:t>lw</w:t>
      </w:r>
      <w:r>
        <w:tab/>
        <w:t>$ra, 0($sp)</w:t>
      </w:r>
    </w:p>
    <w:p w14:paraId="7833FA47" w14:textId="77777777" w:rsidR="008B24D7" w:rsidRDefault="008B24D7" w:rsidP="008B24D7">
      <w:pPr>
        <w:pStyle w:val="Code"/>
      </w:pPr>
      <w:r>
        <w:tab/>
        <w:t>addi</w:t>
      </w:r>
      <w:r>
        <w:tab/>
        <w:t>$sp, $sp, 4</w:t>
      </w:r>
    </w:p>
    <w:p w14:paraId="7D155C5E" w14:textId="77777777" w:rsidR="008B24D7" w:rsidRDefault="008B24D7" w:rsidP="008B24D7">
      <w:pPr>
        <w:pStyle w:val="Code"/>
      </w:pPr>
      <w:r>
        <w:tab/>
        <w:t>jr</w:t>
      </w:r>
      <w:r>
        <w:tab/>
        <w:t>$ra</w:t>
      </w:r>
    </w:p>
    <w:p w14:paraId="78FF00E4" w14:textId="69D21C0B" w:rsidR="001B21E9" w:rsidRDefault="001B21E9" w:rsidP="001B21E9">
      <w:pPr>
        <w:pStyle w:val="ExcerciseHeader"/>
      </w:pPr>
      <w:r>
        <w:t>Exercise D</w:t>
      </w:r>
    </w:p>
    <w:p w14:paraId="3785759D" w14:textId="77777777" w:rsidR="008B24D7" w:rsidRDefault="008B24D7" w:rsidP="008B24D7">
      <w:r>
        <w:t>append.asm</w:t>
      </w:r>
    </w:p>
    <w:p w14:paraId="71438F37" w14:textId="77777777" w:rsidR="00250EDD" w:rsidRDefault="00250EDD" w:rsidP="00250EDD">
      <w:pPr>
        <w:pStyle w:val="Code"/>
      </w:pPr>
      <w:r>
        <w:t># ENCM 369 Winter 2016 Lab 4 Exercise D</w:t>
      </w:r>
    </w:p>
    <w:p w14:paraId="47DA2771" w14:textId="77777777" w:rsidR="00250EDD" w:rsidRDefault="00250EDD" w:rsidP="00250EDD">
      <w:pPr>
        <w:pStyle w:val="Code"/>
      </w:pPr>
      <w:r>
        <w:t>#</w:t>
      </w:r>
    </w:p>
    <w:p w14:paraId="1727FAA3" w14:textId="77777777" w:rsidR="00250EDD" w:rsidRDefault="00250EDD" w:rsidP="00250EDD">
      <w:pPr>
        <w:pStyle w:val="Code"/>
      </w:pPr>
      <w:r>
        <w:t># Simple example of allocation and use of an array of chars within the stack</w:t>
      </w:r>
    </w:p>
    <w:p w14:paraId="73C6F7DC" w14:textId="77777777" w:rsidR="00250EDD" w:rsidRDefault="00250EDD" w:rsidP="00250EDD">
      <w:pPr>
        <w:pStyle w:val="Code"/>
      </w:pPr>
      <w:r>
        <w:t># frame of a procedure.</w:t>
      </w:r>
    </w:p>
    <w:p w14:paraId="331F990D" w14:textId="77777777" w:rsidR="00250EDD" w:rsidRDefault="00250EDD" w:rsidP="00250EDD">
      <w:pPr>
        <w:pStyle w:val="Code"/>
      </w:pPr>
    </w:p>
    <w:p w14:paraId="5E3F5160" w14:textId="77777777" w:rsidR="00250EDD" w:rsidRDefault="00250EDD" w:rsidP="00250EDD">
      <w:pPr>
        <w:pStyle w:val="Code"/>
      </w:pPr>
      <w:r>
        <w:t># BEGINNING of start-up &amp; clean-up code.  Do NOT edit this code.</w:t>
      </w:r>
    </w:p>
    <w:p w14:paraId="3E21BEEB" w14:textId="77777777" w:rsidR="00250EDD" w:rsidRDefault="00250EDD" w:rsidP="00250EDD">
      <w:pPr>
        <w:pStyle w:val="Code"/>
      </w:pPr>
      <w:r>
        <w:tab/>
        <w:t>.data</w:t>
      </w:r>
    </w:p>
    <w:p w14:paraId="2FA61E8E" w14:textId="77777777" w:rsidR="00250EDD" w:rsidRDefault="00250EDD" w:rsidP="00250EDD">
      <w:pPr>
        <w:pStyle w:val="Code"/>
      </w:pPr>
      <w:r>
        <w:t>exit_msg_1:</w:t>
      </w:r>
    </w:p>
    <w:p w14:paraId="12EEF79E" w14:textId="77777777" w:rsidR="00250EDD" w:rsidRDefault="00250EDD" w:rsidP="00250EDD">
      <w:pPr>
        <w:pStyle w:val="Code"/>
      </w:pPr>
      <w:r>
        <w:tab/>
        <w:t>.asciiz</w:t>
      </w:r>
      <w:r>
        <w:tab/>
        <w:t>"***About to exit. main returned "</w:t>
      </w:r>
    </w:p>
    <w:p w14:paraId="749E2D8E" w14:textId="77777777" w:rsidR="00250EDD" w:rsidRDefault="00250EDD" w:rsidP="00250EDD">
      <w:pPr>
        <w:pStyle w:val="Code"/>
      </w:pPr>
      <w:r>
        <w:t>exit_msg_2:</w:t>
      </w:r>
    </w:p>
    <w:p w14:paraId="73469386" w14:textId="77777777" w:rsidR="00250EDD" w:rsidRDefault="00250EDD" w:rsidP="00250EDD">
      <w:pPr>
        <w:pStyle w:val="Code"/>
      </w:pPr>
      <w:r>
        <w:tab/>
        <w:t>.asciiz</w:t>
      </w:r>
      <w:r>
        <w:tab/>
        <w:t>".***\n"</w:t>
      </w:r>
    </w:p>
    <w:p w14:paraId="75966E18" w14:textId="77777777" w:rsidR="00250EDD" w:rsidRDefault="00250EDD" w:rsidP="00250EDD">
      <w:pPr>
        <w:pStyle w:val="Code"/>
      </w:pPr>
      <w:r>
        <w:t>main_rv:</w:t>
      </w:r>
    </w:p>
    <w:p w14:paraId="270A76A5" w14:textId="77777777" w:rsidR="00250EDD" w:rsidRDefault="00250EDD" w:rsidP="00250EDD">
      <w:pPr>
        <w:pStyle w:val="Code"/>
      </w:pPr>
      <w:r>
        <w:tab/>
        <w:t>.word</w:t>
      </w:r>
      <w:r>
        <w:tab/>
        <w:t>0</w:t>
      </w:r>
    </w:p>
    <w:p w14:paraId="57766F62" w14:textId="77777777" w:rsidR="00250EDD" w:rsidRDefault="00250EDD" w:rsidP="00250EDD">
      <w:pPr>
        <w:pStyle w:val="Code"/>
      </w:pPr>
      <w:r>
        <w:tab/>
      </w:r>
    </w:p>
    <w:p w14:paraId="759BDB77" w14:textId="77777777" w:rsidR="00250EDD" w:rsidRDefault="00250EDD" w:rsidP="00250EDD">
      <w:pPr>
        <w:pStyle w:val="Code"/>
      </w:pPr>
      <w:r>
        <w:tab/>
        <w:t>.text</w:t>
      </w:r>
    </w:p>
    <w:p w14:paraId="773F4E67" w14:textId="77777777" w:rsidR="00250EDD" w:rsidRDefault="00250EDD" w:rsidP="00250EDD">
      <w:pPr>
        <w:pStyle w:val="Code"/>
      </w:pPr>
      <w:r>
        <w:tab/>
        <w:t># adjust $sp, then call main</w:t>
      </w:r>
    </w:p>
    <w:p w14:paraId="52AFAE18" w14:textId="77777777" w:rsidR="00250EDD" w:rsidRDefault="00250EDD" w:rsidP="00250EDD">
      <w:pPr>
        <w:pStyle w:val="Code"/>
      </w:pPr>
      <w:r>
        <w:tab/>
        <w:t>addi</w:t>
      </w:r>
      <w:r>
        <w:tab/>
        <w:t>$t0, $zero, -32</w:t>
      </w:r>
      <w:r>
        <w:tab/>
      </w:r>
      <w:r>
        <w:tab/>
        <w:t># $t0 = 0xffffffe0</w:t>
      </w:r>
    </w:p>
    <w:p w14:paraId="38B69F1E" w14:textId="77777777" w:rsidR="00250EDD" w:rsidRDefault="00250EDD" w:rsidP="00250EDD">
      <w:pPr>
        <w:pStyle w:val="Code"/>
      </w:pPr>
      <w:r>
        <w:tab/>
        <w:t>and</w:t>
      </w:r>
      <w:r>
        <w:tab/>
        <w:t>$sp, $sp, $t0</w:t>
      </w:r>
      <w:r>
        <w:tab/>
      </w:r>
      <w:r>
        <w:tab/>
        <w:t># round $sp down to multiple of 32</w:t>
      </w:r>
    </w:p>
    <w:p w14:paraId="510317EA" w14:textId="77777777" w:rsidR="00250EDD" w:rsidRDefault="00250EDD" w:rsidP="00250EDD">
      <w:pPr>
        <w:pStyle w:val="Code"/>
      </w:pPr>
      <w:r>
        <w:tab/>
        <w:t>jal</w:t>
      </w:r>
      <w:r>
        <w:tab/>
        <w:t>main</w:t>
      </w:r>
    </w:p>
    <w:p w14:paraId="7EB959ED" w14:textId="77777777" w:rsidR="00250EDD" w:rsidRDefault="00250EDD" w:rsidP="00250EDD">
      <w:pPr>
        <w:pStyle w:val="Code"/>
      </w:pPr>
      <w:r>
        <w:tab/>
        <w:t>nop</w:t>
      </w:r>
    </w:p>
    <w:p w14:paraId="27BBC4D9" w14:textId="77777777" w:rsidR="00250EDD" w:rsidRDefault="00250EDD" w:rsidP="00250EDD">
      <w:pPr>
        <w:pStyle w:val="Code"/>
      </w:pPr>
      <w:r>
        <w:tab/>
      </w:r>
    </w:p>
    <w:p w14:paraId="697B7419" w14:textId="77777777" w:rsidR="00250EDD" w:rsidRDefault="00250EDD" w:rsidP="00250EDD">
      <w:pPr>
        <w:pStyle w:val="Code"/>
      </w:pPr>
      <w:r>
        <w:tab/>
        <w:t># when main is done, print its return value, then halt the program</w:t>
      </w:r>
    </w:p>
    <w:p w14:paraId="4021D6EC" w14:textId="77777777" w:rsidR="00250EDD" w:rsidRDefault="00250EDD" w:rsidP="00250EDD">
      <w:pPr>
        <w:pStyle w:val="Code"/>
      </w:pPr>
      <w:r>
        <w:tab/>
        <w:t>sw</w:t>
      </w:r>
      <w:r>
        <w:tab/>
        <w:t>$v0, main_rv</w:t>
      </w:r>
      <w:r>
        <w:tab/>
      </w:r>
    </w:p>
    <w:p w14:paraId="6D3EEE87" w14:textId="77777777" w:rsidR="00250EDD" w:rsidRDefault="00250EDD" w:rsidP="00250EDD">
      <w:pPr>
        <w:pStyle w:val="Code"/>
      </w:pPr>
      <w:r>
        <w:tab/>
        <w:t>la</w:t>
      </w:r>
      <w:r>
        <w:tab/>
        <w:t>$a0, exit_msg_1</w:t>
      </w:r>
    </w:p>
    <w:p w14:paraId="2251A63C" w14:textId="77777777" w:rsidR="00250EDD" w:rsidRDefault="00250EDD" w:rsidP="00250EDD">
      <w:pPr>
        <w:pStyle w:val="Code"/>
      </w:pPr>
      <w:r>
        <w:tab/>
        <w:t>addi</w:t>
      </w:r>
      <w:r>
        <w:tab/>
        <w:t>$v0, $zero, 4</w:t>
      </w:r>
    </w:p>
    <w:p w14:paraId="31630292" w14:textId="77777777" w:rsidR="00250EDD" w:rsidRDefault="00250EDD" w:rsidP="00250EDD">
      <w:pPr>
        <w:pStyle w:val="Code"/>
      </w:pPr>
      <w:r>
        <w:tab/>
        <w:t>syscall</w:t>
      </w:r>
    </w:p>
    <w:p w14:paraId="3E666C69" w14:textId="77777777" w:rsidR="00250EDD" w:rsidRDefault="00250EDD" w:rsidP="00250EDD">
      <w:pPr>
        <w:pStyle w:val="Code"/>
      </w:pPr>
      <w:r>
        <w:tab/>
        <w:t>nop</w:t>
      </w:r>
    </w:p>
    <w:p w14:paraId="7A59DC05" w14:textId="77777777" w:rsidR="00250EDD" w:rsidRDefault="00250EDD" w:rsidP="00250EDD">
      <w:pPr>
        <w:pStyle w:val="Code"/>
      </w:pPr>
      <w:r>
        <w:tab/>
        <w:t>lw</w:t>
      </w:r>
      <w:r>
        <w:tab/>
        <w:t>$a0, main_rv</w:t>
      </w:r>
    </w:p>
    <w:p w14:paraId="645AB0E3" w14:textId="77777777" w:rsidR="00250EDD" w:rsidRDefault="00250EDD" w:rsidP="00250EDD">
      <w:pPr>
        <w:pStyle w:val="Code"/>
      </w:pPr>
      <w:r>
        <w:tab/>
        <w:t>addi</w:t>
      </w:r>
      <w:r>
        <w:tab/>
        <w:t>$v0, $zero, 1</w:t>
      </w:r>
    </w:p>
    <w:p w14:paraId="0640E516" w14:textId="77777777" w:rsidR="00250EDD" w:rsidRDefault="00250EDD" w:rsidP="00250EDD">
      <w:pPr>
        <w:pStyle w:val="Code"/>
      </w:pPr>
      <w:r>
        <w:tab/>
        <w:t>syscall</w:t>
      </w:r>
    </w:p>
    <w:p w14:paraId="02A130B2" w14:textId="77777777" w:rsidR="00250EDD" w:rsidRDefault="00250EDD" w:rsidP="00250EDD">
      <w:pPr>
        <w:pStyle w:val="Code"/>
      </w:pPr>
      <w:r>
        <w:tab/>
        <w:t>nop</w:t>
      </w:r>
    </w:p>
    <w:p w14:paraId="7CD5DCE0" w14:textId="77777777" w:rsidR="00250EDD" w:rsidRDefault="00250EDD" w:rsidP="00250EDD">
      <w:pPr>
        <w:pStyle w:val="Code"/>
      </w:pPr>
      <w:r>
        <w:tab/>
        <w:t>la</w:t>
      </w:r>
      <w:r>
        <w:tab/>
        <w:t>$a0, exit_msg_2</w:t>
      </w:r>
    </w:p>
    <w:p w14:paraId="338770C5" w14:textId="77777777" w:rsidR="00250EDD" w:rsidRDefault="00250EDD" w:rsidP="00250EDD">
      <w:pPr>
        <w:pStyle w:val="Code"/>
      </w:pPr>
      <w:r>
        <w:tab/>
        <w:t>addi</w:t>
      </w:r>
      <w:r>
        <w:tab/>
        <w:t>$v0, $zero, 4</w:t>
      </w:r>
    </w:p>
    <w:p w14:paraId="6DFDF5A1" w14:textId="77777777" w:rsidR="00250EDD" w:rsidRDefault="00250EDD" w:rsidP="00250EDD">
      <w:pPr>
        <w:pStyle w:val="Code"/>
      </w:pPr>
      <w:r>
        <w:tab/>
        <w:t>syscall</w:t>
      </w:r>
    </w:p>
    <w:p w14:paraId="42C506F1" w14:textId="77777777" w:rsidR="00250EDD" w:rsidRDefault="00250EDD" w:rsidP="00250EDD">
      <w:pPr>
        <w:pStyle w:val="Code"/>
      </w:pPr>
      <w:r>
        <w:tab/>
        <w:t>nop</w:t>
      </w:r>
    </w:p>
    <w:p w14:paraId="1BA8234B" w14:textId="77777777" w:rsidR="00250EDD" w:rsidRDefault="00250EDD" w:rsidP="00250EDD">
      <w:pPr>
        <w:pStyle w:val="Code"/>
      </w:pPr>
      <w:r>
        <w:tab/>
        <w:t>addi</w:t>
      </w:r>
      <w:r>
        <w:tab/>
        <w:t>$v0, $zero, 10</w:t>
      </w:r>
    </w:p>
    <w:p w14:paraId="1C5EC2A0" w14:textId="77777777" w:rsidR="00250EDD" w:rsidRDefault="00250EDD" w:rsidP="00250EDD">
      <w:pPr>
        <w:pStyle w:val="Code"/>
      </w:pPr>
      <w:r>
        <w:tab/>
        <w:t>syscall</w:t>
      </w:r>
    </w:p>
    <w:p w14:paraId="7A5D2773" w14:textId="77777777" w:rsidR="00250EDD" w:rsidRDefault="00250EDD" w:rsidP="00250EDD">
      <w:pPr>
        <w:pStyle w:val="Code"/>
      </w:pPr>
      <w:r>
        <w:tab/>
        <w:t>nop</w:t>
      </w:r>
      <w:r>
        <w:tab/>
      </w:r>
    </w:p>
    <w:p w14:paraId="62BF50E0" w14:textId="77777777" w:rsidR="00250EDD" w:rsidRDefault="00250EDD" w:rsidP="00250EDD">
      <w:pPr>
        <w:pStyle w:val="Code"/>
      </w:pPr>
      <w:r>
        <w:t># END of start-up &amp; clean-up code.</w:t>
      </w:r>
    </w:p>
    <w:p w14:paraId="608E8301" w14:textId="77777777" w:rsidR="00250EDD" w:rsidRDefault="00250EDD" w:rsidP="00250EDD">
      <w:pPr>
        <w:pStyle w:val="Code"/>
      </w:pPr>
    </w:p>
    <w:p w14:paraId="5644B134" w14:textId="77777777" w:rsidR="00250EDD" w:rsidRDefault="00250EDD" w:rsidP="00250EDD">
      <w:pPr>
        <w:pStyle w:val="Code"/>
      </w:pPr>
    </w:p>
    <w:p w14:paraId="244EEAB0" w14:textId="77777777" w:rsidR="00250EDD" w:rsidRDefault="00250EDD" w:rsidP="00250EDD">
      <w:pPr>
        <w:pStyle w:val="Code"/>
      </w:pPr>
      <w:r>
        <w:tab/>
        <w:t>.data</w:t>
      </w:r>
    </w:p>
    <w:p w14:paraId="028E30C4" w14:textId="77777777" w:rsidR="00250EDD" w:rsidRDefault="00250EDD" w:rsidP="00250EDD">
      <w:pPr>
        <w:pStyle w:val="Code"/>
      </w:pPr>
      <w:r>
        <w:t>S1:</w:t>
      </w:r>
      <w:r>
        <w:tab/>
        <w:t>.asciiz</w:t>
      </w:r>
      <w:r>
        <w:tab/>
        <w:t>""</w:t>
      </w:r>
    </w:p>
    <w:p w14:paraId="23F185FA" w14:textId="77777777" w:rsidR="00250EDD" w:rsidRDefault="00250EDD" w:rsidP="00250EDD">
      <w:pPr>
        <w:pStyle w:val="Code"/>
      </w:pPr>
      <w:r>
        <w:t>S2:</w:t>
      </w:r>
      <w:r>
        <w:tab/>
        <w:t>.asciiz</w:t>
      </w:r>
      <w:r>
        <w:tab/>
        <w:t>"W"</w:t>
      </w:r>
    </w:p>
    <w:p w14:paraId="03AD9933" w14:textId="77777777" w:rsidR="00250EDD" w:rsidRDefault="00250EDD" w:rsidP="00250EDD">
      <w:pPr>
        <w:pStyle w:val="Code"/>
      </w:pPr>
      <w:r>
        <w:t>S3:</w:t>
      </w:r>
      <w:r>
        <w:tab/>
        <w:t>.asciiz</w:t>
      </w:r>
      <w:r>
        <w:tab/>
        <w:t>"inter "</w:t>
      </w:r>
    </w:p>
    <w:p w14:paraId="35DAE7AF" w14:textId="77777777" w:rsidR="00250EDD" w:rsidRDefault="00250EDD" w:rsidP="00250EDD">
      <w:pPr>
        <w:pStyle w:val="Code"/>
      </w:pPr>
      <w:r>
        <w:t>S4:</w:t>
      </w:r>
      <w:r>
        <w:tab/>
        <w:t>.asciiz</w:t>
      </w:r>
      <w:r>
        <w:tab/>
        <w:t>"2"</w:t>
      </w:r>
    </w:p>
    <w:p w14:paraId="29F6FA38" w14:textId="77777777" w:rsidR="00250EDD" w:rsidRDefault="00250EDD" w:rsidP="00250EDD">
      <w:pPr>
        <w:pStyle w:val="Code"/>
      </w:pPr>
      <w:r>
        <w:t>S5:</w:t>
      </w:r>
      <w:r>
        <w:tab/>
        <w:t>.asciiz</w:t>
      </w:r>
      <w:r>
        <w:tab/>
        <w:t>"016"</w:t>
      </w:r>
    </w:p>
    <w:p w14:paraId="02EA016D" w14:textId="77777777" w:rsidR="00250EDD" w:rsidRDefault="00250EDD" w:rsidP="00250EDD">
      <w:pPr>
        <w:pStyle w:val="Code"/>
      </w:pPr>
      <w:r>
        <w:t>S6:</w:t>
      </w:r>
      <w:r>
        <w:tab/>
        <w:t>.asciiz</w:t>
      </w:r>
      <w:r>
        <w:tab/>
        <w:t>" ENCM 369"</w:t>
      </w:r>
    </w:p>
    <w:p w14:paraId="66456639" w14:textId="77777777" w:rsidR="00250EDD" w:rsidRDefault="00250EDD" w:rsidP="00250EDD">
      <w:pPr>
        <w:pStyle w:val="Code"/>
      </w:pPr>
      <w:r>
        <w:t>NEWLINE:.asciiz</w:t>
      </w:r>
      <w:r>
        <w:tab/>
        <w:t>"\n"</w:t>
      </w:r>
    </w:p>
    <w:p w14:paraId="0F6F7852" w14:textId="77777777" w:rsidR="00250EDD" w:rsidRDefault="00250EDD" w:rsidP="00250EDD">
      <w:pPr>
        <w:pStyle w:val="Code"/>
      </w:pPr>
      <w:r>
        <w:tab/>
        <w:t>.text</w:t>
      </w:r>
    </w:p>
    <w:p w14:paraId="4267A394" w14:textId="77777777" w:rsidR="00250EDD" w:rsidRDefault="00250EDD" w:rsidP="00250EDD">
      <w:pPr>
        <w:pStyle w:val="Code"/>
      </w:pPr>
      <w:r>
        <w:tab/>
      </w:r>
    </w:p>
    <w:p w14:paraId="1CFB2AAD" w14:textId="77777777" w:rsidR="00250EDD" w:rsidRDefault="00250EDD" w:rsidP="00250EDD">
      <w:pPr>
        <w:pStyle w:val="Code"/>
      </w:pPr>
      <w:r>
        <w:t># int main(void)</w:t>
      </w:r>
    </w:p>
    <w:p w14:paraId="6AA0F461" w14:textId="77777777" w:rsidR="00250EDD" w:rsidRDefault="00250EDD" w:rsidP="00250EDD">
      <w:pPr>
        <w:pStyle w:val="Code"/>
      </w:pPr>
      <w:r>
        <w:t>main:</w:t>
      </w:r>
    </w:p>
    <w:p w14:paraId="3BCC1CA8" w14:textId="77777777" w:rsidR="00250EDD" w:rsidRDefault="00250EDD" w:rsidP="00250EDD">
      <w:pPr>
        <w:pStyle w:val="Code"/>
      </w:pPr>
      <w:r>
        <w:tab/>
        <w:t>addi</w:t>
      </w:r>
      <w:r>
        <w:tab/>
        <w:t>$sp, $sp, -32</w:t>
      </w:r>
    </w:p>
    <w:p w14:paraId="207436B2" w14:textId="77777777" w:rsidR="00250EDD" w:rsidRDefault="00250EDD" w:rsidP="00250EDD">
      <w:pPr>
        <w:pStyle w:val="Code"/>
      </w:pPr>
      <w:r>
        <w:tab/>
        <w:t>sw</w:t>
      </w:r>
      <w:r>
        <w:tab/>
        <w:t>$ra, 28($sp)</w:t>
      </w:r>
    </w:p>
    <w:p w14:paraId="25630017" w14:textId="77777777" w:rsidR="00250EDD" w:rsidRDefault="00250EDD" w:rsidP="00250EDD">
      <w:pPr>
        <w:pStyle w:val="Code"/>
      </w:pPr>
      <w:r>
        <w:tab/>
        <w:t>sw</w:t>
      </w:r>
      <w:r>
        <w:tab/>
        <w:t>$s0, 24($sp)</w:t>
      </w:r>
    </w:p>
    <w:p w14:paraId="62073963" w14:textId="77777777" w:rsidR="00250EDD" w:rsidRDefault="00250EDD" w:rsidP="00250EDD">
      <w:pPr>
        <w:pStyle w:val="Code"/>
      </w:pPr>
      <w:r>
        <w:tab/>
      </w:r>
    </w:p>
    <w:p w14:paraId="4A316C4C" w14:textId="77777777" w:rsidR="00250EDD" w:rsidRDefault="00250EDD" w:rsidP="00250EDD">
      <w:pPr>
        <w:pStyle w:val="Code"/>
      </w:pPr>
      <w:r>
        <w:tab/>
        <w:t>add</w:t>
      </w:r>
      <w:r>
        <w:tab/>
        <w:t>$s0, $sp, $zero</w:t>
      </w:r>
    </w:p>
    <w:p w14:paraId="65147793" w14:textId="77777777" w:rsidR="00250EDD" w:rsidRDefault="00250EDD" w:rsidP="00250EDD">
      <w:pPr>
        <w:pStyle w:val="Code"/>
      </w:pPr>
      <w:r>
        <w:tab/>
        <w:t>sb</w:t>
      </w:r>
      <w:r>
        <w:tab/>
        <w:t>$zero, ($s0)</w:t>
      </w:r>
      <w:r>
        <w:tab/>
        <w:t># str[0] = '\0'</w:t>
      </w:r>
    </w:p>
    <w:p w14:paraId="5D3C25AE" w14:textId="77777777" w:rsidR="00250EDD" w:rsidRDefault="00250EDD" w:rsidP="00250EDD">
      <w:pPr>
        <w:pStyle w:val="Code"/>
      </w:pPr>
      <w:r>
        <w:t xml:space="preserve">  </w:t>
      </w:r>
    </w:p>
    <w:p w14:paraId="677E77E6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79CA9DC6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S1</w:t>
      </w:r>
    </w:p>
    <w:p w14:paraId="6D13B25B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27AE4FF6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653E506E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22A0716A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S2</w:t>
      </w:r>
    </w:p>
    <w:p w14:paraId="002BC71A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2A81F0E3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5602F009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49BF5AA4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S3</w:t>
      </w:r>
    </w:p>
    <w:p w14:paraId="4D052975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5A144C36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57BCA43C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7AF56BDB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S4</w:t>
      </w:r>
    </w:p>
    <w:p w14:paraId="3437BD80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596DA49A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5E507E43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5108B3C5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S5</w:t>
      </w:r>
    </w:p>
    <w:p w14:paraId="55E567D4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5CCD12FF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425E9874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420B6F7C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S1</w:t>
      </w:r>
    </w:p>
    <w:p w14:paraId="4BC0BD9D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3C371A82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2900CB57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$s0, $zero</w:t>
      </w:r>
    </w:p>
    <w:p w14:paraId="1E85817A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$a1, S6</w:t>
      </w:r>
    </w:p>
    <w:p w14:paraId="02C4F9FE" w14:textId="77777777" w:rsidR="00250EDD" w:rsidRDefault="00250EDD" w:rsidP="00250EDD">
      <w:pPr>
        <w:pStyle w:val="Code"/>
      </w:pPr>
      <w:r>
        <w:t xml:space="preserve">  </w:t>
      </w:r>
      <w:r>
        <w:tab/>
        <w:t>jal</w:t>
      </w:r>
      <w:r>
        <w:tab/>
        <w:t>append</w:t>
      </w:r>
    </w:p>
    <w:p w14:paraId="59B7427D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667E9E9C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$a0, $sp, $zero</w:t>
      </w:r>
    </w:p>
    <w:p w14:paraId="2297B86A" w14:textId="77777777" w:rsidR="00250EDD" w:rsidRDefault="00250EDD" w:rsidP="00250EDD">
      <w:pPr>
        <w:pStyle w:val="Code"/>
      </w:pPr>
      <w:r>
        <w:t xml:space="preserve">  </w:t>
      </w:r>
      <w:r>
        <w:tab/>
        <w:t>li</w:t>
      </w:r>
      <w:r>
        <w:tab/>
        <w:t>$v0, 4</w:t>
      </w:r>
    </w:p>
    <w:p w14:paraId="318A8A02" w14:textId="77777777" w:rsidR="00250EDD" w:rsidRDefault="00250EDD" w:rsidP="00250EDD">
      <w:pPr>
        <w:pStyle w:val="Code"/>
      </w:pPr>
      <w:r>
        <w:t xml:space="preserve">  </w:t>
      </w:r>
      <w:r>
        <w:tab/>
        <w:t>syscall</w:t>
      </w:r>
    </w:p>
    <w:p w14:paraId="2ADD3DDA" w14:textId="77777777" w:rsidR="00250EDD" w:rsidRDefault="00250EDD" w:rsidP="00250EDD">
      <w:pPr>
        <w:pStyle w:val="Code"/>
      </w:pPr>
      <w:r>
        <w:t xml:space="preserve">  </w:t>
      </w:r>
      <w:r>
        <w:tab/>
        <w:t>la</w:t>
      </w:r>
      <w:r>
        <w:tab/>
        <w:t>$a0, NEWLINE</w:t>
      </w:r>
    </w:p>
    <w:p w14:paraId="049AA6D8" w14:textId="77777777" w:rsidR="00250EDD" w:rsidRDefault="00250EDD" w:rsidP="00250EDD">
      <w:pPr>
        <w:pStyle w:val="Code"/>
      </w:pPr>
      <w:r>
        <w:t xml:space="preserve">  </w:t>
      </w:r>
      <w:r>
        <w:tab/>
        <w:t>li</w:t>
      </w:r>
      <w:r>
        <w:tab/>
        <w:t>$v0, 4</w:t>
      </w:r>
    </w:p>
    <w:p w14:paraId="3BFF6D5B" w14:textId="77777777" w:rsidR="00250EDD" w:rsidRDefault="00250EDD" w:rsidP="00250EDD">
      <w:pPr>
        <w:pStyle w:val="Code"/>
      </w:pPr>
      <w:r>
        <w:t xml:space="preserve">  </w:t>
      </w:r>
      <w:r>
        <w:tab/>
        <w:t>syscall</w:t>
      </w:r>
    </w:p>
    <w:p w14:paraId="51132170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65F6964F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$v0, $zero, $zero</w:t>
      </w:r>
    </w:p>
    <w:p w14:paraId="3FF13F9F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25229852" w14:textId="77777777" w:rsidR="00250EDD" w:rsidRDefault="00250EDD" w:rsidP="00250EDD">
      <w:pPr>
        <w:pStyle w:val="Code"/>
      </w:pPr>
      <w:r>
        <w:t xml:space="preserve">  </w:t>
      </w:r>
      <w:r>
        <w:tab/>
        <w:t>lw</w:t>
      </w:r>
      <w:r>
        <w:tab/>
        <w:t>$s0, 24($sp)</w:t>
      </w:r>
    </w:p>
    <w:p w14:paraId="3B3A484C" w14:textId="77777777" w:rsidR="00250EDD" w:rsidRDefault="00250EDD" w:rsidP="00250EDD">
      <w:pPr>
        <w:pStyle w:val="Code"/>
      </w:pPr>
      <w:r>
        <w:t xml:space="preserve">  </w:t>
      </w:r>
      <w:r>
        <w:tab/>
        <w:t>lw</w:t>
      </w:r>
      <w:r>
        <w:tab/>
        <w:t>$ra, 28($sp)</w:t>
      </w:r>
    </w:p>
    <w:p w14:paraId="45F46287" w14:textId="77777777" w:rsidR="00250EDD" w:rsidRDefault="00250EDD" w:rsidP="00250EDD">
      <w:pPr>
        <w:pStyle w:val="Code"/>
      </w:pPr>
      <w:r>
        <w:t xml:space="preserve">  </w:t>
      </w:r>
      <w:r>
        <w:tab/>
        <w:t>add</w:t>
      </w:r>
      <w:r>
        <w:tab/>
        <w:t>$sp, $sp, 32</w:t>
      </w:r>
    </w:p>
    <w:p w14:paraId="4B74A37E" w14:textId="77777777" w:rsidR="00250EDD" w:rsidRDefault="00250EDD" w:rsidP="00250EDD">
      <w:pPr>
        <w:pStyle w:val="Code"/>
      </w:pPr>
      <w:r>
        <w:t xml:space="preserve">  </w:t>
      </w:r>
      <w:r>
        <w:tab/>
        <w:t>jr</w:t>
      </w:r>
      <w:r>
        <w:tab/>
        <w:t>$ra</w:t>
      </w:r>
    </w:p>
    <w:p w14:paraId="54B0F96E" w14:textId="77777777" w:rsidR="00250EDD" w:rsidRDefault="00250EDD" w:rsidP="00250EDD">
      <w:pPr>
        <w:pStyle w:val="Code"/>
      </w:pPr>
      <w:r>
        <w:t xml:space="preserve">  </w:t>
      </w:r>
      <w:r>
        <w:tab/>
      </w:r>
    </w:p>
    <w:p w14:paraId="245DD6F1" w14:textId="77777777" w:rsidR="00250EDD" w:rsidRDefault="00250EDD" w:rsidP="00250EDD">
      <w:pPr>
        <w:pStyle w:val="Code"/>
      </w:pPr>
    </w:p>
    <w:p w14:paraId="3F0B9732" w14:textId="77777777" w:rsidR="00250EDD" w:rsidRDefault="00250EDD" w:rsidP="00250EDD">
      <w:pPr>
        <w:pStyle w:val="Code"/>
      </w:pPr>
      <w:r>
        <w:t># void append(char *dest, const char *src)</w:t>
      </w:r>
    </w:p>
    <w:p w14:paraId="3AB4231E" w14:textId="77777777" w:rsidR="00250EDD" w:rsidRDefault="00250EDD" w:rsidP="00250EDD">
      <w:pPr>
        <w:pStyle w:val="Code"/>
      </w:pPr>
      <w:r>
        <w:t>append:</w:t>
      </w:r>
    </w:p>
    <w:p w14:paraId="2BB41A74" w14:textId="77777777" w:rsidR="00250EDD" w:rsidRDefault="00250EDD" w:rsidP="00250EDD">
      <w:pPr>
        <w:pStyle w:val="Code"/>
      </w:pPr>
      <w:r>
        <w:tab/>
        <w:t>add</w:t>
      </w:r>
      <w:r>
        <w:tab/>
        <w:t>$t0, $zero, $zero</w:t>
      </w:r>
      <w:r>
        <w:tab/>
        <w:t># i = 0</w:t>
      </w:r>
    </w:p>
    <w:p w14:paraId="3767A4D7" w14:textId="77777777" w:rsidR="00250EDD" w:rsidRDefault="00250EDD" w:rsidP="00250EDD">
      <w:pPr>
        <w:pStyle w:val="Code"/>
      </w:pPr>
      <w:r>
        <w:t>L1:</w:t>
      </w:r>
      <w:r>
        <w:tab/>
        <w:t>add</w:t>
      </w:r>
      <w:r>
        <w:tab/>
        <w:t>$t3, $a0, $t0</w:t>
      </w:r>
      <w:r>
        <w:tab/>
      </w:r>
      <w:r>
        <w:tab/>
        <w:t># $t3 = dest + i</w:t>
      </w:r>
    </w:p>
    <w:p w14:paraId="1E2B97A3" w14:textId="77777777" w:rsidR="00250EDD" w:rsidRDefault="00250EDD" w:rsidP="00250EDD">
      <w:pPr>
        <w:pStyle w:val="Code"/>
      </w:pPr>
      <w:r>
        <w:tab/>
        <w:t>lb</w:t>
      </w:r>
      <w:r>
        <w:tab/>
        <w:t>$t3, ($t3)</w:t>
      </w:r>
      <w:r>
        <w:tab/>
      </w:r>
      <w:r>
        <w:tab/>
        <w:t># $t3 = dest[i]</w:t>
      </w:r>
    </w:p>
    <w:p w14:paraId="0964FF4A" w14:textId="77777777" w:rsidR="00250EDD" w:rsidRDefault="00250EDD" w:rsidP="00250EDD">
      <w:pPr>
        <w:pStyle w:val="Code"/>
      </w:pPr>
      <w:r>
        <w:tab/>
        <w:t>beq</w:t>
      </w:r>
      <w:r>
        <w:tab/>
        <w:t>$t3, $zero, L2</w:t>
      </w:r>
      <w:r>
        <w:tab/>
      </w:r>
      <w:r>
        <w:tab/>
        <w:t># if ($t3 == 0) goto L2</w:t>
      </w:r>
    </w:p>
    <w:p w14:paraId="02A280C5" w14:textId="77777777" w:rsidR="00250EDD" w:rsidRDefault="00250EDD" w:rsidP="00250EDD">
      <w:pPr>
        <w:pStyle w:val="Code"/>
      </w:pPr>
      <w:r>
        <w:tab/>
        <w:t>addi</w:t>
      </w:r>
      <w:r>
        <w:tab/>
        <w:t>$t0, $t0, 1</w:t>
      </w:r>
      <w:r>
        <w:tab/>
      </w:r>
      <w:r>
        <w:tab/>
        <w:t># i++</w:t>
      </w:r>
    </w:p>
    <w:p w14:paraId="2F32B29A" w14:textId="77777777" w:rsidR="00250EDD" w:rsidRDefault="00250EDD" w:rsidP="00250EDD">
      <w:pPr>
        <w:pStyle w:val="Code"/>
      </w:pPr>
      <w:r>
        <w:t xml:space="preserve">    </w:t>
      </w:r>
      <w:r>
        <w:tab/>
        <w:t>j</w:t>
      </w:r>
      <w:r>
        <w:tab/>
        <w:t>L1</w:t>
      </w:r>
    </w:p>
    <w:p w14:paraId="46FA77CB" w14:textId="77777777" w:rsidR="00250EDD" w:rsidRDefault="00250EDD" w:rsidP="00250EDD">
      <w:pPr>
        <w:pStyle w:val="Code"/>
      </w:pPr>
      <w:r>
        <w:t>L2:</w:t>
      </w:r>
      <w:r>
        <w:tab/>
        <w:t>add</w:t>
      </w:r>
      <w:r>
        <w:tab/>
        <w:t>$t1, $zero, $zero</w:t>
      </w:r>
      <w:r>
        <w:tab/>
        <w:t># j = 0</w:t>
      </w:r>
    </w:p>
    <w:p w14:paraId="11D279EB" w14:textId="77777777" w:rsidR="00250EDD" w:rsidRDefault="00250EDD" w:rsidP="00250EDD">
      <w:pPr>
        <w:pStyle w:val="Code"/>
      </w:pPr>
      <w:r>
        <w:t>L3:</w:t>
      </w:r>
      <w:r>
        <w:tab/>
        <w:t>add</w:t>
      </w:r>
      <w:r>
        <w:tab/>
        <w:t>$t3, $a1, $t1</w:t>
      </w:r>
      <w:r>
        <w:tab/>
      </w:r>
      <w:r>
        <w:tab/>
        <w:t># $t3 = src + j</w:t>
      </w:r>
    </w:p>
    <w:p w14:paraId="529BF7AC" w14:textId="77777777" w:rsidR="00250EDD" w:rsidRDefault="00250EDD" w:rsidP="00250EDD">
      <w:pPr>
        <w:pStyle w:val="Code"/>
      </w:pPr>
      <w:r>
        <w:tab/>
        <w:t>lb</w:t>
      </w:r>
      <w:r>
        <w:tab/>
        <w:t>$t2, ($t3)</w:t>
      </w:r>
      <w:r>
        <w:tab/>
      </w:r>
      <w:r>
        <w:tab/>
        <w:t># c = src[j]</w:t>
      </w:r>
    </w:p>
    <w:p w14:paraId="44797061" w14:textId="77777777" w:rsidR="00250EDD" w:rsidRDefault="00250EDD" w:rsidP="00250EDD">
      <w:pPr>
        <w:pStyle w:val="Code"/>
      </w:pPr>
      <w:r>
        <w:tab/>
        <w:t>add</w:t>
      </w:r>
      <w:r>
        <w:tab/>
        <w:t>$t3, $a0, $t0</w:t>
      </w:r>
      <w:r>
        <w:tab/>
      </w:r>
      <w:r>
        <w:tab/>
        <w:t># $t3 = dest + i</w:t>
      </w:r>
    </w:p>
    <w:p w14:paraId="01D90C7D" w14:textId="77777777" w:rsidR="00250EDD" w:rsidRDefault="00250EDD" w:rsidP="00250EDD">
      <w:pPr>
        <w:pStyle w:val="Code"/>
      </w:pPr>
      <w:r>
        <w:tab/>
        <w:t>sb</w:t>
      </w:r>
      <w:r>
        <w:tab/>
        <w:t>$t2, ($t3)</w:t>
      </w:r>
      <w:r>
        <w:tab/>
      </w:r>
      <w:r>
        <w:tab/>
        <w:t># dest[i] = c</w:t>
      </w:r>
    </w:p>
    <w:p w14:paraId="7EC0C351" w14:textId="77777777" w:rsidR="00250EDD" w:rsidRDefault="00250EDD" w:rsidP="00250EDD">
      <w:pPr>
        <w:pStyle w:val="Code"/>
      </w:pPr>
      <w:r>
        <w:tab/>
        <w:t>addi</w:t>
      </w:r>
      <w:r>
        <w:tab/>
        <w:t>$t0, $t0, 1</w:t>
      </w:r>
      <w:r>
        <w:tab/>
      </w:r>
      <w:r>
        <w:tab/>
        <w:t># i++</w:t>
      </w:r>
    </w:p>
    <w:p w14:paraId="4411E533" w14:textId="77777777" w:rsidR="00250EDD" w:rsidRDefault="00250EDD" w:rsidP="00250EDD">
      <w:pPr>
        <w:pStyle w:val="Code"/>
      </w:pPr>
      <w:r>
        <w:tab/>
        <w:t>addi</w:t>
      </w:r>
      <w:r>
        <w:tab/>
        <w:t>$t1, $t1, 1</w:t>
      </w:r>
      <w:r>
        <w:tab/>
      </w:r>
      <w:r>
        <w:tab/>
        <w:t># j++</w:t>
      </w:r>
    </w:p>
    <w:p w14:paraId="7D92C026" w14:textId="77777777" w:rsidR="00250EDD" w:rsidRDefault="00250EDD" w:rsidP="00250EDD">
      <w:pPr>
        <w:pStyle w:val="Code"/>
      </w:pPr>
      <w:r>
        <w:tab/>
        <w:t>beq</w:t>
      </w:r>
      <w:r>
        <w:tab/>
        <w:t>$t2, $zero, L4</w:t>
      </w:r>
      <w:r>
        <w:tab/>
      </w:r>
      <w:r>
        <w:tab/>
        <w:t># if (c == 0) goto L4</w:t>
      </w:r>
    </w:p>
    <w:p w14:paraId="01E25DDB" w14:textId="77777777" w:rsidR="00250EDD" w:rsidRDefault="00250EDD" w:rsidP="00250EDD">
      <w:pPr>
        <w:pStyle w:val="Code"/>
      </w:pPr>
      <w:r>
        <w:tab/>
        <w:t>j</w:t>
      </w:r>
      <w:r>
        <w:tab/>
        <w:t>L3</w:t>
      </w:r>
    </w:p>
    <w:p w14:paraId="64374B56" w14:textId="77777777" w:rsidR="00250EDD" w:rsidRDefault="00250EDD" w:rsidP="00250EDD">
      <w:pPr>
        <w:pStyle w:val="Code"/>
      </w:pPr>
      <w:r>
        <w:t>L4:</w:t>
      </w:r>
      <w:r>
        <w:tab/>
        <w:t>jr</w:t>
      </w:r>
      <w:r>
        <w:tab/>
        <w:t>$ra</w:t>
      </w:r>
    </w:p>
    <w:p w14:paraId="02F0F75E" w14:textId="6AB43D7D" w:rsidR="008B24D7" w:rsidRPr="00C62A8B" w:rsidRDefault="008B24D7" w:rsidP="008B24D7">
      <w:pPr>
        <w:pStyle w:val="Code"/>
      </w:pPr>
      <w:bookmarkStart w:id="0" w:name="_GoBack"/>
      <w:bookmarkEnd w:id="0"/>
    </w:p>
    <w:sectPr w:rsidR="008B24D7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D7"/>
    <w:rsid w:val="00093A3C"/>
    <w:rsid w:val="00157EDB"/>
    <w:rsid w:val="001B21E9"/>
    <w:rsid w:val="002156DA"/>
    <w:rsid w:val="00250EDD"/>
    <w:rsid w:val="00282B87"/>
    <w:rsid w:val="003C76E0"/>
    <w:rsid w:val="005C4645"/>
    <w:rsid w:val="008472C1"/>
    <w:rsid w:val="008B24D7"/>
    <w:rsid w:val="009A1179"/>
    <w:rsid w:val="009E3445"/>
    <w:rsid w:val="00AF7A50"/>
    <w:rsid w:val="00B2151C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B2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3</TotalTime>
  <Pages>8</Pages>
  <Words>779</Words>
  <Characters>4446</Characters>
  <Application>Microsoft Macintosh Word</Application>
  <DocSecurity>0</DocSecurity>
  <Lines>37</Lines>
  <Paragraphs>10</Paragraphs>
  <ScaleCrop>false</ScaleCrop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3</cp:revision>
  <dcterms:created xsi:type="dcterms:W3CDTF">2016-02-09T16:07:00Z</dcterms:created>
  <dcterms:modified xsi:type="dcterms:W3CDTF">2016-02-12T18:52:00Z</dcterms:modified>
</cp:coreProperties>
</file>