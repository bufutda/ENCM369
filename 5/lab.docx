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C1E26" w14:textId="24455B53" w:rsidR="00C62A8B" w:rsidRPr="00761D38" w:rsidRDefault="004F0061" w:rsidP="00761D38">
      <w:pPr>
        <w:pStyle w:val="ExcerciseHeader"/>
        <w:rPr>
          <w:lang w:val="en-CA"/>
        </w:rPr>
      </w:pPr>
      <w:r>
        <w:rPr>
          <w:lang w:val="en-CA"/>
        </w:rPr>
        <w:t>Exercise C</w:t>
      </w:r>
    </w:p>
    <w:p w14:paraId="052663B4" w14:textId="1117639F" w:rsidR="000E2C34" w:rsidRDefault="004F0061" w:rsidP="004F0061">
      <w:r>
        <w:t>bin_and_hex.asm</w:t>
      </w:r>
    </w:p>
    <w:p w14:paraId="6ACACEAC" w14:textId="77777777" w:rsidR="004F0061" w:rsidRDefault="004F0061" w:rsidP="004F0061">
      <w:pPr>
        <w:pStyle w:val="Code"/>
      </w:pPr>
      <w:r>
        <w:t xml:space="preserve"># </w:t>
      </w:r>
      <w:bookmarkStart w:id="0" w:name="_GoBack"/>
      <w:bookmarkEnd w:id="0"/>
      <w:r>
        <w:t>bin_and_hex.asm</w:t>
      </w:r>
    </w:p>
    <w:p w14:paraId="01677E1F" w14:textId="77777777" w:rsidR="004F0061" w:rsidRDefault="004F0061" w:rsidP="004F0061">
      <w:pPr>
        <w:pStyle w:val="Code"/>
      </w:pPr>
      <w:r>
        <w:t># ENCM 369 Winter 2016 Lab 5 Exercise C Partial Solution</w:t>
      </w:r>
    </w:p>
    <w:p w14:paraId="7A5E1272" w14:textId="77777777" w:rsidR="004F0061" w:rsidRDefault="004F0061" w:rsidP="004F0061">
      <w:pPr>
        <w:pStyle w:val="Code"/>
      </w:pPr>
      <w:r>
        <w:t>#</w:t>
      </w:r>
    </w:p>
    <w:p w14:paraId="05F69F8C" w14:textId="77777777" w:rsidR="004F0061" w:rsidRDefault="004F0061" w:rsidP="004F0061">
      <w:pPr>
        <w:pStyle w:val="Code"/>
      </w:pPr>
      <w:r>
        <w:t># Author: S. Norman</w:t>
      </w:r>
    </w:p>
    <w:p w14:paraId="61536DBD" w14:textId="77777777" w:rsidR="004F0061" w:rsidRDefault="004F0061" w:rsidP="004F0061">
      <w:pPr>
        <w:pStyle w:val="Code"/>
      </w:pPr>
    </w:p>
    <w:p w14:paraId="58A5C81F" w14:textId="77777777" w:rsidR="004F0061" w:rsidRDefault="004F0061" w:rsidP="004F0061">
      <w:pPr>
        <w:pStyle w:val="Code"/>
      </w:pPr>
      <w:r>
        <w:t># BEGINNING of start-up &amp; clean-up code.  Do NOT edit this code.</w:t>
      </w:r>
    </w:p>
    <w:p w14:paraId="6AFB2CA5" w14:textId="77777777" w:rsidR="004F0061" w:rsidRDefault="004F0061" w:rsidP="004F0061">
      <w:pPr>
        <w:pStyle w:val="Code"/>
      </w:pPr>
      <w:r>
        <w:tab/>
        <w:t>.data</w:t>
      </w:r>
    </w:p>
    <w:p w14:paraId="40EC988C" w14:textId="77777777" w:rsidR="004F0061" w:rsidRDefault="004F0061" w:rsidP="004F0061">
      <w:pPr>
        <w:pStyle w:val="Code"/>
      </w:pPr>
      <w:r>
        <w:t>exit_msg_1:</w:t>
      </w:r>
    </w:p>
    <w:p w14:paraId="4FA50E32" w14:textId="77777777" w:rsidR="004F0061" w:rsidRDefault="004F0061" w:rsidP="004F0061">
      <w:pPr>
        <w:pStyle w:val="Code"/>
      </w:pPr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ab/>
        <w:t>"***About to exit. main returned "</w:t>
      </w:r>
    </w:p>
    <w:p w14:paraId="0A1E7E1E" w14:textId="77777777" w:rsidR="004F0061" w:rsidRDefault="004F0061" w:rsidP="004F0061">
      <w:pPr>
        <w:pStyle w:val="Code"/>
      </w:pPr>
      <w:r>
        <w:t>exit_msg_2:</w:t>
      </w:r>
    </w:p>
    <w:p w14:paraId="4ED8F23B" w14:textId="77777777" w:rsidR="004F0061" w:rsidRDefault="004F0061" w:rsidP="004F0061">
      <w:pPr>
        <w:pStyle w:val="Code"/>
      </w:pPr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ab/>
        <w:t>".***\n"</w:t>
      </w:r>
    </w:p>
    <w:p w14:paraId="73D19726" w14:textId="77777777" w:rsidR="004F0061" w:rsidRDefault="004F0061" w:rsidP="004F0061">
      <w:pPr>
        <w:pStyle w:val="Code"/>
      </w:pPr>
      <w:proofErr w:type="spellStart"/>
      <w:r>
        <w:t>main_rv</w:t>
      </w:r>
      <w:proofErr w:type="spellEnd"/>
      <w:r>
        <w:t>:</w:t>
      </w:r>
    </w:p>
    <w:p w14:paraId="4AA08537" w14:textId="77777777" w:rsidR="004F0061" w:rsidRDefault="004F0061" w:rsidP="004F0061">
      <w:pPr>
        <w:pStyle w:val="Code"/>
      </w:pPr>
      <w:r>
        <w:tab/>
      </w:r>
      <w:proofErr w:type="gramStart"/>
      <w:r>
        <w:t>.word</w:t>
      </w:r>
      <w:proofErr w:type="gramEnd"/>
      <w:r>
        <w:tab/>
        <w:t>0</w:t>
      </w:r>
    </w:p>
    <w:p w14:paraId="0B2364ED" w14:textId="77777777" w:rsidR="004F0061" w:rsidRDefault="004F0061" w:rsidP="004F0061">
      <w:pPr>
        <w:pStyle w:val="Code"/>
      </w:pPr>
    </w:p>
    <w:p w14:paraId="67E398AF" w14:textId="77777777" w:rsidR="004F0061" w:rsidRDefault="004F0061" w:rsidP="004F0061">
      <w:pPr>
        <w:pStyle w:val="Code"/>
      </w:pPr>
      <w:r>
        <w:tab/>
        <w:t>.text</w:t>
      </w:r>
    </w:p>
    <w:p w14:paraId="21656172" w14:textId="77777777" w:rsidR="004F0061" w:rsidRDefault="004F0061" w:rsidP="004F0061">
      <w:pPr>
        <w:pStyle w:val="Code"/>
      </w:pPr>
      <w:r>
        <w:tab/>
        <w:t># adjust $</w:t>
      </w:r>
      <w:proofErr w:type="spellStart"/>
      <w:r>
        <w:t>sp</w:t>
      </w:r>
      <w:proofErr w:type="spellEnd"/>
      <w:r>
        <w:t>, then call main</w:t>
      </w:r>
    </w:p>
    <w:p w14:paraId="49580D28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$t0, $zero, -32</w:t>
      </w:r>
      <w:r>
        <w:tab/>
      </w:r>
      <w:r>
        <w:tab/>
        <w:t># $t0 = 0xffffffe0</w:t>
      </w:r>
    </w:p>
    <w:p w14:paraId="51FDA0F4" w14:textId="77777777" w:rsidR="004F0061" w:rsidRDefault="004F0061" w:rsidP="004F0061">
      <w:pPr>
        <w:pStyle w:val="Code"/>
      </w:pPr>
      <w:r>
        <w:tab/>
        <w:t>and</w:t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$t0</w:t>
      </w:r>
      <w:r>
        <w:tab/>
      </w:r>
      <w:r>
        <w:tab/>
        <w:t># round $</w:t>
      </w:r>
      <w:proofErr w:type="spellStart"/>
      <w:r>
        <w:t>sp</w:t>
      </w:r>
      <w:proofErr w:type="spellEnd"/>
      <w:r>
        <w:t xml:space="preserve"> down to multiple of 32</w:t>
      </w:r>
    </w:p>
    <w:p w14:paraId="0A14A04A" w14:textId="77777777" w:rsidR="004F0061" w:rsidRDefault="004F0061" w:rsidP="004F0061">
      <w:pPr>
        <w:pStyle w:val="Code"/>
      </w:pPr>
      <w:r>
        <w:tab/>
      </w:r>
      <w:proofErr w:type="spellStart"/>
      <w:r>
        <w:t>jal</w:t>
      </w:r>
      <w:proofErr w:type="spellEnd"/>
      <w:r>
        <w:tab/>
        <w:t>main</w:t>
      </w:r>
    </w:p>
    <w:p w14:paraId="5455DCB8" w14:textId="77777777" w:rsidR="004F0061" w:rsidRDefault="004F0061" w:rsidP="004F0061">
      <w:pPr>
        <w:pStyle w:val="Code"/>
      </w:pPr>
      <w:r>
        <w:tab/>
      </w:r>
      <w:proofErr w:type="spellStart"/>
      <w:r>
        <w:t>nop</w:t>
      </w:r>
      <w:proofErr w:type="spellEnd"/>
    </w:p>
    <w:p w14:paraId="7D0174A1" w14:textId="77777777" w:rsidR="004F0061" w:rsidRDefault="004F0061" w:rsidP="004F0061">
      <w:pPr>
        <w:pStyle w:val="Code"/>
      </w:pPr>
    </w:p>
    <w:p w14:paraId="3BE43302" w14:textId="77777777" w:rsidR="004F0061" w:rsidRDefault="004F0061" w:rsidP="004F0061">
      <w:pPr>
        <w:pStyle w:val="Code"/>
      </w:pPr>
      <w:r>
        <w:tab/>
        <w:t># when main is done, print its return value, then halt the program</w:t>
      </w:r>
    </w:p>
    <w:p w14:paraId="3C85AA92" w14:textId="77777777" w:rsidR="004F0061" w:rsidRDefault="004F0061" w:rsidP="004F0061">
      <w:pPr>
        <w:pStyle w:val="Code"/>
      </w:pPr>
      <w:r>
        <w:tab/>
      </w:r>
      <w:proofErr w:type="spellStart"/>
      <w:r>
        <w:t>sw</w:t>
      </w:r>
      <w:proofErr w:type="spellEnd"/>
      <w:r>
        <w:tab/>
        <w:t xml:space="preserve">$v0, </w:t>
      </w:r>
      <w:proofErr w:type="spellStart"/>
      <w:r>
        <w:t>main_rv</w:t>
      </w:r>
      <w:proofErr w:type="spellEnd"/>
    </w:p>
    <w:p w14:paraId="6EED6A85" w14:textId="77777777" w:rsidR="004F0061" w:rsidRDefault="004F0061" w:rsidP="004F0061">
      <w:pPr>
        <w:pStyle w:val="Code"/>
      </w:pPr>
      <w:r>
        <w:tab/>
        <w:t>la</w:t>
      </w:r>
      <w:r>
        <w:tab/>
        <w:t>$a0, exit_msg_1</w:t>
      </w:r>
    </w:p>
    <w:p w14:paraId="251C5519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$v0, $zero, 4</w:t>
      </w:r>
    </w:p>
    <w:p w14:paraId="4AF95F65" w14:textId="77777777" w:rsidR="004F0061" w:rsidRDefault="004F0061" w:rsidP="004F0061">
      <w:pPr>
        <w:pStyle w:val="Code"/>
      </w:pPr>
      <w:r>
        <w:tab/>
      </w:r>
      <w:proofErr w:type="spellStart"/>
      <w:r>
        <w:t>syscall</w:t>
      </w:r>
      <w:proofErr w:type="spellEnd"/>
    </w:p>
    <w:p w14:paraId="5BCD9230" w14:textId="77777777" w:rsidR="004F0061" w:rsidRDefault="004F0061" w:rsidP="004F0061">
      <w:pPr>
        <w:pStyle w:val="Code"/>
      </w:pPr>
      <w:r>
        <w:tab/>
      </w:r>
      <w:proofErr w:type="spellStart"/>
      <w:r>
        <w:t>nop</w:t>
      </w:r>
      <w:proofErr w:type="spellEnd"/>
    </w:p>
    <w:p w14:paraId="786E15DF" w14:textId="77777777" w:rsidR="004F0061" w:rsidRDefault="004F0061" w:rsidP="004F0061">
      <w:pPr>
        <w:pStyle w:val="Code"/>
      </w:pPr>
      <w:r>
        <w:tab/>
      </w:r>
      <w:proofErr w:type="spellStart"/>
      <w:r>
        <w:t>lw</w:t>
      </w:r>
      <w:proofErr w:type="spellEnd"/>
      <w:r>
        <w:tab/>
        <w:t xml:space="preserve">$a0, </w:t>
      </w:r>
      <w:proofErr w:type="spellStart"/>
      <w:r>
        <w:t>main_rv</w:t>
      </w:r>
      <w:proofErr w:type="spellEnd"/>
    </w:p>
    <w:p w14:paraId="324A156E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$v0, $zero, 1</w:t>
      </w:r>
    </w:p>
    <w:p w14:paraId="5F24FBE5" w14:textId="77777777" w:rsidR="004F0061" w:rsidRDefault="004F0061" w:rsidP="004F0061">
      <w:pPr>
        <w:pStyle w:val="Code"/>
      </w:pPr>
      <w:r>
        <w:tab/>
      </w:r>
      <w:proofErr w:type="spellStart"/>
      <w:r>
        <w:t>syscall</w:t>
      </w:r>
      <w:proofErr w:type="spellEnd"/>
    </w:p>
    <w:p w14:paraId="28E05F5A" w14:textId="77777777" w:rsidR="004F0061" w:rsidRDefault="004F0061" w:rsidP="004F0061">
      <w:pPr>
        <w:pStyle w:val="Code"/>
      </w:pPr>
      <w:r>
        <w:tab/>
      </w:r>
      <w:proofErr w:type="spellStart"/>
      <w:r>
        <w:t>nop</w:t>
      </w:r>
      <w:proofErr w:type="spellEnd"/>
    </w:p>
    <w:p w14:paraId="42B6CD65" w14:textId="77777777" w:rsidR="004F0061" w:rsidRDefault="004F0061" w:rsidP="004F0061">
      <w:pPr>
        <w:pStyle w:val="Code"/>
      </w:pPr>
      <w:r>
        <w:tab/>
        <w:t>la</w:t>
      </w:r>
      <w:r>
        <w:tab/>
        <w:t>$a0, exit_msg_2</w:t>
      </w:r>
    </w:p>
    <w:p w14:paraId="79F28364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$v0, $zero, 4</w:t>
      </w:r>
    </w:p>
    <w:p w14:paraId="67A77C27" w14:textId="77777777" w:rsidR="004F0061" w:rsidRDefault="004F0061" w:rsidP="004F0061">
      <w:pPr>
        <w:pStyle w:val="Code"/>
      </w:pPr>
      <w:r>
        <w:tab/>
      </w:r>
      <w:proofErr w:type="spellStart"/>
      <w:r>
        <w:t>syscall</w:t>
      </w:r>
      <w:proofErr w:type="spellEnd"/>
    </w:p>
    <w:p w14:paraId="1F52C281" w14:textId="77777777" w:rsidR="004F0061" w:rsidRDefault="004F0061" w:rsidP="004F0061">
      <w:pPr>
        <w:pStyle w:val="Code"/>
      </w:pPr>
      <w:r>
        <w:tab/>
      </w:r>
      <w:proofErr w:type="spellStart"/>
      <w:r>
        <w:t>nop</w:t>
      </w:r>
      <w:proofErr w:type="spellEnd"/>
    </w:p>
    <w:p w14:paraId="44FC9CA4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$v0, $zero, 10</w:t>
      </w:r>
    </w:p>
    <w:p w14:paraId="2A1207E3" w14:textId="77777777" w:rsidR="004F0061" w:rsidRDefault="004F0061" w:rsidP="004F0061">
      <w:pPr>
        <w:pStyle w:val="Code"/>
      </w:pPr>
      <w:r>
        <w:tab/>
      </w:r>
      <w:proofErr w:type="spellStart"/>
      <w:r>
        <w:t>syscall</w:t>
      </w:r>
      <w:proofErr w:type="spellEnd"/>
    </w:p>
    <w:p w14:paraId="10C54DCF" w14:textId="77777777" w:rsidR="004F0061" w:rsidRDefault="004F0061" w:rsidP="004F0061">
      <w:pPr>
        <w:pStyle w:val="Code"/>
      </w:pPr>
      <w:r>
        <w:tab/>
      </w:r>
      <w:proofErr w:type="spellStart"/>
      <w:r>
        <w:t>nop</w:t>
      </w:r>
      <w:proofErr w:type="spellEnd"/>
    </w:p>
    <w:p w14:paraId="7C46B678" w14:textId="77777777" w:rsidR="004F0061" w:rsidRDefault="004F0061" w:rsidP="004F0061">
      <w:pPr>
        <w:pStyle w:val="Code"/>
      </w:pPr>
      <w:r>
        <w:lastRenderedPageBreak/>
        <w:t># END of start-up &amp; clean-up code.</w:t>
      </w:r>
    </w:p>
    <w:p w14:paraId="3FD3033E" w14:textId="77777777" w:rsidR="004F0061" w:rsidRDefault="004F0061" w:rsidP="004F0061">
      <w:pPr>
        <w:pStyle w:val="Code"/>
      </w:pPr>
    </w:p>
    <w:p w14:paraId="1D303FDC" w14:textId="77777777" w:rsidR="004F0061" w:rsidRDefault="004F0061" w:rsidP="004F0061">
      <w:pPr>
        <w:pStyle w:val="Code"/>
      </w:pPr>
      <w:r>
        <w:t xml:space="preserve"># </w:t>
      </w:r>
      <w:proofErr w:type="spellStart"/>
      <w:r>
        <w:t>int</w:t>
      </w:r>
      <w:proofErr w:type="spellEnd"/>
      <w:r>
        <w:t xml:space="preserve"> main(void)</w:t>
      </w:r>
    </w:p>
    <w:p w14:paraId="5F0EA8B2" w14:textId="77777777" w:rsidR="004F0061" w:rsidRDefault="004F0061" w:rsidP="004F0061">
      <w:pPr>
        <w:pStyle w:val="Code"/>
      </w:pPr>
      <w:r>
        <w:t>#</w:t>
      </w:r>
    </w:p>
    <w:p w14:paraId="506AA355" w14:textId="77777777" w:rsidR="004F0061" w:rsidRDefault="004F0061" w:rsidP="004F0061">
      <w:pPr>
        <w:pStyle w:val="Code"/>
      </w:pPr>
      <w:r>
        <w:tab/>
        <w:t>.text</w:t>
      </w:r>
    </w:p>
    <w:p w14:paraId="2608D896" w14:textId="77777777" w:rsidR="004F0061" w:rsidRDefault="004F0061" w:rsidP="004F0061">
      <w:pPr>
        <w:pStyle w:val="Code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main</w:t>
      </w:r>
    </w:p>
    <w:p w14:paraId="3C69AAC4" w14:textId="77777777" w:rsidR="004F0061" w:rsidRDefault="004F0061" w:rsidP="004F0061">
      <w:pPr>
        <w:pStyle w:val="Code"/>
      </w:pPr>
      <w:r>
        <w:t>main:</w:t>
      </w:r>
    </w:p>
    <w:p w14:paraId="3CC8E47D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-32</w:t>
      </w:r>
    </w:p>
    <w:p w14:paraId="01F26D99" w14:textId="77777777" w:rsidR="004F0061" w:rsidRDefault="004F0061" w:rsidP="004F0061">
      <w:pPr>
        <w:pStyle w:val="Code"/>
      </w:pPr>
      <w:r>
        <w:tab/>
      </w:r>
      <w:proofErr w:type="spellStart"/>
      <w:r>
        <w:t>sw</w:t>
      </w:r>
      <w:proofErr w:type="spellEnd"/>
      <w:r>
        <w:tab/>
        <w:t>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14:paraId="4C63466C" w14:textId="77777777" w:rsidR="004F0061" w:rsidRDefault="004F0061" w:rsidP="004F0061">
      <w:pPr>
        <w:pStyle w:val="Code"/>
      </w:pPr>
    </w:p>
    <w:p w14:paraId="17916DCA" w14:textId="77777777" w:rsidR="004F0061" w:rsidRDefault="004F0061" w:rsidP="004F0061">
      <w:pPr>
        <w:pStyle w:val="Code"/>
      </w:pPr>
      <w:r>
        <w:tab/>
        <w:t>li</w:t>
      </w:r>
      <w:r>
        <w:tab/>
        <w:t>$a0, 0x76543210</w:t>
      </w:r>
    </w:p>
    <w:p w14:paraId="412D8C9D" w14:textId="77777777" w:rsidR="004F0061" w:rsidRDefault="004F0061" w:rsidP="004F0061">
      <w:pPr>
        <w:pStyle w:val="Code"/>
      </w:pPr>
      <w:r>
        <w:tab/>
      </w:r>
      <w:proofErr w:type="spellStart"/>
      <w:r>
        <w:t>jal</w:t>
      </w:r>
      <w:proofErr w:type="spellEnd"/>
      <w:r>
        <w:tab/>
        <w:t>test</w:t>
      </w:r>
    </w:p>
    <w:p w14:paraId="0B783FA6" w14:textId="77777777" w:rsidR="004F0061" w:rsidRDefault="004F0061" w:rsidP="004F0061">
      <w:pPr>
        <w:pStyle w:val="Code"/>
      </w:pPr>
      <w:r>
        <w:tab/>
        <w:t>li</w:t>
      </w:r>
      <w:r>
        <w:tab/>
        <w:t>$a0, 0x89abcdef</w:t>
      </w:r>
    </w:p>
    <w:p w14:paraId="1F2E8A44" w14:textId="77777777" w:rsidR="004F0061" w:rsidRDefault="004F0061" w:rsidP="004F0061">
      <w:pPr>
        <w:pStyle w:val="Code"/>
      </w:pPr>
      <w:r>
        <w:tab/>
      </w:r>
      <w:proofErr w:type="spellStart"/>
      <w:r>
        <w:t>jal</w:t>
      </w:r>
      <w:proofErr w:type="spellEnd"/>
      <w:r>
        <w:tab/>
        <w:t>test</w:t>
      </w:r>
    </w:p>
    <w:p w14:paraId="577B06B4" w14:textId="77777777" w:rsidR="004F0061" w:rsidRDefault="004F0061" w:rsidP="004F0061">
      <w:pPr>
        <w:pStyle w:val="Code"/>
      </w:pPr>
      <w:r>
        <w:tab/>
        <w:t>li</w:t>
      </w:r>
      <w:r>
        <w:tab/>
        <w:t>$a0, 0</w:t>
      </w:r>
    </w:p>
    <w:p w14:paraId="25BD037B" w14:textId="77777777" w:rsidR="004F0061" w:rsidRDefault="004F0061" w:rsidP="004F0061">
      <w:pPr>
        <w:pStyle w:val="Code"/>
      </w:pPr>
      <w:r>
        <w:tab/>
      </w:r>
      <w:proofErr w:type="spellStart"/>
      <w:r>
        <w:t>jal</w:t>
      </w:r>
      <w:proofErr w:type="spellEnd"/>
      <w:r>
        <w:tab/>
        <w:t>test</w:t>
      </w:r>
    </w:p>
    <w:p w14:paraId="5F3B4239" w14:textId="77777777" w:rsidR="004F0061" w:rsidRDefault="004F0061" w:rsidP="004F0061">
      <w:pPr>
        <w:pStyle w:val="Code"/>
      </w:pPr>
      <w:r>
        <w:tab/>
        <w:t>li</w:t>
      </w:r>
      <w:r>
        <w:tab/>
        <w:t>$a0, -1</w:t>
      </w:r>
    </w:p>
    <w:p w14:paraId="7F687BEA" w14:textId="77777777" w:rsidR="004F0061" w:rsidRDefault="004F0061" w:rsidP="004F0061">
      <w:pPr>
        <w:pStyle w:val="Code"/>
      </w:pPr>
      <w:r>
        <w:tab/>
      </w:r>
      <w:proofErr w:type="spellStart"/>
      <w:r>
        <w:t>jal</w:t>
      </w:r>
      <w:proofErr w:type="spellEnd"/>
      <w:r>
        <w:tab/>
        <w:t>test</w:t>
      </w:r>
    </w:p>
    <w:p w14:paraId="6666BFD5" w14:textId="77777777" w:rsidR="004F0061" w:rsidRDefault="004F0061" w:rsidP="004F0061">
      <w:pPr>
        <w:pStyle w:val="Code"/>
      </w:pPr>
    </w:p>
    <w:p w14:paraId="0EDA4A17" w14:textId="77777777" w:rsidR="004F0061" w:rsidRDefault="004F0061" w:rsidP="004F0061">
      <w:pPr>
        <w:pStyle w:val="Code"/>
      </w:pPr>
      <w:r>
        <w:tab/>
        <w:t>add</w:t>
      </w:r>
      <w:r>
        <w:tab/>
        <w:t>$v0, $zero, $zero</w:t>
      </w:r>
      <w:r>
        <w:tab/>
        <w:t xml:space="preserve"># </w:t>
      </w:r>
      <w:proofErr w:type="spellStart"/>
      <w:r>
        <w:t>r.v</w:t>
      </w:r>
      <w:proofErr w:type="spellEnd"/>
      <w:r>
        <w:t>. = 0</w:t>
      </w:r>
    </w:p>
    <w:p w14:paraId="6759038F" w14:textId="77777777" w:rsidR="004F0061" w:rsidRDefault="004F0061" w:rsidP="004F0061">
      <w:pPr>
        <w:pStyle w:val="Code"/>
      </w:pPr>
    </w:p>
    <w:p w14:paraId="5CEA6F6C" w14:textId="77777777" w:rsidR="004F0061" w:rsidRDefault="004F0061" w:rsidP="004F0061">
      <w:pPr>
        <w:pStyle w:val="Code"/>
      </w:pPr>
      <w:r>
        <w:tab/>
      </w:r>
      <w:proofErr w:type="spellStart"/>
      <w:r>
        <w:t>lw</w:t>
      </w:r>
      <w:proofErr w:type="spellEnd"/>
      <w:r>
        <w:tab/>
        <w:t>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14:paraId="28C16059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32</w:t>
      </w:r>
    </w:p>
    <w:p w14:paraId="1D99EF34" w14:textId="77777777" w:rsidR="004F0061" w:rsidRDefault="004F0061" w:rsidP="004F0061">
      <w:pPr>
        <w:pStyle w:val="Code"/>
      </w:pPr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</w:p>
    <w:p w14:paraId="357A7290" w14:textId="77777777" w:rsidR="004F0061" w:rsidRDefault="004F0061" w:rsidP="004F0061">
      <w:pPr>
        <w:pStyle w:val="Code"/>
      </w:pPr>
    </w:p>
    <w:p w14:paraId="3589BB88" w14:textId="77777777" w:rsidR="004F0061" w:rsidRDefault="004F0061" w:rsidP="004F0061">
      <w:pPr>
        <w:pStyle w:val="Code"/>
      </w:pPr>
    </w:p>
    <w:p w14:paraId="7FEC133D" w14:textId="77777777" w:rsidR="004F0061" w:rsidRDefault="004F0061" w:rsidP="004F0061">
      <w:pPr>
        <w:pStyle w:val="Code"/>
      </w:pPr>
      <w:r>
        <w:t xml:space="preserve"># void </w:t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test_value</w:t>
      </w:r>
      <w:proofErr w:type="spellEnd"/>
      <w:r>
        <w:t>)</w:t>
      </w:r>
    </w:p>
    <w:p w14:paraId="1EAB0C44" w14:textId="77777777" w:rsidR="004F0061" w:rsidRDefault="004F0061" w:rsidP="004F0061">
      <w:pPr>
        <w:pStyle w:val="Code"/>
      </w:pPr>
      <w:r>
        <w:t>#</w:t>
      </w:r>
    </w:p>
    <w:p w14:paraId="23023EFB" w14:textId="77777777" w:rsidR="004F0061" w:rsidRDefault="004F0061" w:rsidP="004F0061">
      <w:pPr>
        <w:pStyle w:val="Code"/>
      </w:pPr>
      <w:r>
        <w:t xml:space="preserve"># </w:t>
      </w:r>
      <w:proofErr w:type="spellStart"/>
      <w:r>
        <w:t>arg</w:t>
      </w:r>
      <w:proofErr w:type="spellEnd"/>
      <w:r>
        <w:t xml:space="preserve"> / </w:t>
      </w:r>
      <w:proofErr w:type="spellStart"/>
      <w:r>
        <w:t>var</w:t>
      </w:r>
      <w:proofErr w:type="spellEnd"/>
      <w:r>
        <w:tab/>
        <w:t xml:space="preserve"> memory location</w:t>
      </w:r>
    </w:p>
    <w:p w14:paraId="2836F874" w14:textId="77777777" w:rsidR="004F0061" w:rsidRDefault="004F0061" w:rsidP="004F0061">
      <w:pPr>
        <w:pStyle w:val="Code"/>
      </w:pPr>
      <w:r>
        <w:t xml:space="preserve">#   </w:t>
      </w:r>
      <w:proofErr w:type="spellStart"/>
      <w:r>
        <w:t>test_value</w:t>
      </w:r>
      <w:proofErr w:type="spellEnd"/>
      <w:r>
        <w:tab/>
        <w:t xml:space="preserve">     44($</w:t>
      </w:r>
      <w:proofErr w:type="spellStart"/>
      <w:r>
        <w:t>sp</w:t>
      </w:r>
      <w:proofErr w:type="spellEnd"/>
      <w:r>
        <w:t>)</w:t>
      </w:r>
    </w:p>
    <w:p w14:paraId="5FE648BD" w14:textId="77777777" w:rsidR="004F0061" w:rsidRDefault="004F0061" w:rsidP="004F0061">
      <w:pPr>
        <w:pStyle w:val="Code"/>
      </w:pPr>
      <w:r>
        <w:t xml:space="preserve">#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40]     40 bytes starting at 0($</w:t>
      </w:r>
      <w:proofErr w:type="spellStart"/>
      <w:r>
        <w:t>sp</w:t>
      </w:r>
      <w:proofErr w:type="spellEnd"/>
      <w:r>
        <w:t>)</w:t>
      </w:r>
    </w:p>
    <w:p w14:paraId="20816942" w14:textId="77777777" w:rsidR="004F0061" w:rsidRDefault="004F0061" w:rsidP="004F0061">
      <w:pPr>
        <w:pStyle w:val="Code"/>
      </w:pPr>
      <w:r>
        <w:t>#</w:t>
      </w:r>
    </w:p>
    <w:p w14:paraId="1FAFC05A" w14:textId="77777777" w:rsidR="004F0061" w:rsidRDefault="004F0061" w:rsidP="004F0061">
      <w:pPr>
        <w:pStyle w:val="Code"/>
      </w:pPr>
      <w:r>
        <w:tab/>
        <w:t>.data</w:t>
      </w:r>
    </w:p>
    <w:p w14:paraId="3472F917" w14:textId="77777777" w:rsidR="004F0061" w:rsidRDefault="004F0061" w:rsidP="004F0061">
      <w:pPr>
        <w:pStyle w:val="Code"/>
      </w:pPr>
      <w:r>
        <w:t>STR1: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"\n\n"</w:t>
      </w:r>
    </w:p>
    <w:p w14:paraId="39CAAA44" w14:textId="77777777" w:rsidR="004F0061" w:rsidRDefault="004F0061" w:rsidP="004F0061">
      <w:pPr>
        <w:pStyle w:val="Code"/>
      </w:pPr>
      <w:r>
        <w:tab/>
        <w:t>.text</w:t>
      </w:r>
    </w:p>
    <w:p w14:paraId="2EF2D469" w14:textId="77777777" w:rsidR="004F0061" w:rsidRDefault="004F0061" w:rsidP="004F0061">
      <w:pPr>
        <w:pStyle w:val="Code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test</w:t>
      </w:r>
    </w:p>
    <w:p w14:paraId="34CB9497" w14:textId="77777777" w:rsidR="004F0061" w:rsidRDefault="004F0061" w:rsidP="004F0061">
      <w:pPr>
        <w:pStyle w:val="Code"/>
      </w:pPr>
      <w:r>
        <w:t>test:</w:t>
      </w:r>
    </w:p>
    <w:p w14:paraId="01103389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-64</w:t>
      </w:r>
    </w:p>
    <w:p w14:paraId="6595B79A" w14:textId="77777777" w:rsidR="004F0061" w:rsidRDefault="004F0061" w:rsidP="004F0061">
      <w:pPr>
        <w:pStyle w:val="Code"/>
      </w:pPr>
      <w:r>
        <w:tab/>
      </w:r>
      <w:proofErr w:type="spellStart"/>
      <w:r>
        <w:t>sw</w:t>
      </w:r>
      <w:proofErr w:type="spellEnd"/>
      <w:r>
        <w:tab/>
        <w:t>$a0, 44($</w:t>
      </w:r>
      <w:proofErr w:type="spellStart"/>
      <w:r>
        <w:t>sp</w:t>
      </w:r>
      <w:proofErr w:type="spellEnd"/>
      <w:r>
        <w:t>)</w:t>
      </w:r>
    </w:p>
    <w:p w14:paraId="3BB18EED" w14:textId="77777777" w:rsidR="004F0061" w:rsidRDefault="004F0061" w:rsidP="004F0061">
      <w:pPr>
        <w:pStyle w:val="Code"/>
      </w:pPr>
      <w:r>
        <w:tab/>
      </w:r>
      <w:proofErr w:type="spellStart"/>
      <w:r>
        <w:t>sw</w:t>
      </w:r>
      <w:proofErr w:type="spellEnd"/>
      <w:r>
        <w:tab/>
        <w:t>$</w:t>
      </w:r>
      <w:proofErr w:type="spellStart"/>
      <w:r>
        <w:t>ra</w:t>
      </w:r>
      <w:proofErr w:type="spellEnd"/>
      <w:r>
        <w:t>, 40($</w:t>
      </w:r>
      <w:proofErr w:type="spellStart"/>
      <w:r>
        <w:t>sp</w:t>
      </w:r>
      <w:proofErr w:type="spellEnd"/>
      <w:r>
        <w:t>)</w:t>
      </w:r>
    </w:p>
    <w:p w14:paraId="25C4E255" w14:textId="77777777" w:rsidR="004F0061" w:rsidRDefault="004F0061" w:rsidP="004F0061">
      <w:pPr>
        <w:pStyle w:val="Code"/>
      </w:pPr>
    </w:p>
    <w:p w14:paraId="0D2B8E41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$a0, $</w:t>
      </w:r>
      <w:proofErr w:type="spellStart"/>
      <w:r>
        <w:t>sp</w:t>
      </w:r>
      <w:proofErr w:type="spellEnd"/>
      <w:r>
        <w:t>, 0</w:t>
      </w:r>
      <w:r>
        <w:tab/>
      </w:r>
      <w:r>
        <w:tab/>
        <w:t># $a0 = &amp;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</w:t>
      </w:r>
    </w:p>
    <w:p w14:paraId="5AFD1001" w14:textId="77777777" w:rsidR="004F0061" w:rsidRDefault="004F0061" w:rsidP="004F0061">
      <w:pPr>
        <w:pStyle w:val="Code"/>
      </w:pPr>
      <w:r>
        <w:tab/>
      </w:r>
      <w:proofErr w:type="spellStart"/>
      <w:r>
        <w:t>lw</w:t>
      </w:r>
      <w:proofErr w:type="spellEnd"/>
      <w:r>
        <w:tab/>
        <w:t>$a1, 44($</w:t>
      </w:r>
      <w:proofErr w:type="spellStart"/>
      <w:r>
        <w:t>sp</w:t>
      </w:r>
      <w:proofErr w:type="spellEnd"/>
      <w:r>
        <w:t>)</w:t>
      </w:r>
      <w:r>
        <w:tab/>
      </w:r>
      <w:r>
        <w:tab/>
        <w:t xml:space="preserve"># $a1 = </w:t>
      </w:r>
      <w:proofErr w:type="spellStart"/>
      <w:r>
        <w:t>test_value</w:t>
      </w:r>
      <w:proofErr w:type="spellEnd"/>
    </w:p>
    <w:p w14:paraId="395BDFA3" w14:textId="77777777" w:rsidR="004F0061" w:rsidRDefault="004F0061" w:rsidP="004F0061">
      <w:pPr>
        <w:pStyle w:val="Code"/>
      </w:pPr>
    </w:p>
    <w:p w14:paraId="149F51ED" w14:textId="77777777" w:rsidR="004F0061" w:rsidRDefault="004F0061" w:rsidP="004F0061">
      <w:pPr>
        <w:pStyle w:val="Code"/>
      </w:pPr>
      <w:r>
        <w:tab/>
      </w:r>
      <w:proofErr w:type="spellStart"/>
      <w:r>
        <w:t>jal</w:t>
      </w:r>
      <w:proofErr w:type="spellEnd"/>
      <w:r>
        <w:tab/>
      </w:r>
      <w:proofErr w:type="spellStart"/>
      <w:r>
        <w:t>write_in_hex</w:t>
      </w:r>
      <w:proofErr w:type="spellEnd"/>
    </w:p>
    <w:p w14:paraId="3F169F2E" w14:textId="77777777" w:rsidR="004F0061" w:rsidRDefault="004F0061" w:rsidP="004F0061">
      <w:pPr>
        <w:pStyle w:val="Code"/>
      </w:pPr>
    </w:p>
    <w:p w14:paraId="61E57662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$a0, $</w:t>
      </w:r>
      <w:proofErr w:type="spellStart"/>
      <w:r>
        <w:t>sp</w:t>
      </w:r>
      <w:proofErr w:type="spellEnd"/>
      <w:r>
        <w:t>, 0</w:t>
      </w:r>
      <w:r>
        <w:tab/>
      </w:r>
      <w:r>
        <w:tab/>
        <w:t># $a0 = &amp;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</w:t>
      </w:r>
    </w:p>
    <w:p w14:paraId="3AFB832A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$v0, $zero, 4</w:t>
      </w:r>
      <w:r>
        <w:tab/>
      </w:r>
      <w:r>
        <w:tab/>
        <w:t># $v0 = code to print a string</w:t>
      </w:r>
    </w:p>
    <w:p w14:paraId="5DE3BBDF" w14:textId="77777777" w:rsidR="004F0061" w:rsidRDefault="004F0061" w:rsidP="004F0061">
      <w:pPr>
        <w:pStyle w:val="Code"/>
      </w:pPr>
      <w:r>
        <w:tab/>
      </w:r>
      <w:proofErr w:type="spellStart"/>
      <w:r>
        <w:t>syscall</w:t>
      </w:r>
      <w:proofErr w:type="spellEnd"/>
    </w:p>
    <w:p w14:paraId="04AB3D25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$a0, $zero, '\n'</w:t>
      </w:r>
      <w:r>
        <w:tab/>
        <w:t># $a0 = '\n'</w:t>
      </w:r>
    </w:p>
    <w:p w14:paraId="385573D5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$v0, $zero, 11</w:t>
      </w:r>
      <w:r>
        <w:tab/>
      </w:r>
      <w:r>
        <w:tab/>
        <w:t># $v0 = code to print a char</w:t>
      </w:r>
    </w:p>
    <w:p w14:paraId="41497F7B" w14:textId="77777777" w:rsidR="004F0061" w:rsidRDefault="004F0061" w:rsidP="004F0061">
      <w:pPr>
        <w:pStyle w:val="Code"/>
      </w:pPr>
      <w:r>
        <w:tab/>
      </w:r>
      <w:proofErr w:type="spellStart"/>
      <w:r>
        <w:t>syscall</w:t>
      </w:r>
      <w:proofErr w:type="spellEnd"/>
    </w:p>
    <w:p w14:paraId="3BAC6800" w14:textId="77777777" w:rsidR="004F0061" w:rsidRDefault="004F0061" w:rsidP="004F0061">
      <w:pPr>
        <w:pStyle w:val="Code"/>
      </w:pPr>
    </w:p>
    <w:p w14:paraId="601EAB6E" w14:textId="77777777" w:rsidR="004F0061" w:rsidRDefault="004F0061" w:rsidP="004F0061">
      <w:pPr>
        <w:pStyle w:val="Code"/>
      </w:pPr>
    </w:p>
    <w:p w14:paraId="13A3763A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$a0, $</w:t>
      </w:r>
      <w:proofErr w:type="spellStart"/>
      <w:r>
        <w:t>sp</w:t>
      </w:r>
      <w:proofErr w:type="spellEnd"/>
      <w:r>
        <w:t>, 0</w:t>
      </w:r>
      <w:r>
        <w:tab/>
      </w:r>
      <w:r>
        <w:tab/>
        <w:t># $a0 = &amp;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</w:t>
      </w:r>
    </w:p>
    <w:p w14:paraId="00FB4BB1" w14:textId="77777777" w:rsidR="004F0061" w:rsidRDefault="004F0061" w:rsidP="004F0061">
      <w:pPr>
        <w:pStyle w:val="Code"/>
      </w:pPr>
      <w:r>
        <w:tab/>
      </w:r>
      <w:proofErr w:type="spellStart"/>
      <w:r>
        <w:t>lw</w:t>
      </w:r>
      <w:proofErr w:type="spellEnd"/>
      <w:r>
        <w:tab/>
        <w:t>$a1, 44($</w:t>
      </w:r>
      <w:proofErr w:type="spellStart"/>
      <w:r>
        <w:t>sp</w:t>
      </w:r>
      <w:proofErr w:type="spellEnd"/>
      <w:r>
        <w:t>)</w:t>
      </w:r>
      <w:r>
        <w:tab/>
      </w:r>
      <w:r>
        <w:tab/>
        <w:t xml:space="preserve"># $a1 = </w:t>
      </w:r>
      <w:proofErr w:type="spellStart"/>
      <w:r>
        <w:t>test_value</w:t>
      </w:r>
      <w:proofErr w:type="spellEnd"/>
    </w:p>
    <w:p w14:paraId="439376C1" w14:textId="77777777" w:rsidR="004F0061" w:rsidRDefault="004F0061" w:rsidP="004F0061">
      <w:pPr>
        <w:pStyle w:val="Code"/>
      </w:pPr>
      <w:r>
        <w:tab/>
      </w:r>
      <w:proofErr w:type="spellStart"/>
      <w:r>
        <w:t>jal</w:t>
      </w:r>
      <w:proofErr w:type="spellEnd"/>
      <w:r>
        <w:tab/>
      </w:r>
      <w:proofErr w:type="spellStart"/>
      <w:r>
        <w:t>write_in_binary</w:t>
      </w:r>
      <w:proofErr w:type="spellEnd"/>
    </w:p>
    <w:p w14:paraId="0B3F9F76" w14:textId="77777777" w:rsidR="004F0061" w:rsidRDefault="004F0061" w:rsidP="004F0061">
      <w:pPr>
        <w:pStyle w:val="Code"/>
      </w:pPr>
    </w:p>
    <w:p w14:paraId="22D52C8A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$a0, $</w:t>
      </w:r>
      <w:proofErr w:type="spellStart"/>
      <w:r>
        <w:t>sp</w:t>
      </w:r>
      <w:proofErr w:type="spellEnd"/>
      <w:r>
        <w:t>, 0</w:t>
      </w:r>
      <w:r>
        <w:tab/>
      </w:r>
      <w:r>
        <w:tab/>
        <w:t># $a0 = &amp;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</w:t>
      </w:r>
    </w:p>
    <w:p w14:paraId="671A6639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$v0, $zero, 4</w:t>
      </w:r>
      <w:r>
        <w:tab/>
      </w:r>
      <w:r>
        <w:tab/>
        <w:t># $v0 = code to print a string</w:t>
      </w:r>
    </w:p>
    <w:p w14:paraId="7AD08C78" w14:textId="77777777" w:rsidR="004F0061" w:rsidRDefault="004F0061" w:rsidP="004F0061">
      <w:pPr>
        <w:pStyle w:val="Code"/>
      </w:pPr>
      <w:r>
        <w:tab/>
      </w:r>
      <w:proofErr w:type="spellStart"/>
      <w:r>
        <w:t>syscall</w:t>
      </w:r>
      <w:proofErr w:type="spellEnd"/>
    </w:p>
    <w:p w14:paraId="2DA9C9C9" w14:textId="77777777" w:rsidR="004F0061" w:rsidRDefault="004F0061" w:rsidP="004F0061">
      <w:pPr>
        <w:pStyle w:val="Code"/>
      </w:pPr>
      <w:r>
        <w:tab/>
        <w:t>la</w:t>
      </w:r>
      <w:r>
        <w:tab/>
        <w:t>$a0, STR1</w:t>
      </w:r>
      <w:r>
        <w:tab/>
      </w:r>
      <w:r>
        <w:tab/>
        <w:t># $a0 = STR1</w:t>
      </w:r>
    </w:p>
    <w:p w14:paraId="65AEF6F7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$v0, $zero, 4</w:t>
      </w:r>
      <w:r>
        <w:tab/>
      </w:r>
      <w:r>
        <w:tab/>
        <w:t># $v0 = code to print a string</w:t>
      </w:r>
    </w:p>
    <w:p w14:paraId="04453E7F" w14:textId="77777777" w:rsidR="004F0061" w:rsidRDefault="004F0061" w:rsidP="004F0061">
      <w:pPr>
        <w:pStyle w:val="Code"/>
      </w:pPr>
      <w:r>
        <w:tab/>
      </w:r>
      <w:proofErr w:type="spellStart"/>
      <w:r>
        <w:t>syscall</w:t>
      </w:r>
      <w:proofErr w:type="spellEnd"/>
    </w:p>
    <w:p w14:paraId="6F7B3CAA" w14:textId="77777777" w:rsidR="004F0061" w:rsidRDefault="004F0061" w:rsidP="004F0061">
      <w:pPr>
        <w:pStyle w:val="Code"/>
      </w:pPr>
    </w:p>
    <w:p w14:paraId="65D33E3E" w14:textId="77777777" w:rsidR="004F0061" w:rsidRDefault="004F0061" w:rsidP="004F0061">
      <w:pPr>
        <w:pStyle w:val="Code"/>
      </w:pPr>
      <w:r>
        <w:tab/>
      </w:r>
      <w:proofErr w:type="spellStart"/>
      <w:r>
        <w:t>lw</w:t>
      </w:r>
      <w:proofErr w:type="spellEnd"/>
      <w:r>
        <w:tab/>
        <w:t>$</w:t>
      </w:r>
      <w:proofErr w:type="spellStart"/>
      <w:r>
        <w:t>ra</w:t>
      </w:r>
      <w:proofErr w:type="spellEnd"/>
      <w:r>
        <w:t>, 40($</w:t>
      </w:r>
      <w:proofErr w:type="spellStart"/>
      <w:r>
        <w:t>sp</w:t>
      </w:r>
      <w:proofErr w:type="spellEnd"/>
      <w:r>
        <w:t>)</w:t>
      </w:r>
    </w:p>
    <w:p w14:paraId="7407AD5B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64</w:t>
      </w:r>
    </w:p>
    <w:p w14:paraId="65927E48" w14:textId="77777777" w:rsidR="004F0061" w:rsidRDefault="004F0061" w:rsidP="004F0061">
      <w:pPr>
        <w:pStyle w:val="Code"/>
      </w:pPr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</w:p>
    <w:p w14:paraId="400384AC" w14:textId="77777777" w:rsidR="004F0061" w:rsidRDefault="004F0061" w:rsidP="004F0061">
      <w:pPr>
        <w:pStyle w:val="Code"/>
      </w:pPr>
    </w:p>
    <w:p w14:paraId="62057F44" w14:textId="77777777" w:rsidR="004F0061" w:rsidRDefault="004F0061" w:rsidP="004F0061">
      <w:pPr>
        <w:pStyle w:val="Code"/>
      </w:pPr>
    </w:p>
    <w:p w14:paraId="07F04A2B" w14:textId="77777777" w:rsidR="004F0061" w:rsidRDefault="004F0061" w:rsidP="004F0061">
      <w:pPr>
        <w:pStyle w:val="Code"/>
      </w:pPr>
      <w:r>
        <w:t xml:space="preserve"># void </w:t>
      </w:r>
      <w:proofErr w:type="spellStart"/>
      <w:r>
        <w:t>write_in_</w:t>
      </w:r>
      <w:proofErr w:type="gramStart"/>
      <w:r>
        <w:t>hex</w:t>
      </w:r>
      <w:proofErr w:type="spellEnd"/>
      <w:r>
        <w:t>(</w:t>
      </w:r>
      <w:proofErr w:type="gramEnd"/>
      <w:r>
        <w:t>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word)</w:t>
      </w:r>
    </w:p>
    <w:p w14:paraId="285A0DC4" w14:textId="77777777" w:rsidR="004F0061" w:rsidRDefault="004F0061" w:rsidP="004F0061">
      <w:pPr>
        <w:pStyle w:val="Code"/>
      </w:pPr>
      <w:r>
        <w:t>#</w:t>
      </w:r>
    </w:p>
    <w:p w14:paraId="21CEF03F" w14:textId="77777777" w:rsidR="004F0061" w:rsidRDefault="004F0061" w:rsidP="004F0061">
      <w:pPr>
        <w:pStyle w:val="Code"/>
      </w:pPr>
      <w:r>
        <w:t xml:space="preserve"># </w:t>
      </w:r>
      <w:proofErr w:type="spellStart"/>
      <w:r>
        <w:t>arg</w:t>
      </w:r>
      <w:proofErr w:type="spellEnd"/>
      <w:r>
        <w:t xml:space="preserve"> / </w:t>
      </w:r>
      <w:proofErr w:type="spellStart"/>
      <w:r>
        <w:t>var</w:t>
      </w:r>
      <w:proofErr w:type="spellEnd"/>
      <w:r>
        <w:tab/>
        <w:t>register</w:t>
      </w:r>
    </w:p>
    <w:p w14:paraId="1AE364C6" w14:textId="77777777" w:rsidR="004F0061" w:rsidRDefault="004F0061" w:rsidP="004F0061">
      <w:pPr>
        <w:pStyle w:val="Code"/>
      </w:pPr>
      <w:r>
        <w:t xml:space="preserve">#   </w:t>
      </w:r>
      <w:proofErr w:type="spellStart"/>
      <w:r>
        <w:t>str</w:t>
      </w:r>
      <w:proofErr w:type="spellEnd"/>
      <w:proofErr w:type="gramStart"/>
      <w:r>
        <w:tab/>
        <w:t xml:space="preserve">  $</w:t>
      </w:r>
      <w:proofErr w:type="gramEnd"/>
      <w:r>
        <w:t>a0</w:t>
      </w:r>
    </w:p>
    <w:p w14:paraId="209DC923" w14:textId="77777777" w:rsidR="004F0061" w:rsidRDefault="004F0061" w:rsidP="004F0061">
      <w:pPr>
        <w:pStyle w:val="Code"/>
      </w:pPr>
      <w:r>
        <w:t>#   word</w:t>
      </w:r>
      <w:proofErr w:type="gramStart"/>
      <w:r>
        <w:tab/>
        <w:t xml:space="preserve">  $</w:t>
      </w:r>
      <w:proofErr w:type="gramEnd"/>
      <w:r>
        <w:t>a1</w:t>
      </w:r>
    </w:p>
    <w:p w14:paraId="603A08F2" w14:textId="77777777" w:rsidR="004F0061" w:rsidRDefault="004F0061" w:rsidP="004F0061">
      <w:pPr>
        <w:pStyle w:val="Code"/>
      </w:pPr>
      <w:r>
        <w:t xml:space="preserve">#   </w:t>
      </w:r>
      <w:proofErr w:type="spellStart"/>
      <w:r>
        <w:t>digit_list</w:t>
      </w:r>
      <w:proofErr w:type="spellEnd"/>
      <w:proofErr w:type="gramStart"/>
      <w:r>
        <w:tab/>
        <w:t xml:space="preserve">  $</w:t>
      </w:r>
      <w:proofErr w:type="gramEnd"/>
      <w:r>
        <w:t>t9</w:t>
      </w:r>
    </w:p>
    <w:p w14:paraId="2D7625D3" w14:textId="77777777" w:rsidR="004F0061" w:rsidRDefault="004F0061" w:rsidP="004F0061">
      <w:pPr>
        <w:pStyle w:val="Code"/>
      </w:pPr>
      <w:r>
        <w:t>#</w:t>
      </w:r>
    </w:p>
    <w:p w14:paraId="2895D76F" w14:textId="77777777" w:rsidR="004F0061" w:rsidRDefault="004F0061" w:rsidP="004F0061">
      <w:pPr>
        <w:pStyle w:val="Code"/>
      </w:pPr>
      <w:r>
        <w:tab/>
        <w:t>.data</w:t>
      </w:r>
    </w:p>
    <w:p w14:paraId="1776979E" w14:textId="77777777" w:rsidR="004F0061" w:rsidRDefault="004F0061" w:rsidP="004F0061">
      <w:pPr>
        <w:pStyle w:val="Code"/>
      </w:pPr>
      <w:proofErr w:type="spellStart"/>
      <w:r>
        <w:t>hex_digits</w:t>
      </w:r>
      <w:proofErr w:type="spellEnd"/>
      <w:r>
        <w:t>:</w:t>
      </w:r>
    </w:p>
    <w:p w14:paraId="3BA33727" w14:textId="77777777" w:rsidR="004F0061" w:rsidRDefault="004F0061" w:rsidP="004F0061">
      <w:pPr>
        <w:pStyle w:val="Code"/>
      </w:pPr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"0123456789abcdef"</w:t>
      </w:r>
    </w:p>
    <w:p w14:paraId="7F87BA31" w14:textId="77777777" w:rsidR="004F0061" w:rsidRDefault="004F0061" w:rsidP="004F0061">
      <w:pPr>
        <w:pStyle w:val="Code"/>
      </w:pPr>
    </w:p>
    <w:p w14:paraId="14FEE0A4" w14:textId="77777777" w:rsidR="004F0061" w:rsidRDefault="004F0061" w:rsidP="004F0061">
      <w:pPr>
        <w:pStyle w:val="Code"/>
      </w:pPr>
      <w:r>
        <w:tab/>
        <w:t>.text</w:t>
      </w:r>
    </w:p>
    <w:p w14:paraId="10FCAA5B" w14:textId="77777777" w:rsidR="004F0061" w:rsidRDefault="004F0061" w:rsidP="004F0061">
      <w:pPr>
        <w:pStyle w:val="Code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 xml:space="preserve"> </w:t>
      </w:r>
      <w:proofErr w:type="spellStart"/>
      <w:r>
        <w:t>write_in_hex</w:t>
      </w:r>
      <w:proofErr w:type="spellEnd"/>
    </w:p>
    <w:p w14:paraId="48201011" w14:textId="77777777" w:rsidR="004F0061" w:rsidRDefault="004F0061" w:rsidP="004F0061">
      <w:pPr>
        <w:pStyle w:val="Code"/>
      </w:pPr>
      <w:proofErr w:type="spellStart"/>
      <w:r>
        <w:t>write_in_hex</w:t>
      </w:r>
      <w:proofErr w:type="spellEnd"/>
      <w:r>
        <w:t>:</w:t>
      </w:r>
    </w:p>
    <w:p w14:paraId="1115400F" w14:textId="77777777" w:rsidR="004F0061" w:rsidRDefault="004F0061" w:rsidP="004F0061">
      <w:pPr>
        <w:pStyle w:val="Code"/>
      </w:pPr>
      <w:r>
        <w:tab/>
      </w:r>
      <w:proofErr w:type="spellStart"/>
      <w:r>
        <w:t>ori</w:t>
      </w:r>
      <w:proofErr w:type="spellEnd"/>
      <w:r>
        <w:tab/>
        <w:t>$t0, $zero, '0'</w:t>
      </w:r>
    </w:p>
    <w:p w14:paraId="774737CB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$t0, 0($a0)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 = '0'</w:t>
      </w:r>
    </w:p>
    <w:p w14:paraId="0234575E" w14:textId="77777777" w:rsidR="004F0061" w:rsidRDefault="004F0061" w:rsidP="004F0061">
      <w:pPr>
        <w:pStyle w:val="Code"/>
      </w:pPr>
      <w:r>
        <w:tab/>
      </w:r>
      <w:proofErr w:type="spellStart"/>
      <w:r>
        <w:t>ori</w:t>
      </w:r>
      <w:proofErr w:type="spellEnd"/>
      <w:r>
        <w:tab/>
        <w:t>$t0, $zero, 'x'</w:t>
      </w:r>
    </w:p>
    <w:p w14:paraId="2D0864ED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$t0, 1($a0)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 = 'x'</w:t>
      </w:r>
    </w:p>
    <w:p w14:paraId="36149F48" w14:textId="77777777" w:rsidR="004F0061" w:rsidRDefault="004F0061" w:rsidP="004F0061">
      <w:pPr>
        <w:pStyle w:val="Code"/>
      </w:pPr>
      <w:r>
        <w:tab/>
      </w:r>
      <w:proofErr w:type="spellStart"/>
      <w:r>
        <w:t>ori</w:t>
      </w:r>
      <w:proofErr w:type="spellEnd"/>
      <w:r>
        <w:tab/>
        <w:t>$t0, $zero, '_'</w:t>
      </w:r>
    </w:p>
    <w:p w14:paraId="502F6D10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$t0, 6($a0)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6] = '_'</w:t>
      </w:r>
    </w:p>
    <w:p w14:paraId="4677EBD5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$zero, 11($a0)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11] = '\0'</w:t>
      </w:r>
    </w:p>
    <w:p w14:paraId="019F2F3D" w14:textId="77777777" w:rsidR="004F0061" w:rsidRDefault="004F0061" w:rsidP="004F0061">
      <w:pPr>
        <w:pStyle w:val="Code"/>
      </w:pPr>
    </w:p>
    <w:p w14:paraId="52E3D701" w14:textId="77777777" w:rsidR="004F0061" w:rsidRDefault="004F0061" w:rsidP="004F0061">
      <w:pPr>
        <w:pStyle w:val="Code"/>
      </w:pPr>
      <w:r>
        <w:tab/>
        <w:t>la</w:t>
      </w:r>
      <w:r>
        <w:tab/>
        <w:t xml:space="preserve">$t9, </w:t>
      </w:r>
      <w:proofErr w:type="spellStart"/>
      <w:r>
        <w:t>hex_digits</w:t>
      </w:r>
      <w:proofErr w:type="spellEnd"/>
      <w:r>
        <w:tab/>
      </w:r>
      <w:r>
        <w:tab/>
        <w:t xml:space="preserve"># </w:t>
      </w:r>
      <w:proofErr w:type="spellStart"/>
      <w:r>
        <w:t>digit_list</w:t>
      </w:r>
      <w:proofErr w:type="spellEnd"/>
      <w:r>
        <w:t xml:space="preserve"> = </w:t>
      </w:r>
      <w:proofErr w:type="spellStart"/>
      <w:r>
        <w:t>hex_digits</w:t>
      </w:r>
      <w:proofErr w:type="spellEnd"/>
    </w:p>
    <w:p w14:paraId="09BC22C6" w14:textId="77777777" w:rsidR="004F0061" w:rsidRDefault="004F0061" w:rsidP="004F0061">
      <w:pPr>
        <w:pStyle w:val="Code"/>
      </w:pPr>
    </w:p>
    <w:p w14:paraId="118EC9F8" w14:textId="77777777" w:rsidR="004F0061" w:rsidRDefault="004F0061" w:rsidP="004F0061">
      <w:pPr>
        <w:pStyle w:val="Code"/>
      </w:pPr>
      <w:r>
        <w:tab/>
      </w:r>
      <w:proofErr w:type="spellStart"/>
      <w:r>
        <w:t>srl</w:t>
      </w:r>
      <w:proofErr w:type="spellEnd"/>
      <w:r>
        <w:tab/>
        <w:t>$t1, $a1, 28</w:t>
      </w:r>
      <w:r>
        <w:tab/>
      </w:r>
      <w:r>
        <w:tab/>
        <w:t># $t1 = word &gt;&gt; 28</w:t>
      </w:r>
    </w:p>
    <w:p w14:paraId="2DE6DFE0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$t2, $t1, 0xf</w:t>
      </w:r>
      <w:r>
        <w:tab/>
      </w:r>
      <w:r>
        <w:tab/>
        <w:t># $t2 = $t1 &amp; 0xf</w:t>
      </w:r>
    </w:p>
    <w:p w14:paraId="0D27515F" w14:textId="77777777" w:rsidR="004F0061" w:rsidRDefault="004F0061" w:rsidP="004F0061">
      <w:pPr>
        <w:pStyle w:val="Code"/>
      </w:pPr>
      <w:r>
        <w:tab/>
        <w:t>add</w:t>
      </w:r>
      <w:r>
        <w:tab/>
        <w:t>$t3, $t9, $t2</w:t>
      </w:r>
      <w:r>
        <w:tab/>
      </w:r>
      <w:r>
        <w:tab/>
        <w:t># $t3 = &amp;</w:t>
      </w:r>
      <w:proofErr w:type="spellStart"/>
      <w:r>
        <w:t>digit_list</w:t>
      </w:r>
      <w:proofErr w:type="spellEnd"/>
      <w:r>
        <w:t>[$t2]</w:t>
      </w:r>
    </w:p>
    <w:p w14:paraId="38695772" w14:textId="77777777" w:rsidR="004F0061" w:rsidRDefault="004F0061" w:rsidP="004F0061">
      <w:pPr>
        <w:pStyle w:val="Code"/>
      </w:pPr>
      <w:r>
        <w:tab/>
      </w:r>
      <w:proofErr w:type="spellStart"/>
      <w:r>
        <w:t>lb</w:t>
      </w:r>
      <w:proofErr w:type="spellEnd"/>
      <w:r>
        <w:tab/>
        <w:t>$t4, ($t3)</w:t>
      </w:r>
      <w:r>
        <w:tab/>
      </w:r>
      <w:r>
        <w:tab/>
        <w:t xml:space="preserve"># $t4 = </w:t>
      </w:r>
      <w:proofErr w:type="spellStart"/>
      <w:r>
        <w:t>digit_list</w:t>
      </w:r>
      <w:proofErr w:type="spellEnd"/>
      <w:r>
        <w:t>[$t2]</w:t>
      </w:r>
    </w:p>
    <w:p w14:paraId="3C4C7127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$t4, 2($a0)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2] = $t4</w:t>
      </w:r>
    </w:p>
    <w:p w14:paraId="5B9DBC9C" w14:textId="77777777" w:rsidR="004F0061" w:rsidRDefault="004F0061" w:rsidP="004F0061">
      <w:pPr>
        <w:pStyle w:val="Code"/>
      </w:pPr>
    </w:p>
    <w:p w14:paraId="4D598589" w14:textId="77777777" w:rsidR="004F0061" w:rsidRDefault="004F0061" w:rsidP="004F0061">
      <w:pPr>
        <w:pStyle w:val="Code"/>
      </w:pPr>
      <w:r>
        <w:tab/>
      </w:r>
      <w:proofErr w:type="spellStart"/>
      <w:r>
        <w:t>srl</w:t>
      </w:r>
      <w:proofErr w:type="spellEnd"/>
      <w:r>
        <w:tab/>
        <w:t>$t1, $a1, 24</w:t>
      </w:r>
      <w:r>
        <w:tab/>
      </w:r>
      <w:r>
        <w:tab/>
        <w:t># $t1 = word &gt;&gt; 24</w:t>
      </w:r>
    </w:p>
    <w:p w14:paraId="7E64C2F0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$t2, $t1, 0xf</w:t>
      </w:r>
      <w:r>
        <w:tab/>
      </w:r>
      <w:r>
        <w:tab/>
        <w:t># $t2 = $t1 &amp; 0xf</w:t>
      </w:r>
    </w:p>
    <w:p w14:paraId="7A978026" w14:textId="77777777" w:rsidR="004F0061" w:rsidRDefault="004F0061" w:rsidP="004F0061">
      <w:pPr>
        <w:pStyle w:val="Code"/>
      </w:pPr>
      <w:r>
        <w:tab/>
        <w:t>add</w:t>
      </w:r>
      <w:r>
        <w:tab/>
        <w:t>$t3, $t9, $t2</w:t>
      </w:r>
      <w:r>
        <w:tab/>
      </w:r>
      <w:r>
        <w:tab/>
        <w:t># $t3 = &amp;</w:t>
      </w:r>
      <w:proofErr w:type="spellStart"/>
      <w:r>
        <w:t>digit_list</w:t>
      </w:r>
      <w:proofErr w:type="spellEnd"/>
      <w:r>
        <w:t>[$t2]</w:t>
      </w:r>
    </w:p>
    <w:p w14:paraId="211C2186" w14:textId="77777777" w:rsidR="004F0061" w:rsidRDefault="004F0061" w:rsidP="004F0061">
      <w:pPr>
        <w:pStyle w:val="Code"/>
      </w:pPr>
      <w:r>
        <w:tab/>
      </w:r>
      <w:proofErr w:type="spellStart"/>
      <w:r>
        <w:t>lb</w:t>
      </w:r>
      <w:proofErr w:type="spellEnd"/>
      <w:r>
        <w:tab/>
        <w:t>$t4, ($t3)</w:t>
      </w:r>
      <w:r>
        <w:tab/>
      </w:r>
      <w:r>
        <w:tab/>
        <w:t xml:space="preserve"># $t4 = </w:t>
      </w:r>
      <w:proofErr w:type="spellStart"/>
      <w:r>
        <w:t>digit_list</w:t>
      </w:r>
      <w:proofErr w:type="spellEnd"/>
      <w:r>
        <w:t>[$t2]</w:t>
      </w:r>
    </w:p>
    <w:p w14:paraId="4F3EE4ED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$t4, 3($a0)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3] = $t4</w:t>
      </w:r>
    </w:p>
    <w:p w14:paraId="3AE12A5F" w14:textId="77777777" w:rsidR="004F0061" w:rsidRDefault="004F0061" w:rsidP="004F0061">
      <w:pPr>
        <w:pStyle w:val="Code"/>
      </w:pPr>
    </w:p>
    <w:p w14:paraId="6B2342EB" w14:textId="77777777" w:rsidR="004F0061" w:rsidRDefault="004F0061" w:rsidP="004F0061">
      <w:pPr>
        <w:pStyle w:val="Code"/>
      </w:pPr>
      <w:r>
        <w:tab/>
      </w:r>
      <w:proofErr w:type="spellStart"/>
      <w:r>
        <w:t>srl</w:t>
      </w:r>
      <w:proofErr w:type="spellEnd"/>
      <w:r>
        <w:tab/>
        <w:t>$t1, $a1, 20</w:t>
      </w:r>
      <w:r>
        <w:tab/>
      </w:r>
      <w:r>
        <w:tab/>
        <w:t># $t1 = word &gt;&gt; 20</w:t>
      </w:r>
    </w:p>
    <w:p w14:paraId="42CB2B5B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$t2, $t1, 0xf</w:t>
      </w:r>
      <w:r>
        <w:tab/>
      </w:r>
      <w:r>
        <w:tab/>
        <w:t># $t2 = $t1 &amp; 0xf</w:t>
      </w:r>
    </w:p>
    <w:p w14:paraId="074B10D0" w14:textId="77777777" w:rsidR="004F0061" w:rsidRDefault="004F0061" w:rsidP="004F0061">
      <w:pPr>
        <w:pStyle w:val="Code"/>
      </w:pPr>
      <w:r>
        <w:tab/>
        <w:t>add</w:t>
      </w:r>
      <w:r>
        <w:tab/>
        <w:t>$t3, $t9, $t2</w:t>
      </w:r>
      <w:r>
        <w:tab/>
      </w:r>
      <w:r>
        <w:tab/>
        <w:t># $t3 = &amp;</w:t>
      </w:r>
      <w:proofErr w:type="spellStart"/>
      <w:r>
        <w:t>digit_list</w:t>
      </w:r>
      <w:proofErr w:type="spellEnd"/>
      <w:r>
        <w:t>[$t2]</w:t>
      </w:r>
    </w:p>
    <w:p w14:paraId="65D0AB5D" w14:textId="77777777" w:rsidR="004F0061" w:rsidRDefault="004F0061" w:rsidP="004F0061">
      <w:pPr>
        <w:pStyle w:val="Code"/>
      </w:pPr>
      <w:r>
        <w:tab/>
      </w:r>
      <w:proofErr w:type="spellStart"/>
      <w:r>
        <w:t>lb</w:t>
      </w:r>
      <w:proofErr w:type="spellEnd"/>
      <w:r>
        <w:tab/>
        <w:t>$t4, ($t3)</w:t>
      </w:r>
      <w:r>
        <w:tab/>
      </w:r>
      <w:r>
        <w:tab/>
        <w:t xml:space="preserve"># $t4 = </w:t>
      </w:r>
      <w:proofErr w:type="spellStart"/>
      <w:r>
        <w:t>digit_list</w:t>
      </w:r>
      <w:proofErr w:type="spellEnd"/>
      <w:r>
        <w:t>[$t2]</w:t>
      </w:r>
    </w:p>
    <w:p w14:paraId="114B0AA5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$t4, 4($a0)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 = $t4</w:t>
      </w:r>
    </w:p>
    <w:p w14:paraId="06E41916" w14:textId="77777777" w:rsidR="004F0061" w:rsidRDefault="004F0061" w:rsidP="004F0061">
      <w:pPr>
        <w:pStyle w:val="Code"/>
      </w:pPr>
    </w:p>
    <w:p w14:paraId="77A31CDB" w14:textId="77777777" w:rsidR="004F0061" w:rsidRDefault="004F0061" w:rsidP="004F0061">
      <w:pPr>
        <w:pStyle w:val="Code"/>
      </w:pPr>
      <w:r>
        <w:tab/>
      </w:r>
      <w:proofErr w:type="spellStart"/>
      <w:r>
        <w:t>srl</w:t>
      </w:r>
      <w:proofErr w:type="spellEnd"/>
      <w:r>
        <w:tab/>
        <w:t>$t1, $a1, 16</w:t>
      </w:r>
      <w:r>
        <w:tab/>
      </w:r>
      <w:r>
        <w:tab/>
        <w:t># $t1 = word &gt;&gt; 16</w:t>
      </w:r>
    </w:p>
    <w:p w14:paraId="479702C8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$t2, $t1, 0xf</w:t>
      </w:r>
      <w:r>
        <w:tab/>
      </w:r>
      <w:r>
        <w:tab/>
        <w:t># $t2 = $t1 &amp; 0xf</w:t>
      </w:r>
    </w:p>
    <w:p w14:paraId="07528B00" w14:textId="77777777" w:rsidR="004F0061" w:rsidRDefault="004F0061" w:rsidP="004F0061">
      <w:pPr>
        <w:pStyle w:val="Code"/>
      </w:pPr>
      <w:r>
        <w:tab/>
        <w:t>add</w:t>
      </w:r>
      <w:r>
        <w:tab/>
        <w:t>$t3, $t9, $t2</w:t>
      </w:r>
      <w:r>
        <w:tab/>
      </w:r>
      <w:r>
        <w:tab/>
        <w:t># $t3 = &amp;</w:t>
      </w:r>
      <w:proofErr w:type="spellStart"/>
      <w:r>
        <w:t>digit_list</w:t>
      </w:r>
      <w:proofErr w:type="spellEnd"/>
      <w:r>
        <w:t>[$t2]</w:t>
      </w:r>
    </w:p>
    <w:p w14:paraId="04AB3866" w14:textId="77777777" w:rsidR="004F0061" w:rsidRDefault="004F0061" w:rsidP="004F0061">
      <w:pPr>
        <w:pStyle w:val="Code"/>
      </w:pPr>
      <w:r>
        <w:tab/>
      </w:r>
      <w:proofErr w:type="spellStart"/>
      <w:r>
        <w:t>lb</w:t>
      </w:r>
      <w:proofErr w:type="spellEnd"/>
      <w:r>
        <w:tab/>
        <w:t>$t4, ($t3)</w:t>
      </w:r>
      <w:r>
        <w:tab/>
      </w:r>
      <w:r>
        <w:tab/>
        <w:t xml:space="preserve"># $t4 = </w:t>
      </w:r>
      <w:proofErr w:type="spellStart"/>
      <w:r>
        <w:t>digit_list</w:t>
      </w:r>
      <w:proofErr w:type="spellEnd"/>
      <w:r>
        <w:t>[$t2]</w:t>
      </w:r>
    </w:p>
    <w:p w14:paraId="379F59C7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$t4, 5($a0)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5] = $t4</w:t>
      </w:r>
    </w:p>
    <w:p w14:paraId="7743EE06" w14:textId="77777777" w:rsidR="004F0061" w:rsidRDefault="004F0061" w:rsidP="004F0061">
      <w:pPr>
        <w:pStyle w:val="Code"/>
      </w:pPr>
    </w:p>
    <w:p w14:paraId="040F4801" w14:textId="77777777" w:rsidR="004F0061" w:rsidRDefault="004F0061" w:rsidP="004F0061">
      <w:pPr>
        <w:pStyle w:val="Code"/>
      </w:pPr>
      <w:r>
        <w:tab/>
      </w:r>
      <w:proofErr w:type="spellStart"/>
      <w:r>
        <w:t>srl</w:t>
      </w:r>
      <w:proofErr w:type="spellEnd"/>
      <w:r>
        <w:tab/>
        <w:t>$t1, $a1, 12</w:t>
      </w:r>
      <w:r>
        <w:tab/>
      </w:r>
      <w:r>
        <w:tab/>
        <w:t># $t1 = word &gt;&gt; 12</w:t>
      </w:r>
    </w:p>
    <w:p w14:paraId="594A1086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$t2, $t1, 0xf</w:t>
      </w:r>
      <w:r>
        <w:tab/>
      </w:r>
      <w:r>
        <w:tab/>
        <w:t># $t2 = $t1 &amp; 0xf</w:t>
      </w:r>
    </w:p>
    <w:p w14:paraId="0968CD6F" w14:textId="77777777" w:rsidR="004F0061" w:rsidRDefault="004F0061" w:rsidP="004F0061">
      <w:pPr>
        <w:pStyle w:val="Code"/>
      </w:pPr>
      <w:r>
        <w:tab/>
        <w:t>add</w:t>
      </w:r>
      <w:r>
        <w:tab/>
        <w:t>$t3, $t9, $t2</w:t>
      </w:r>
      <w:r>
        <w:tab/>
      </w:r>
      <w:r>
        <w:tab/>
        <w:t># $t3 = &amp;</w:t>
      </w:r>
      <w:proofErr w:type="spellStart"/>
      <w:r>
        <w:t>digit_list</w:t>
      </w:r>
      <w:proofErr w:type="spellEnd"/>
      <w:r>
        <w:t>[$t2]</w:t>
      </w:r>
    </w:p>
    <w:p w14:paraId="149DCC41" w14:textId="77777777" w:rsidR="004F0061" w:rsidRDefault="004F0061" w:rsidP="004F0061">
      <w:pPr>
        <w:pStyle w:val="Code"/>
      </w:pPr>
      <w:r>
        <w:tab/>
      </w:r>
      <w:proofErr w:type="spellStart"/>
      <w:r>
        <w:t>lb</w:t>
      </w:r>
      <w:proofErr w:type="spellEnd"/>
      <w:r>
        <w:tab/>
        <w:t>$t4, ($t3)</w:t>
      </w:r>
      <w:r>
        <w:tab/>
      </w:r>
      <w:r>
        <w:tab/>
        <w:t xml:space="preserve"># $t4 = </w:t>
      </w:r>
      <w:proofErr w:type="spellStart"/>
      <w:r>
        <w:t>digit_list</w:t>
      </w:r>
      <w:proofErr w:type="spellEnd"/>
      <w:r>
        <w:t>[$t2]</w:t>
      </w:r>
    </w:p>
    <w:p w14:paraId="04B1A48C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$t4, 7($a0)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7] = $t4</w:t>
      </w:r>
    </w:p>
    <w:p w14:paraId="2E02348D" w14:textId="77777777" w:rsidR="004F0061" w:rsidRDefault="004F0061" w:rsidP="004F0061">
      <w:pPr>
        <w:pStyle w:val="Code"/>
      </w:pPr>
    </w:p>
    <w:p w14:paraId="25A6C6B6" w14:textId="77777777" w:rsidR="004F0061" w:rsidRDefault="004F0061" w:rsidP="004F0061">
      <w:pPr>
        <w:pStyle w:val="Code"/>
      </w:pPr>
      <w:r>
        <w:tab/>
      </w:r>
      <w:proofErr w:type="spellStart"/>
      <w:r>
        <w:t>srl</w:t>
      </w:r>
      <w:proofErr w:type="spellEnd"/>
      <w:r>
        <w:tab/>
        <w:t>$t1, $a1, 8</w:t>
      </w:r>
      <w:r>
        <w:tab/>
      </w:r>
      <w:r>
        <w:tab/>
        <w:t># $t1 = word &gt;&gt; 8</w:t>
      </w:r>
    </w:p>
    <w:p w14:paraId="0A220485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$t2, $t1, 0xf</w:t>
      </w:r>
      <w:r>
        <w:tab/>
      </w:r>
      <w:r>
        <w:tab/>
        <w:t># $t2 = $t1 &amp; 0xf</w:t>
      </w:r>
    </w:p>
    <w:p w14:paraId="561411F8" w14:textId="77777777" w:rsidR="004F0061" w:rsidRDefault="004F0061" w:rsidP="004F0061">
      <w:pPr>
        <w:pStyle w:val="Code"/>
      </w:pPr>
      <w:r>
        <w:tab/>
        <w:t>add</w:t>
      </w:r>
      <w:r>
        <w:tab/>
        <w:t>$t3, $t9, $t2</w:t>
      </w:r>
      <w:r>
        <w:tab/>
      </w:r>
      <w:r>
        <w:tab/>
        <w:t># $t3 = &amp;</w:t>
      </w:r>
      <w:proofErr w:type="spellStart"/>
      <w:r>
        <w:t>digit_list</w:t>
      </w:r>
      <w:proofErr w:type="spellEnd"/>
      <w:r>
        <w:t>[$t2]</w:t>
      </w:r>
    </w:p>
    <w:p w14:paraId="5B024503" w14:textId="77777777" w:rsidR="004F0061" w:rsidRDefault="004F0061" w:rsidP="004F0061">
      <w:pPr>
        <w:pStyle w:val="Code"/>
      </w:pPr>
      <w:r>
        <w:tab/>
      </w:r>
      <w:proofErr w:type="spellStart"/>
      <w:r>
        <w:t>lb</w:t>
      </w:r>
      <w:proofErr w:type="spellEnd"/>
      <w:r>
        <w:tab/>
        <w:t>$t4, ($t3)</w:t>
      </w:r>
      <w:r>
        <w:tab/>
      </w:r>
      <w:r>
        <w:tab/>
        <w:t xml:space="preserve"># $t4 = </w:t>
      </w:r>
      <w:proofErr w:type="spellStart"/>
      <w:r>
        <w:t>digit_list</w:t>
      </w:r>
      <w:proofErr w:type="spellEnd"/>
      <w:r>
        <w:t>[$t2]</w:t>
      </w:r>
    </w:p>
    <w:p w14:paraId="011E6FD7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$t4, 8($a0)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8] = $t4</w:t>
      </w:r>
    </w:p>
    <w:p w14:paraId="07B5463A" w14:textId="77777777" w:rsidR="004F0061" w:rsidRDefault="004F0061" w:rsidP="004F0061">
      <w:pPr>
        <w:pStyle w:val="Code"/>
      </w:pPr>
    </w:p>
    <w:p w14:paraId="5053DE9C" w14:textId="77777777" w:rsidR="004F0061" w:rsidRDefault="004F0061" w:rsidP="004F0061">
      <w:pPr>
        <w:pStyle w:val="Code"/>
      </w:pPr>
      <w:r>
        <w:tab/>
      </w:r>
      <w:proofErr w:type="spellStart"/>
      <w:r>
        <w:t>srl</w:t>
      </w:r>
      <w:proofErr w:type="spellEnd"/>
      <w:r>
        <w:tab/>
        <w:t>$t1, $a1, 4</w:t>
      </w:r>
      <w:r>
        <w:tab/>
      </w:r>
      <w:r>
        <w:tab/>
        <w:t># $t1 = word &gt;&gt; 4</w:t>
      </w:r>
    </w:p>
    <w:p w14:paraId="3C8FED36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$t2, $t1, 0xf</w:t>
      </w:r>
      <w:r>
        <w:tab/>
      </w:r>
      <w:r>
        <w:tab/>
        <w:t># $t2 = $t1 &amp; 0xf</w:t>
      </w:r>
    </w:p>
    <w:p w14:paraId="788C0D60" w14:textId="77777777" w:rsidR="004F0061" w:rsidRDefault="004F0061" w:rsidP="004F0061">
      <w:pPr>
        <w:pStyle w:val="Code"/>
      </w:pPr>
      <w:r>
        <w:tab/>
        <w:t>add</w:t>
      </w:r>
      <w:r>
        <w:tab/>
        <w:t>$t3, $t9, $t2</w:t>
      </w:r>
      <w:r>
        <w:tab/>
      </w:r>
      <w:r>
        <w:tab/>
        <w:t># $t3 = &amp;</w:t>
      </w:r>
      <w:proofErr w:type="spellStart"/>
      <w:r>
        <w:t>digit_list</w:t>
      </w:r>
      <w:proofErr w:type="spellEnd"/>
      <w:r>
        <w:t>[$t2]</w:t>
      </w:r>
    </w:p>
    <w:p w14:paraId="2FEA1722" w14:textId="77777777" w:rsidR="004F0061" w:rsidRDefault="004F0061" w:rsidP="004F0061">
      <w:pPr>
        <w:pStyle w:val="Code"/>
      </w:pPr>
      <w:r>
        <w:tab/>
      </w:r>
      <w:proofErr w:type="spellStart"/>
      <w:r>
        <w:t>lb</w:t>
      </w:r>
      <w:proofErr w:type="spellEnd"/>
      <w:r>
        <w:tab/>
        <w:t>$t4, ($t3)</w:t>
      </w:r>
      <w:r>
        <w:tab/>
      </w:r>
      <w:r>
        <w:tab/>
        <w:t xml:space="preserve"># $t4 = </w:t>
      </w:r>
      <w:proofErr w:type="spellStart"/>
      <w:r>
        <w:t>digit_list</w:t>
      </w:r>
      <w:proofErr w:type="spellEnd"/>
      <w:r>
        <w:t>[$t2]</w:t>
      </w:r>
    </w:p>
    <w:p w14:paraId="4286458C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$t4, 9($a0)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9] = $t4</w:t>
      </w:r>
    </w:p>
    <w:p w14:paraId="3426EFAA" w14:textId="77777777" w:rsidR="004F0061" w:rsidRDefault="004F0061" w:rsidP="004F0061">
      <w:pPr>
        <w:pStyle w:val="Code"/>
      </w:pPr>
    </w:p>
    <w:p w14:paraId="54C5247F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$t2, $a1, 0xf</w:t>
      </w:r>
      <w:r>
        <w:tab/>
      </w:r>
      <w:r>
        <w:tab/>
        <w:t># $t2 = word &amp; 0xf</w:t>
      </w:r>
    </w:p>
    <w:p w14:paraId="2A1610E0" w14:textId="77777777" w:rsidR="004F0061" w:rsidRDefault="004F0061" w:rsidP="004F0061">
      <w:pPr>
        <w:pStyle w:val="Code"/>
      </w:pPr>
      <w:r>
        <w:tab/>
        <w:t>add</w:t>
      </w:r>
      <w:r>
        <w:tab/>
        <w:t>$t3, $t9, $t2</w:t>
      </w:r>
      <w:r>
        <w:tab/>
      </w:r>
      <w:r>
        <w:tab/>
        <w:t># $t3 = &amp;</w:t>
      </w:r>
      <w:proofErr w:type="spellStart"/>
      <w:r>
        <w:t>digit_list</w:t>
      </w:r>
      <w:proofErr w:type="spellEnd"/>
      <w:r>
        <w:t>[$t2]</w:t>
      </w:r>
    </w:p>
    <w:p w14:paraId="2B923B11" w14:textId="77777777" w:rsidR="004F0061" w:rsidRDefault="004F0061" w:rsidP="004F0061">
      <w:pPr>
        <w:pStyle w:val="Code"/>
      </w:pPr>
      <w:r>
        <w:tab/>
      </w:r>
      <w:proofErr w:type="spellStart"/>
      <w:r>
        <w:t>lb</w:t>
      </w:r>
      <w:proofErr w:type="spellEnd"/>
      <w:r>
        <w:tab/>
        <w:t>$t4, ($t3)</w:t>
      </w:r>
      <w:r>
        <w:tab/>
      </w:r>
      <w:r>
        <w:tab/>
        <w:t xml:space="preserve"># $t4 = </w:t>
      </w:r>
      <w:proofErr w:type="spellStart"/>
      <w:r>
        <w:t>digit_list</w:t>
      </w:r>
      <w:proofErr w:type="spellEnd"/>
      <w:r>
        <w:t>[$t2]</w:t>
      </w:r>
    </w:p>
    <w:p w14:paraId="23F0BEEA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$t4, 10($a0)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10] = $t4</w:t>
      </w:r>
    </w:p>
    <w:p w14:paraId="65D8D246" w14:textId="77777777" w:rsidR="004F0061" w:rsidRDefault="004F0061" w:rsidP="004F0061">
      <w:pPr>
        <w:pStyle w:val="Code"/>
      </w:pPr>
    </w:p>
    <w:p w14:paraId="4A07BB45" w14:textId="77777777" w:rsidR="004F0061" w:rsidRDefault="004F0061" w:rsidP="004F0061">
      <w:pPr>
        <w:pStyle w:val="Code"/>
      </w:pPr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</w:p>
    <w:p w14:paraId="25A818DD" w14:textId="77777777" w:rsidR="004F0061" w:rsidRDefault="004F0061" w:rsidP="004F0061">
      <w:pPr>
        <w:pStyle w:val="Code"/>
      </w:pPr>
    </w:p>
    <w:p w14:paraId="3CCEA51C" w14:textId="77777777" w:rsidR="004F0061" w:rsidRDefault="004F0061" w:rsidP="004F0061">
      <w:pPr>
        <w:pStyle w:val="Code"/>
      </w:pPr>
      <w:r>
        <w:t xml:space="preserve"># </w:t>
      </w:r>
      <w:proofErr w:type="spellStart"/>
      <w:r>
        <w:t>write_in_</w:t>
      </w:r>
      <w:proofErr w:type="gramStart"/>
      <w:r>
        <w:t>binary</w:t>
      </w:r>
      <w:proofErr w:type="spellEnd"/>
      <w:r>
        <w:t>(</w:t>
      </w:r>
      <w:proofErr w:type="gramEnd"/>
      <w:r>
        <w:t>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word)</w:t>
      </w:r>
    </w:p>
    <w:p w14:paraId="5EA1004E" w14:textId="77777777" w:rsidR="004F0061" w:rsidRDefault="004F0061" w:rsidP="004F0061">
      <w:pPr>
        <w:pStyle w:val="Code"/>
      </w:pPr>
      <w:r>
        <w:t>#</w:t>
      </w:r>
    </w:p>
    <w:p w14:paraId="6195A812" w14:textId="77777777" w:rsidR="004F0061" w:rsidRDefault="004F0061" w:rsidP="004F0061">
      <w:pPr>
        <w:pStyle w:val="Code"/>
      </w:pPr>
      <w:r>
        <w:t># Students have to replace the code for this procedure</w:t>
      </w:r>
    </w:p>
    <w:p w14:paraId="455D9E6B" w14:textId="77777777" w:rsidR="004F0061" w:rsidRDefault="004F0061" w:rsidP="004F0061">
      <w:pPr>
        <w:pStyle w:val="Code"/>
      </w:pPr>
      <w:r>
        <w:t># with code that implements the given C code.</w:t>
      </w:r>
    </w:p>
    <w:p w14:paraId="33934D95" w14:textId="77777777" w:rsidR="004F0061" w:rsidRDefault="004F0061" w:rsidP="004F0061">
      <w:pPr>
        <w:pStyle w:val="Code"/>
      </w:pPr>
      <w:r>
        <w:tab/>
        <w:t>.text</w:t>
      </w:r>
    </w:p>
    <w:p w14:paraId="35141762" w14:textId="77777777" w:rsidR="004F0061" w:rsidRDefault="004F0061" w:rsidP="004F0061">
      <w:pPr>
        <w:pStyle w:val="Code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</w:r>
      <w:proofErr w:type="spellStart"/>
      <w:r>
        <w:t>write_in_binary</w:t>
      </w:r>
      <w:proofErr w:type="spellEnd"/>
    </w:p>
    <w:p w14:paraId="5ED1E4AA" w14:textId="77777777" w:rsidR="004F0061" w:rsidRDefault="004F0061" w:rsidP="004F0061">
      <w:pPr>
        <w:pStyle w:val="Code"/>
      </w:pPr>
      <w:proofErr w:type="spellStart"/>
      <w:r>
        <w:t>write_in_binary</w:t>
      </w:r>
      <w:proofErr w:type="spellEnd"/>
      <w:r>
        <w:t>:</w:t>
      </w:r>
    </w:p>
    <w:p w14:paraId="353E3456" w14:textId="77777777" w:rsidR="004F0061" w:rsidRDefault="004F0061" w:rsidP="004F0061">
      <w:pPr>
        <w:pStyle w:val="Code"/>
      </w:pPr>
      <w:r>
        <w:tab/>
        <w:t># underscore $t0</w:t>
      </w:r>
    </w:p>
    <w:p w14:paraId="2E6A9445" w14:textId="77777777" w:rsidR="004F0061" w:rsidRDefault="004F0061" w:rsidP="004F0061">
      <w:pPr>
        <w:pStyle w:val="Code"/>
      </w:pPr>
      <w:r>
        <w:tab/>
        <w:t># digit0 $t1</w:t>
      </w:r>
    </w:p>
    <w:p w14:paraId="49C6EA6A" w14:textId="77777777" w:rsidR="004F0061" w:rsidRDefault="004F0061" w:rsidP="004F0061">
      <w:pPr>
        <w:pStyle w:val="Code"/>
      </w:pPr>
      <w:r>
        <w:tab/>
        <w:t># digit1 $t2</w:t>
      </w:r>
    </w:p>
    <w:p w14:paraId="6F1BCC0E" w14:textId="77777777" w:rsidR="004F0061" w:rsidRDefault="004F0061" w:rsidP="004F0061">
      <w:pPr>
        <w:pStyle w:val="Code"/>
      </w:pPr>
      <w:r>
        <w:tab/>
        <w:t xml:space="preserve"># </w:t>
      </w:r>
      <w:proofErr w:type="spellStart"/>
      <w:r>
        <w:t>bn</w:t>
      </w:r>
      <w:proofErr w:type="spellEnd"/>
      <w:r>
        <w:t xml:space="preserve"> $t3</w:t>
      </w:r>
    </w:p>
    <w:p w14:paraId="18703657" w14:textId="77777777" w:rsidR="004F0061" w:rsidRDefault="004F0061" w:rsidP="004F0061">
      <w:pPr>
        <w:pStyle w:val="Code"/>
      </w:pPr>
      <w:r>
        <w:tab/>
        <w:t># p $t4</w:t>
      </w:r>
    </w:p>
    <w:p w14:paraId="23E167D2" w14:textId="77777777" w:rsidR="004F0061" w:rsidRDefault="004F0061" w:rsidP="004F0061">
      <w:pPr>
        <w:pStyle w:val="Code"/>
      </w:pPr>
      <w:r>
        <w:tab/>
        <w:t xml:space="preserve"># </w:t>
      </w:r>
      <w:proofErr w:type="spellStart"/>
      <w:r>
        <w:t>str</w:t>
      </w:r>
      <w:proofErr w:type="spellEnd"/>
      <w:r>
        <w:t xml:space="preserve"> $a0</w:t>
      </w:r>
    </w:p>
    <w:p w14:paraId="1958B051" w14:textId="77777777" w:rsidR="004F0061" w:rsidRDefault="004F0061" w:rsidP="004F0061">
      <w:pPr>
        <w:pStyle w:val="Code"/>
      </w:pPr>
      <w:r>
        <w:tab/>
        <w:t># word $a1</w:t>
      </w:r>
    </w:p>
    <w:p w14:paraId="7A70E2C6" w14:textId="77777777" w:rsidR="004F0061" w:rsidRDefault="004F0061" w:rsidP="004F0061">
      <w:pPr>
        <w:pStyle w:val="Code"/>
      </w:pPr>
    </w:p>
    <w:p w14:paraId="57B8AD7B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$t0, $zero, '_'</w:t>
      </w:r>
      <w:r>
        <w:tab/>
      </w:r>
      <w:r>
        <w:tab/>
        <w:t># underscore = '_'</w:t>
      </w:r>
    </w:p>
    <w:p w14:paraId="62E422B8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$t1, $zero, '0'</w:t>
      </w:r>
      <w:r>
        <w:tab/>
      </w:r>
      <w:r>
        <w:tab/>
        <w:t># digit0 = '0'</w:t>
      </w:r>
    </w:p>
    <w:p w14:paraId="6514E148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$t2, $zero, '1'</w:t>
      </w:r>
      <w:r>
        <w:tab/>
      </w:r>
      <w:r>
        <w:tab/>
        <w:t># digit1 = '1'</w:t>
      </w:r>
    </w:p>
    <w:p w14:paraId="6D136B55" w14:textId="77777777" w:rsidR="004F0061" w:rsidRDefault="004F0061" w:rsidP="004F0061">
      <w:pPr>
        <w:pStyle w:val="Code"/>
      </w:pPr>
    </w:p>
    <w:p w14:paraId="1D099677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$zero, 39($a0)</w:t>
      </w:r>
      <w:r>
        <w:tab/>
      </w:r>
      <w:r>
        <w:tab/>
        <w:t xml:space="preserve">#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39] = '\0'</w:t>
      </w:r>
    </w:p>
    <w:p w14:paraId="13DE0D01" w14:textId="77777777" w:rsidR="004F0061" w:rsidRDefault="004F0061" w:rsidP="004F0061">
      <w:pPr>
        <w:pStyle w:val="Code"/>
      </w:pPr>
      <w:r>
        <w:tab/>
        <w:t>add</w:t>
      </w:r>
      <w:r>
        <w:tab/>
        <w:t>$t3, $zero, $zero</w:t>
      </w:r>
      <w:r>
        <w:tab/>
      </w:r>
      <w:r>
        <w:tab/>
        <w:t xml:space="preserve"># </w:t>
      </w:r>
      <w:proofErr w:type="spellStart"/>
      <w:r>
        <w:t>bn</w:t>
      </w:r>
      <w:proofErr w:type="spellEnd"/>
      <w:r>
        <w:t xml:space="preserve"> = 0</w:t>
      </w:r>
    </w:p>
    <w:p w14:paraId="48A59490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$t5, $zero, 39</w:t>
      </w:r>
      <w:r>
        <w:tab/>
      </w:r>
      <w:r>
        <w:tab/>
        <w:t># $t5 = 39</w:t>
      </w:r>
    </w:p>
    <w:p w14:paraId="134130CE" w14:textId="77777777" w:rsidR="004F0061" w:rsidRDefault="004F0061" w:rsidP="004F0061">
      <w:pPr>
        <w:pStyle w:val="Code"/>
      </w:pPr>
      <w:r>
        <w:tab/>
        <w:t>add</w:t>
      </w:r>
      <w:r>
        <w:tab/>
        <w:t>$t4, $a0, $t5</w:t>
      </w:r>
      <w:r>
        <w:tab/>
      </w:r>
      <w:r>
        <w:tab/>
        <w:t xml:space="preserve"># p = </w:t>
      </w:r>
      <w:proofErr w:type="spellStart"/>
      <w:r>
        <w:t>str</w:t>
      </w:r>
      <w:proofErr w:type="spellEnd"/>
      <w:r>
        <w:t xml:space="preserve"> + 39</w:t>
      </w:r>
    </w:p>
    <w:p w14:paraId="46FA162B" w14:textId="77777777" w:rsidR="004F0061" w:rsidRDefault="004F0061" w:rsidP="004F0061">
      <w:pPr>
        <w:pStyle w:val="Code"/>
      </w:pPr>
    </w:p>
    <w:p w14:paraId="03314678" w14:textId="77777777" w:rsidR="004F0061" w:rsidRDefault="004F0061" w:rsidP="004F0061">
      <w:pPr>
        <w:pStyle w:val="Code"/>
      </w:pPr>
      <w:r>
        <w:t>L1:</w:t>
      </w:r>
      <w:r>
        <w:tab/>
      </w:r>
      <w:proofErr w:type="spellStart"/>
      <w:r>
        <w:t>addi</w:t>
      </w:r>
      <w:proofErr w:type="spellEnd"/>
      <w:r>
        <w:tab/>
        <w:t>$t4, $t4, -1</w:t>
      </w:r>
      <w:r>
        <w:tab/>
      </w:r>
      <w:r>
        <w:tab/>
        <w:t># p--</w:t>
      </w:r>
    </w:p>
    <w:p w14:paraId="14690AB7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$t5, $a1, 1</w:t>
      </w:r>
      <w:r>
        <w:tab/>
      </w:r>
      <w:r>
        <w:tab/>
        <w:t># $t5 = word &amp; 1</w:t>
      </w:r>
    </w:p>
    <w:p w14:paraId="1CCCCCE7" w14:textId="77777777" w:rsidR="004F0061" w:rsidRDefault="004F0061" w:rsidP="004F0061">
      <w:pPr>
        <w:pStyle w:val="Code"/>
      </w:pPr>
      <w:r>
        <w:tab/>
      </w:r>
      <w:proofErr w:type="spellStart"/>
      <w:r>
        <w:t>bne</w:t>
      </w:r>
      <w:proofErr w:type="spellEnd"/>
      <w:r>
        <w:tab/>
        <w:t>$t5, $zero, L2</w:t>
      </w:r>
      <w:r>
        <w:tab/>
      </w:r>
      <w:r>
        <w:tab/>
        <w:t># if ($t</w:t>
      </w:r>
      <w:proofErr w:type="gramStart"/>
      <w:r>
        <w:t>5 !</w:t>
      </w:r>
      <w:proofErr w:type="gramEnd"/>
      <w:r>
        <w:t xml:space="preserve">= 0) </w:t>
      </w:r>
      <w:proofErr w:type="spellStart"/>
      <w:r>
        <w:t>goto</w:t>
      </w:r>
      <w:proofErr w:type="spellEnd"/>
      <w:r>
        <w:t xml:space="preserve"> L2</w:t>
      </w:r>
    </w:p>
    <w:p w14:paraId="77DD69CB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$t1, 0($t4)</w:t>
      </w:r>
      <w:r>
        <w:tab/>
      </w:r>
      <w:r>
        <w:tab/>
        <w:t># *p = digit0</w:t>
      </w:r>
    </w:p>
    <w:p w14:paraId="04309393" w14:textId="77777777" w:rsidR="004F0061" w:rsidRDefault="004F0061" w:rsidP="004F0061">
      <w:pPr>
        <w:pStyle w:val="Code"/>
      </w:pPr>
      <w:r>
        <w:tab/>
        <w:t>j</w:t>
      </w:r>
      <w:r>
        <w:tab/>
        <w:t>L3</w:t>
      </w:r>
      <w:r>
        <w:tab/>
      </w:r>
      <w:r>
        <w:tab/>
      </w:r>
      <w:r>
        <w:tab/>
        <w:t xml:space="preserve"># </w:t>
      </w:r>
      <w:proofErr w:type="spellStart"/>
      <w:r>
        <w:t>goto</w:t>
      </w:r>
      <w:proofErr w:type="spellEnd"/>
      <w:r>
        <w:t xml:space="preserve"> L3</w:t>
      </w:r>
    </w:p>
    <w:p w14:paraId="569A2792" w14:textId="77777777" w:rsidR="004F0061" w:rsidRDefault="004F0061" w:rsidP="004F0061">
      <w:pPr>
        <w:pStyle w:val="Code"/>
      </w:pPr>
      <w:r>
        <w:t>L2:</w:t>
      </w:r>
      <w:r>
        <w:tab/>
      </w:r>
      <w:proofErr w:type="spellStart"/>
      <w:r>
        <w:t>sb</w:t>
      </w:r>
      <w:proofErr w:type="spellEnd"/>
      <w:r>
        <w:tab/>
        <w:t>$t2, 0($t4)</w:t>
      </w:r>
      <w:r>
        <w:tab/>
      </w:r>
      <w:r>
        <w:tab/>
        <w:t># *p = digit1</w:t>
      </w:r>
    </w:p>
    <w:p w14:paraId="72ECFC94" w14:textId="77777777" w:rsidR="004F0061" w:rsidRDefault="004F0061" w:rsidP="004F0061">
      <w:pPr>
        <w:pStyle w:val="Code"/>
      </w:pPr>
      <w:r>
        <w:t>L3:</w:t>
      </w:r>
      <w:r>
        <w:tab/>
      </w:r>
      <w:proofErr w:type="spellStart"/>
      <w:r>
        <w:t>addi</w:t>
      </w:r>
      <w:proofErr w:type="spellEnd"/>
      <w:r>
        <w:tab/>
        <w:t>$t5, $zero, 31</w:t>
      </w:r>
      <w:r>
        <w:tab/>
      </w:r>
      <w:r>
        <w:tab/>
        <w:t># $t5 = 31</w:t>
      </w:r>
    </w:p>
    <w:p w14:paraId="08A2B33A" w14:textId="77777777" w:rsidR="004F0061" w:rsidRDefault="004F0061" w:rsidP="004F0061">
      <w:pPr>
        <w:pStyle w:val="Code"/>
      </w:pPr>
      <w:r>
        <w:tab/>
      </w:r>
      <w:proofErr w:type="spellStart"/>
      <w:r>
        <w:t>beq</w:t>
      </w:r>
      <w:proofErr w:type="spellEnd"/>
      <w:r>
        <w:tab/>
        <w:t>$t3, $t5, L5</w:t>
      </w:r>
      <w:r>
        <w:tab/>
      </w:r>
      <w:r>
        <w:tab/>
        <w:t># if (</w:t>
      </w:r>
      <w:proofErr w:type="spellStart"/>
      <w:r>
        <w:t>bn</w:t>
      </w:r>
      <w:proofErr w:type="spellEnd"/>
      <w:r>
        <w:t xml:space="preserve"> == $t5) </w:t>
      </w:r>
      <w:proofErr w:type="spellStart"/>
      <w:r>
        <w:t>goto</w:t>
      </w:r>
      <w:proofErr w:type="spellEnd"/>
      <w:r>
        <w:t xml:space="preserve"> L5</w:t>
      </w:r>
    </w:p>
    <w:p w14:paraId="64C27C7A" w14:textId="77777777" w:rsidR="004F0061" w:rsidRDefault="004F0061" w:rsidP="004F0061">
      <w:pPr>
        <w:pStyle w:val="Code"/>
      </w:pPr>
      <w:r>
        <w:tab/>
      </w:r>
      <w:proofErr w:type="spellStart"/>
      <w:r>
        <w:t>andi</w:t>
      </w:r>
      <w:proofErr w:type="spellEnd"/>
      <w:r>
        <w:tab/>
        <w:t>$t5, $t3, 3</w:t>
      </w:r>
      <w:r>
        <w:tab/>
      </w:r>
      <w:r>
        <w:tab/>
        <w:t xml:space="preserve"># $t5 = </w:t>
      </w:r>
      <w:proofErr w:type="spellStart"/>
      <w:r>
        <w:t>bn</w:t>
      </w:r>
      <w:proofErr w:type="spellEnd"/>
      <w:r>
        <w:t xml:space="preserve"> &amp; 3</w:t>
      </w:r>
    </w:p>
    <w:p w14:paraId="142E4E4E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$t6, $zero, 3</w:t>
      </w:r>
      <w:r>
        <w:tab/>
      </w:r>
      <w:r>
        <w:tab/>
        <w:t># $t6 = 3</w:t>
      </w:r>
    </w:p>
    <w:p w14:paraId="4F7ED516" w14:textId="77777777" w:rsidR="004F0061" w:rsidRDefault="004F0061" w:rsidP="004F0061">
      <w:pPr>
        <w:pStyle w:val="Code"/>
      </w:pPr>
      <w:r>
        <w:tab/>
      </w:r>
      <w:proofErr w:type="spellStart"/>
      <w:r>
        <w:t>bne</w:t>
      </w:r>
      <w:proofErr w:type="spellEnd"/>
      <w:r>
        <w:tab/>
        <w:t>$t5, $t6, L4</w:t>
      </w:r>
      <w:r>
        <w:tab/>
      </w:r>
      <w:r>
        <w:tab/>
        <w:t># if ($t</w:t>
      </w:r>
      <w:proofErr w:type="gramStart"/>
      <w:r>
        <w:t>5 !</w:t>
      </w:r>
      <w:proofErr w:type="gramEnd"/>
      <w:r>
        <w:t xml:space="preserve">= $t6) </w:t>
      </w:r>
      <w:proofErr w:type="spellStart"/>
      <w:r>
        <w:t>goto</w:t>
      </w:r>
      <w:proofErr w:type="spellEnd"/>
      <w:r>
        <w:t xml:space="preserve"> L4</w:t>
      </w:r>
    </w:p>
    <w:p w14:paraId="4FC18329" w14:textId="77777777" w:rsidR="004F0061" w:rsidRDefault="004F0061" w:rsidP="004F0061">
      <w:pPr>
        <w:pStyle w:val="Code"/>
      </w:pPr>
      <w:r>
        <w:tab/>
      </w:r>
      <w:proofErr w:type="spellStart"/>
      <w:r>
        <w:t>addi</w:t>
      </w:r>
      <w:proofErr w:type="spellEnd"/>
      <w:r>
        <w:tab/>
        <w:t>$t4, $t4, -1</w:t>
      </w:r>
      <w:r>
        <w:tab/>
      </w:r>
      <w:r>
        <w:tab/>
        <w:t># p--</w:t>
      </w:r>
    </w:p>
    <w:p w14:paraId="4DD19163" w14:textId="77777777" w:rsidR="004F0061" w:rsidRDefault="004F0061" w:rsidP="004F0061">
      <w:pPr>
        <w:pStyle w:val="Code"/>
      </w:pPr>
      <w:r>
        <w:tab/>
      </w:r>
      <w:proofErr w:type="spellStart"/>
      <w:r>
        <w:t>sb</w:t>
      </w:r>
      <w:proofErr w:type="spellEnd"/>
      <w:r>
        <w:tab/>
        <w:t>$t0, 0($t4)</w:t>
      </w:r>
      <w:r>
        <w:tab/>
      </w:r>
      <w:r>
        <w:tab/>
        <w:t># *p = underscore</w:t>
      </w:r>
    </w:p>
    <w:p w14:paraId="7BC36677" w14:textId="77777777" w:rsidR="004F0061" w:rsidRDefault="004F0061" w:rsidP="004F0061">
      <w:pPr>
        <w:pStyle w:val="Code"/>
      </w:pPr>
      <w:r>
        <w:t>L4:</w:t>
      </w:r>
      <w:r>
        <w:tab/>
      </w:r>
      <w:proofErr w:type="spellStart"/>
      <w:r>
        <w:t>addi</w:t>
      </w:r>
      <w:proofErr w:type="spellEnd"/>
      <w:r>
        <w:tab/>
        <w:t>$t3, $t3, 1</w:t>
      </w:r>
      <w:r>
        <w:tab/>
      </w:r>
      <w:r>
        <w:tab/>
        <w:t xml:space="preserve"># </w:t>
      </w:r>
      <w:proofErr w:type="spellStart"/>
      <w:r>
        <w:t>bn</w:t>
      </w:r>
      <w:proofErr w:type="spellEnd"/>
      <w:r>
        <w:t>++</w:t>
      </w:r>
    </w:p>
    <w:p w14:paraId="123EEBD4" w14:textId="77777777" w:rsidR="004F0061" w:rsidRDefault="004F0061" w:rsidP="004F0061">
      <w:pPr>
        <w:pStyle w:val="Code"/>
      </w:pPr>
      <w:r>
        <w:tab/>
      </w:r>
      <w:proofErr w:type="spellStart"/>
      <w:r>
        <w:t>srl</w:t>
      </w:r>
      <w:proofErr w:type="spellEnd"/>
      <w:r>
        <w:tab/>
        <w:t>$a1, $a1, 1</w:t>
      </w:r>
      <w:r>
        <w:tab/>
      </w:r>
      <w:r>
        <w:tab/>
        <w:t># word = word &gt;&gt; 1</w:t>
      </w:r>
    </w:p>
    <w:p w14:paraId="12E9DC97" w14:textId="77777777" w:rsidR="004F0061" w:rsidRDefault="004F0061" w:rsidP="004F0061">
      <w:pPr>
        <w:pStyle w:val="Code"/>
      </w:pPr>
      <w:r>
        <w:tab/>
        <w:t>j</w:t>
      </w:r>
      <w:r>
        <w:tab/>
        <w:t>L1</w:t>
      </w:r>
      <w:r>
        <w:tab/>
      </w:r>
      <w:r>
        <w:tab/>
      </w:r>
      <w:r>
        <w:tab/>
        <w:t xml:space="preserve"># </w:t>
      </w:r>
      <w:proofErr w:type="spellStart"/>
      <w:r>
        <w:t>goto</w:t>
      </w:r>
      <w:proofErr w:type="spellEnd"/>
      <w:r>
        <w:t xml:space="preserve"> L1</w:t>
      </w:r>
    </w:p>
    <w:p w14:paraId="30C045A7" w14:textId="77777777" w:rsidR="004F0061" w:rsidRDefault="004F0061" w:rsidP="004F0061">
      <w:pPr>
        <w:pStyle w:val="Code"/>
      </w:pPr>
    </w:p>
    <w:p w14:paraId="4B4E2CBE" w14:textId="4A382ED9" w:rsidR="004F0061" w:rsidRDefault="004F0061" w:rsidP="004F0061">
      <w:pPr>
        <w:pStyle w:val="Code"/>
      </w:pPr>
      <w:r>
        <w:t>L5:</w:t>
      </w:r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</w:p>
    <w:p w14:paraId="4668A4EB" w14:textId="048FCBCF" w:rsidR="00B86DC7" w:rsidRDefault="00B86DC7" w:rsidP="00B86DC7">
      <w:pPr>
        <w:pStyle w:val="ExcerciseHeader"/>
      </w:pPr>
      <w:r>
        <w:t>Exercise D</w:t>
      </w:r>
    </w:p>
    <w:p w14:paraId="378BAD9A" w14:textId="641B4E52" w:rsidR="00B86DC7" w:rsidRDefault="00323AB0" w:rsidP="00EC0468">
      <w:pPr>
        <w:pStyle w:val="Code"/>
      </w:pPr>
      <w:r>
        <w:t>L1:</w:t>
      </w:r>
      <w:r>
        <w:tab/>
      </w:r>
      <w:proofErr w:type="spellStart"/>
      <w:r>
        <w:t>lbu</w:t>
      </w:r>
      <w:proofErr w:type="spellEnd"/>
      <w:r>
        <w:tab/>
        <w:t>$t9, ($s1)</w:t>
      </w:r>
      <w:r>
        <w:tab/>
      </w:r>
      <w:r>
        <w:tab/>
        <w:t># 0x0040_1034</w:t>
      </w:r>
    </w:p>
    <w:p w14:paraId="183C0C3A" w14:textId="1B79796F" w:rsidR="00EC0468" w:rsidRDefault="00EC0468" w:rsidP="00EC0468">
      <w:pPr>
        <w:pStyle w:val="Code"/>
      </w:pPr>
      <w:r>
        <w:tab/>
      </w:r>
      <w:proofErr w:type="spellStart"/>
      <w:r>
        <w:t>b</w:t>
      </w:r>
      <w:r w:rsidR="00323AB0">
        <w:t>eq</w:t>
      </w:r>
      <w:proofErr w:type="spellEnd"/>
      <w:r w:rsidR="00323AB0">
        <w:tab/>
        <w:t>$t9, $zero, L2</w:t>
      </w:r>
      <w:r w:rsidR="00323AB0">
        <w:tab/>
      </w:r>
      <w:r w:rsidR="00323AB0">
        <w:tab/>
        <w:t># 0x0040_1038</w:t>
      </w:r>
    </w:p>
    <w:p w14:paraId="68C803C1" w14:textId="5970FA48" w:rsidR="00EC0468" w:rsidRDefault="00EC0468" w:rsidP="00EC0468">
      <w:pPr>
        <w:pStyle w:val="Code"/>
      </w:pPr>
      <w:r>
        <w:tab/>
        <w:t>. . .</w:t>
      </w:r>
      <w:r w:rsidR="002504DA">
        <w:tab/>
      </w:r>
      <w:r w:rsidR="002504DA">
        <w:tab/>
      </w:r>
      <w:r w:rsidR="002504DA">
        <w:tab/>
      </w:r>
      <w:r w:rsidR="002504DA">
        <w:tab/>
        <w:t># 26</w:t>
      </w:r>
      <w:r>
        <w:t xml:space="preserve"> instructions</w:t>
      </w:r>
    </w:p>
    <w:p w14:paraId="4824B7CB" w14:textId="20F15EF8" w:rsidR="00EC0468" w:rsidRDefault="00323AB0" w:rsidP="00EC0468">
      <w:pPr>
        <w:pStyle w:val="Code"/>
      </w:pPr>
      <w:r>
        <w:tab/>
      </w:r>
      <w:proofErr w:type="spellStart"/>
      <w:r>
        <w:t>addi</w:t>
      </w:r>
      <w:proofErr w:type="spellEnd"/>
      <w:r>
        <w:tab/>
        <w:t>$s1, $s1, 1</w:t>
      </w:r>
      <w:r>
        <w:tab/>
      </w:r>
      <w:r>
        <w:tab/>
        <w:t># 0x0040_10a4</w:t>
      </w:r>
    </w:p>
    <w:p w14:paraId="31D0EC18" w14:textId="3FD55523" w:rsidR="00EC0468" w:rsidRDefault="00323AB0" w:rsidP="00EC0468">
      <w:pPr>
        <w:pStyle w:val="Code"/>
      </w:pPr>
      <w:r>
        <w:tab/>
        <w:t>j</w:t>
      </w:r>
      <w:r>
        <w:tab/>
        <w:t>L1</w:t>
      </w:r>
      <w:r>
        <w:tab/>
      </w:r>
      <w:r>
        <w:tab/>
      </w:r>
      <w:r>
        <w:tab/>
        <w:t># 0x0040_10a8</w:t>
      </w:r>
    </w:p>
    <w:p w14:paraId="4C8CE0D1" w14:textId="4B59C1A0" w:rsidR="00EC0468" w:rsidRDefault="00EC0468" w:rsidP="00EC0468">
      <w:pPr>
        <w:pStyle w:val="Code"/>
      </w:pPr>
      <w:r>
        <w:t>L2:</w:t>
      </w:r>
      <w:r>
        <w:tab/>
        <w:t>o</w:t>
      </w:r>
      <w:r w:rsidR="00323AB0">
        <w:t>r</w:t>
      </w:r>
      <w:r w:rsidR="00323AB0">
        <w:tab/>
        <w:t>$s3, $s1, $zero</w:t>
      </w:r>
      <w:r w:rsidR="00323AB0">
        <w:tab/>
      </w:r>
      <w:r w:rsidR="00323AB0">
        <w:tab/>
        <w:t># 0x0040_10ac</w:t>
      </w:r>
    </w:p>
    <w:p w14:paraId="77D45920" w14:textId="1AEDD1FA" w:rsidR="00EC0468" w:rsidRDefault="002504DA" w:rsidP="00EC046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beq</w:t>
      </w:r>
      <w:proofErr w:type="spellEnd"/>
      <w:r>
        <w:rPr>
          <w:rFonts w:ascii="Consolas" w:hAnsi="Consolas"/>
        </w:rPr>
        <w:t xml:space="preserve"> $t9, $zero, L2:</w:t>
      </w:r>
    </w:p>
    <w:p w14:paraId="7F5CFD8E" w14:textId="31319311" w:rsidR="002504DA" w:rsidRDefault="002504DA" w:rsidP="002504D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$t9 is the </w:t>
      </w:r>
      <w:r w:rsidR="00527EE3">
        <w:rPr>
          <w:rFonts w:ascii="Consolas" w:hAnsi="Consolas"/>
        </w:rPr>
        <w:t>25</w:t>
      </w:r>
      <w:r w:rsidRPr="002504DA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register</w:t>
      </w:r>
    </w:p>
    <w:p w14:paraId="3FEB06E7" w14:textId="31FCACB0" w:rsidR="002504DA" w:rsidRDefault="002504DA" w:rsidP="002504DA">
      <w:pPr>
        <w:ind w:firstLine="720"/>
        <w:rPr>
          <w:rFonts w:ascii="Consolas" w:hAnsi="Consolas"/>
        </w:rPr>
      </w:pPr>
      <w:r>
        <w:rPr>
          <w:rFonts w:ascii="Consolas" w:hAnsi="Consolas"/>
        </w:rPr>
        <w:t>$zero is the 0</w:t>
      </w:r>
      <w:r w:rsidRPr="002504DA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register</w:t>
      </w:r>
    </w:p>
    <w:p w14:paraId="2C16D59F" w14:textId="17FCCB68" w:rsidR="002504DA" w:rsidRDefault="00323AB0" w:rsidP="002504DA">
      <w:pPr>
        <w:ind w:firstLine="720"/>
        <w:rPr>
          <w:rFonts w:ascii="Consolas" w:hAnsi="Consolas"/>
        </w:rPr>
      </w:pPr>
      <w:r>
        <w:rPr>
          <w:rFonts w:ascii="Consolas" w:hAnsi="Consolas"/>
        </w:rPr>
        <w:t>(0x004010ac-0x0040103c</w:t>
      </w:r>
      <w:r w:rsidR="002504DA">
        <w:rPr>
          <w:rFonts w:ascii="Consolas" w:hAnsi="Consolas"/>
        </w:rPr>
        <w:t>) = 0x70 = 112 = 28 words</w:t>
      </w:r>
    </w:p>
    <w:p w14:paraId="575B4A45" w14:textId="23D2F19F" w:rsidR="004254BB" w:rsidRDefault="004254BB" w:rsidP="002504DA">
      <w:pPr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beq</w:t>
      </w:r>
      <w:proofErr w:type="spellEnd"/>
      <w:r>
        <w:rPr>
          <w:rFonts w:ascii="Consolas" w:hAnsi="Consolas"/>
        </w:rPr>
        <w:t xml:space="preserve"> is an I-type instruction with an </w:t>
      </w:r>
      <w:proofErr w:type="spellStart"/>
      <w:r>
        <w:rPr>
          <w:rFonts w:ascii="Consolas" w:hAnsi="Consolas"/>
        </w:rPr>
        <w:t>opcode</w:t>
      </w:r>
      <w:proofErr w:type="spellEnd"/>
      <w:r>
        <w:rPr>
          <w:rFonts w:ascii="Consolas" w:hAnsi="Consolas"/>
        </w:rPr>
        <w:t xml:space="preserve"> of 4 (Table B.1)</w:t>
      </w:r>
    </w:p>
    <w:tbl>
      <w:tblPr>
        <w:tblStyle w:val="TableGrid"/>
        <w:tblpPr w:leftFromText="180" w:rightFromText="180" w:vertAnchor="text" w:tblpX="68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876"/>
        <w:gridCol w:w="876"/>
        <w:gridCol w:w="2338"/>
        <w:gridCol w:w="2338"/>
      </w:tblGrid>
      <w:tr w:rsidR="00F21CA4" w14:paraId="5DA8F93A" w14:textId="485F10E9" w:rsidTr="00F21CA4">
        <w:tc>
          <w:tcPr>
            <w:tcW w:w="1008" w:type="dxa"/>
          </w:tcPr>
          <w:p w14:paraId="674106C0" w14:textId="47A80FE2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</w:t>
            </w:r>
          </w:p>
        </w:tc>
        <w:tc>
          <w:tcPr>
            <w:tcW w:w="876" w:type="dxa"/>
          </w:tcPr>
          <w:p w14:paraId="44ACDFF2" w14:textId="1576215A" w:rsidR="00F21CA4" w:rsidRDefault="00F21CA4" w:rsidP="004254BB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rs</w:t>
            </w:r>
            <w:proofErr w:type="spellEnd"/>
          </w:p>
        </w:tc>
        <w:tc>
          <w:tcPr>
            <w:tcW w:w="876" w:type="dxa"/>
          </w:tcPr>
          <w:p w14:paraId="37182BD8" w14:textId="6FEA41C6" w:rsidR="00F21CA4" w:rsidRDefault="00F21CA4" w:rsidP="004254BB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rt</w:t>
            </w:r>
            <w:proofErr w:type="spellEnd"/>
          </w:p>
        </w:tc>
        <w:tc>
          <w:tcPr>
            <w:tcW w:w="2338" w:type="dxa"/>
          </w:tcPr>
          <w:p w14:paraId="3556CAA5" w14:textId="08EA3F18" w:rsidR="00F21CA4" w:rsidRDefault="00F21CA4" w:rsidP="004254BB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imm</w:t>
            </w:r>
            <w:proofErr w:type="spellEnd"/>
          </w:p>
        </w:tc>
        <w:tc>
          <w:tcPr>
            <w:tcW w:w="2338" w:type="dxa"/>
            <w:tcBorders>
              <w:top w:val="nil"/>
              <w:bottom w:val="nil"/>
              <w:right w:val="nil"/>
            </w:tcBorders>
          </w:tcPr>
          <w:p w14:paraId="02188E7E" w14:textId="77777777" w:rsidR="00F21CA4" w:rsidRDefault="00F21CA4" w:rsidP="004254BB">
            <w:pPr>
              <w:jc w:val="center"/>
              <w:rPr>
                <w:rFonts w:ascii="Consolas" w:hAnsi="Consolas"/>
              </w:rPr>
            </w:pPr>
          </w:p>
        </w:tc>
      </w:tr>
      <w:tr w:rsidR="00F21CA4" w14:paraId="7F9664DB" w14:textId="031F3512" w:rsidTr="00F21CA4">
        <w:trPr>
          <w:trHeight w:val="283"/>
        </w:trPr>
        <w:tc>
          <w:tcPr>
            <w:tcW w:w="1008" w:type="dxa"/>
          </w:tcPr>
          <w:p w14:paraId="366E0561" w14:textId="1D83406E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000100</w:t>
            </w:r>
          </w:p>
        </w:tc>
        <w:tc>
          <w:tcPr>
            <w:tcW w:w="876" w:type="dxa"/>
          </w:tcPr>
          <w:p w14:paraId="35D135E0" w14:textId="3362F936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11001</w:t>
            </w:r>
          </w:p>
        </w:tc>
        <w:tc>
          <w:tcPr>
            <w:tcW w:w="876" w:type="dxa"/>
          </w:tcPr>
          <w:p w14:paraId="360CB1D6" w14:textId="1F3DA7FD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00000</w:t>
            </w:r>
          </w:p>
        </w:tc>
        <w:tc>
          <w:tcPr>
            <w:tcW w:w="2338" w:type="dxa"/>
          </w:tcPr>
          <w:p w14:paraId="200F21F5" w14:textId="64573D43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0000000000011100</w:t>
            </w:r>
          </w:p>
        </w:tc>
        <w:tc>
          <w:tcPr>
            <w:tcW w:w="2338" w:type="dxa"/>
            <w:tcBorders>
              <w:top w:val="nil"/>
              <w:bottom w:val="nil"/>
              <w:right w:val="nil"/>
            </w:tcBorders>
          </w:tcPr>
          <w:p w14:paraId="5F4396FB" w14:textId="4ABA7F83" w:rsidR="00F21CA4" w:rsidRDefault="00F21CA4" w:rsidP="00F21CA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= 0x1320001c</w:t>
            </w:r>
          </w:p>
        </w:tc>
      </w:tr>
      <w:tr w:rsidR="00F21CA4" w14:paraId="38B12323" w14:textId="3F0408CD" w:rsidTr="00F21CA4">
        <w:trPr>
          <w:trHeight w:val="286"/>
        </w:trPr>
        <w:tc>
          <w:tcPr>
            <w:tcW w:w="1008" w:type="dxa"/>
          </w:tcPr>
          <w:p w14:paraId="6AF9A3D1" w14:textId="7E9DBBB2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876" w:type="dxa"/>
          </w:tcPr>
          <w:p w14:paraId="060E689D" w14:textId="13ED2E93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76" w:type="dxa"/>
          </w:tcPr>
          <w:p w14:paraId="71D000DC" w14:textId="3C06BC6A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338" w:type="dxa"/>
          </w:tcPr>
          <w:p w14:paraId="53BDF01B" w14:textId="69771382" w:rsidR="00F21CA4" w:rsidRDefault="00F21CA4" w:rsidP="004254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</w:t>
            </w:r>
          </w:p>
        </w:tc>
        <w:tc>
          <w:tcPr>
            <w:tcW w:w="2338" w:type="dxa"/>
            <w:tcBorders>
              <w:top w:val="nil"/>
              <w:bottom w:val="nil"/>
              <w:right w:val="nil"/>
            </w:tcBorders>
          </w:tcPr>
          <w:p w14:paraId="18D268B5" w14:textId="77777777" w:rsidR="00F21CA4" w:rsidRDefault="00F21CA4" w:rsidP="00F21CA4">
            <w:pPr>
              <w:rPr>
                <w:rFonts w:ascii="Consolas" w:hAnsi="Consolas"/>
              </w:rPr>
            </w:pPr>
          </w:p>
        </w:tc>
      </w:tr>
    </w:tbl>
    <w:p w14:paraId="19105D2B" w14:textId="2BD67177" w:rsidR="004254BB" w:rsidRDefault="004254BB" w:rsidP="002504DA">
      <w:pPr>
        <w:ind w:firstLine="720"/>
        <w:rPr>
          <w:rFonts w:ascii="Consolas" w:hAnsi="Consolas"/>
        </w:rPr>
      </w:pPr>
    </w:p>
    <w:p w14:paraId="0A1B4858" w14:textId="575CE8B9" w:rsidR="004254BB" w:rsidRDefault="004254BB" w:rsidP="00F21CA4">
      <w:pPr>
        <w:rPr>
          <w:rFonts w:ascii="Consolas" w:hAnsi="Consolas"/>
        </w:rPr>
      </w:pPr>
    </w:p>
    <w:p w14:paraId="5CCB9B8D" w14:textId="53B2FC75" w:rsidR="004254BB" w:rsidRDefault="004254BB" w:rsidP="004254BB">
      <w:pPr>
        <w:rPr>
          <w:rFonts w:ascii="Consolas" w:hAnsi="Consolas"/>
        </w:rPr>
      </w:pPr>
      <w:r>
        <w:rPr>
          <w:rFonts w:ascii="Consolas" w:hAnsi="Consolas"/>
        </w:rPr>
        <w:br w:type="textWrapping" w:clear="all"/>
      </w:r>
    </w:p>
    <w:p w14:paraId="59E6F93F" w14:textId="739FA77C" w:rsidR="004254BB" w:rsidRDefault="004254BB" w:rsidP="004254BB">
      <w:pPr>
        <w:rPr>
          <w:rFonts w:ascii="Consolas" w:hAnsi="Consolas"/>
        </w:rPr>
      </w:pPr>
      <w:r>
        <w:rPr>
          <w:rFonts w:ascii="Consolas" w:hAnsi="Consolas"/>
        </w:rPr>
        <w:t>j L1:</w:t>
      </w:r>
    </w:p>
    <w:p w14:paraId="283F53BB" w14:textId="2318CC73" w:rsidR="00527EE3" w:rsidRDefault="00527EE3" w:rsidP="00F21CA4">
      <w:pPr>
        <w:ind w:left="720"/>
        <w:rPr>
          <w:rFonts w:ascii="Consolas" w:hAnsi="Consolas"/>
        </w:rPr>
      </w:pPr>
      <w:r>
        <w:rPr>
          <w:rFonts w:ascii="Consolas" w:hAnsi="Consolas"/>
        </w:rPr>
        <w:t>The instruction L1 refers</w:t>
      </w:r>
      <w:r w:rsidR="00323AB0">
        <w:rPr>
          <w:rFonts w:ascii="Consolas" w:hAnsi="Consolas"/>
        </w:rPr>
        <w:t xml:space="preserve"> to has an address of 0x00401034 (4198452</w:t>
      </w:r>
      <w:r w:rsidR="00F21CA4">
        <w:rPr>
          <w:rFonts w:ascii="Consolas" w:hAnsi="Consolas"/>
        </w:rPr>
        <w:t>)</w:t>
      </w:r>
    </w:p>
    <w:p w14:paraId="001D0043" w14:textId="1CB1A4E2" w:rsidR="004254BB" w:rsidRDefault="004254BB" w:rsidP="004254BB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527EE3">
        <w:rPr>
          <w:rFonts w:ascii="Consolas" w:hAnsi="Consolas"/>
        </w:rPr>
        <w:t xml:space="preserve">j is a J-type instruction with an </w:t>
      </w:r>
      <w:proofErr w:type="spellStart"/>
      <w:r w:rsidR="00527EE3">
        <w:rPr>
          <w:rFonts w:ascii="Consolas" w:hAnsi="Consolas"/>
        </w:rPr>
        <w:t>opcode</w:t>
      </w:r>
      <w:proofErr w:type="spellEnd"/>
      <w:r w:rsidR="00527EE3">
        <w:rPr>
          <w:rFonts w:ascii="Consolas" w:hAnsi="Consolas"/>
        </w:rPr>
        <w:t xml:space="preserve"> of 2</w:t>
      </w:r>
    </w:p>
    <w:p w14:paraId="1E962FE6" w14:textId="77777777" w:rsidR="00527EE3" w:rsidRPr="00EC0468" w:rsidRDefault="00527EE3" w:rsidP="004254BB">
      <w:pPr>
        <w:rPr>
          <w:rFonts w:ascii="Consolas" w:hAnsi="Consolas"/>
        </w:rPr>
      </w:pPr>
      <w:r>
        <w:rPr>
          <w:rFonts w:ascii="Consolas" w:hAnsi="Consolas"/>
        </w:rPr>
        <w:tab/>
      </w:r>
    </w:p>
    <w:tbl>
      <w:tblPr>
        <w:tblStyle w:val="TableGrid"/>
        <w:tblpPr w:leftFromText="180" w:rightFromText="180" w:vertAnchor="text" w:tblpX="68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4111"/>
        <w:gridCol w:w="4111"/>
      </w:tblGrid>
      <w:tr w:rsidR="00F21CA4" w14:paraId="19219952" w14:textId="70341593" w:rsidTr="00F21CA4">
        <w:tc>
          <w:tcPr>
            <w:tcW w:w="1008" w:type="dxa"/>
          </w:tcPr>
          <w:p w14:paraId="1CC05671" w14:textId="0C278701" w:rsidR="00F21CA4" w:rsidRDefault="00F21CA4" w:rsidP="0076453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</w:t>
            </w:r>
          </w:p>
        </w:tc>
        <w:tc>
          <w:tcPr>
            <w:tcW w:w="4111" w:type="dxa"/>
          </w:tcPr>
          <w:p w14:paraId="19C0EBC5" w14:textId="6372EDE7" w:rsidR="00F21CA4" w:rsidRDefault="00F21CA4" w:rsidP="0076453A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addr</w:t>
            </w:r>
            <w:proofErr w:type="spellEnd"/>
          </w:p>
        </w:tc>
        <w:tc>
          <w:tcPr>
            <w:tcW w:w="4111" w:type="dxa"/>
            <w:tcBorders>
              <w:top w:val="nil"/>
              <w:bottom w:val="nil"/>
              <w:right w:val="nil"/>
            </w:tcBorders>
          </w:tcPr>
          <w:p w14:paraId="192C9367" w14:textId="77777777" w:rsidR="00F21CA4" w:rsidRDefault="00F21CA4" w:rsidP="0076453A">
            <w:pPr>
              <w:jc w:val="center"/>
              <w:rPr>
                <w:rFonts w:ascii="Consolas" w:hAnsi="Consolas"/>
              </w:rPr>
            </w:pPr>
          </w:p>
        </w:tc>
      </w:tr>
      <w:tr w:rsidR="00F21CA4" w14:paraId="1FC01F44" w14:textId="5E1F9894" w:rsidTr="00F21CA4">
        <w:tc>
          <w:tcPr>
            <w:tcW w:w="1008" w:type="dxa"/>
          </w:tcPr>
          <w:p w14:paraId="39038D78" w14:textId="5B996EDF" w:rsidR="00F21CA4" w:rsidRDefault="00F21CA4" w:rsidP="0076453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000010</w:t>
            </w:r>
          </w:p>
        </w:tc>
        <w:tc>
          <w:tcPr>
            <w:tcW w:w="4111" w:type="dxa"/>
          </w:tcPr>
          <w:p w14:paraId="585714A7" w14:textId="22AAD10F" w:rsidR="00F21CA4" w:rsidRDefault="00323AB0" w:rsidP="0076453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00010000000001000000110</w:t>
            </w:r>
            <w:r w:rsidR="00F21CA4">
              <w:rPr>
                <w:rFonts w:ascii="Consolas" w:hAnsi="Consolas"/>
              </w:rPr>
              <w:t>100</w:t>
            </w:r>
          </w:p>
        </w:tc>
        <w:tc>
          <w:tcPr>
            <w:tcW w:w="4111" w:type="dxa"/>
            <w:tcBorders>
              <w:top w:val="nil"/>
              <w:bottom w:val="nil"/>
              <w:right w:val="nil"/>
            </w:tcBorders>
          </w:tcPr>
          <w:p w14:paraId="7D2D4E83" w14:textId="1767E704" w:rsidR="00F21CA4" w:rsidRDefault="00F21CA4" w:rsidP="00F21CA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= 0x084010</w:t>
            </w:r>
            <w:r w:rsidR="00323AB0">
              <w:rPr>
                <w:rFonts w:ascii="Consolas" w:hAnsi="Consolas"/>
              </w:rPr>
              <w:t>34</w:t>
            </w:r>
          </w:p>
        </w:tc>
      </w:tr>
      <w:tr w:rsidR="00F21CA4" w14:paraId="59BB93F2" w14:textId="4E29F53E" w:rsidTr="00F21CA4">
        <w:tc>
          <w:tcPr>
            <w:tcW w:w="1008" w:type="dxa"/>
          </w:tcPr>
          <w:p w14:paraId="287C29F4" w14:textId="4B1DAE21" w:rsidR="00F21CA4" w:rsidRDefault="00F21CA4" w:rsidP="0076453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11" w:type="dxa"/>
          </w:tcPr>
          <w:p w14:paraId="3E623C99" w14:textId="6270A8AB" w:rsidR="00F21CA4" w:rsidRDefault="00323AB0" w:rsidP="0076453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4198452</w:t>
            </w:r>
          </w:p>
        </w:tc>
        <w:tc>
          <w:tcPr>
            <w:tcW w:w="4111" w:type="dxa"/>
            <w:tcBorders>
              <w:top w:val="nil"/>
              <w:bottom w:val="nil"/>
              <w:right w:val="nil"/>
            </w:tcBorders>
          </w:tcPr>
          <w:p w14:paraId="3AB23CE4" w14:textId="77777777" w:rsidR="00F21CA4" w:rsidRDefault="00F21CA4" w:rsidP="0076453A">
            <w:pPr>
              <w:jc w:val="center"/>
              <w:rPr>
                <w:rFonts w:ascii="Consolas" w:hAnsi="Consolas"/>
              </w:rPr>
            </w:pPr>
          </w:p>
        </w:tc>
      </w:tr>
    </w:tbl>
    <w:p w14:paraId="50FF5186" w14:textId="5ADB3E74" w:rsidR="00527EE3" w:rsidRDefault="0076453A" w:rsidP="00486EBA">
      <w:pPr>
        <w:pStyle w:val="ExcerciseHeader"/>
      </w:pPr>
      <w:r>
        <w:br w:type="textWrapping" w:clear="all"/>
      </w:r>
      <w:r w:rsidR="00486EBA">
        <w:t>Exercise E</w:t>
      </w:r>
    </w:p>
    <w:p w14:paraId="1EA92ACA" w14:textId="4695F5D1" w:rsidR="00486EBA" w:rsidRDefault="001329A5" w:rsidP="00486EBA">
      <w:r>
        <w:t xml:space="preserve">CPU Times for compilation with </w:t>
      </w:r>
      <w:proofErr w:type="spellStart"/>
      <w:r w:rsidRPr="001329A5">
        <w:rPr>
          <w:rFonts w:ascii="Consolas" w:hAnsi="Consolas"/>
        </w:rPr>
        <w:t>gcc</w:t>
      </w:r>
      <w:proofErr w:type="spellEnd"/>
      <w:r w:rsidRPr="001329A5">
        <w:rPr>
          <w:rFonts w:ascii="Consolas" w:hAnsi="Consolas"/>
        </w:rPr>
        <w:t xml:space="preserve"> </w:t>
      </w:r>
      <w:proofErr w:type="spellStart"/>
      <w:r w:rsidRPr="001329A5">
        <w:rPr>
          <w:rFonts w:ascii="Consolas" w:hAnsi="Consolas"/>
        </w:rPr>
        <w:t>main.c</w:t>
      </w:r>
      <w:proofErr w:type="spellEnd"/>
      <w:r w:rsidRPr="001329A5">
        <w:rPr>
          <w:rFonts w:ascii="Consolas" w:hAnsi="Consolas"/>
        </w:rPr>
        <w:t xml:space="preserve"> </w:t>
      </w:r>
      <w:proofErr w:type="spellStart"/>
      <w:r w:rsidRPr="001329A5">
        <w:rPr>
          <w:rFonts w:ascii="Consolas" w:hAnsi="Consolas"/>
        </w:rPr>
        <w:t>functions.c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9A5" w14:paraId="5A8268C9" w14:textId="77777777" w:rsidTr="001329A5">
        <w:tc>
          <w:tcPr>
            <w:tcW w:w="4675" w:type="dxa"/>
          </w:tcPr>
          <w:p w14:paraId="6E57C652" w14:textId="5F80A994" w:rsidR="001329A5" w:rsidRDefault="001329A5" w:rsidP="00486EBA">
            <w:proofErr w:type="spellStart"/>
            <w:r>
              <w:t>index_version</w:t>
            </w:r>
            <w:proofErr w:type="spellEnd"/>
            <w:r>
              <w:t xml:space="preserve"> (s)</w:t>
            </w:r>
          </w:p>
        </w:tc>
        <w:tc>
          <w:tcPr>
            <w:tcW w:w="4675" w:type="dxa"/>
          </w:tcPr>
          <w:p w14:paraId="38601E97" w14:textId="65F68C72" w:rsidR="001329A5" w:rsidRDefault="001329A5" w:rsidP="00486EBA">
            <w:proofErr w:type="spellStart"/>
            <w:r>
              <w:t>pointer_version</w:t>
            </w:r>
            <w:proofErr w:type="spellEnd"/>
            <w:r>
              <w:t xml:space="preserve"> (s)</w:t>
            </w:r>
          </w:p>
        </w:tc>
      </w:tr>
      <w:tr w:rsidR="001329A5" w14:paraId="652C04F9" w14:textId="77777777" w:rsidTr="001329A5">
        <w:tc>
          <w:tcPr>
            <w:tcW w:w="4675" w:type="dxa"/>
          </w:tcPr>
          <w:p w14:paraId="57FAD05E" w14:textId="74090D1A" w:rsidR="001329A5" w:rsidRDefault="001329A5" w:rsidP="00486EBA">
            <w:r>
              <w:t>10.7470000000</w:t>
            </w:r>
          </w:p>
        </w:tc>
        <w:tc>
          <w:tcPr>
            <w:tcW w:w="4675" w:type="dxa"/>
          </w:tcPr>
          <w:p w14:paraId="4C188ED3" w14:textId="0C7F96DD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9.220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1329A5" w14:paraId="725A2A4F" w14:textId="77777777" w:rsidTr="001329A5">
        <w:tc>
          <w:tcPr>
            <w:tcW w:w="4675" w:type="dxa"/>
          </w:tcPr>
          <w:p w14:paraId="64C7B9DE" w14:textId="0D61FEEC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10.686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5D326BB0" w14:textId="349753D0" w:rsidR="001329A5" w:rsidRDefault="001329A5" w:rsidP="00486EBA">
            <w:r>
              <w:t>9.422</w:t>
            </w:r>
            <w:r>
              <w:t>0000000</w:t>
            </w:r>
          </w:p>
        </w:tc>
      </w:tr>
      <w:tr w:rsidR="001329A5" w14:paraId="39117EEF" w14:textId="77777777" w:rsidTr="001329A5">
        <w:tc>
          <w:tcPr>
            <w:tcW w:w="4675" w:type="dxa"/>
          </w:tcPr>
          <w:p w14:paraId="0815FDB5" w14:textId="79653159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10.685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4EB2B689" w14:textId="728AA19D" w:rsidR="001329A5" w:rsidRDefault="001329A5" w:rsidP="00486EBA">
            <w:r>
              <w:t>9.500</w:t>
            </w:r>
            <w:r>
              <w:t>0000000</w:t>
            </w:r>
          </w:p>
        </w:tc>
      </w:tr>
      <w:tr w:rsidR="001329A5" w14:paraId="7F1BC7D2" w14:textId="77777777" w:rsidTr="001329A5">
        <w:tc>
          <w:tcPr>
            <w:tcW w:w="4675" w:type="dxa"/>
          </w:tcPr>
          <w:p w14:paraId="6F3F7681" w14:textId="70287B2C" w:rsidR="001329A5" w:rsidRDefault="001329A5" w:rsidP="00486EBA">
            <w:r>
              <w:t>10.732</w:t>
            </w:r>
            <w:r>
              <w:t>0000000</w:t>
            </w:r>
          </w:p>
        </w:tc>
        <w:tc>
          <w:tcPr>
            <w:tcW w:w="4675" w:type="dxa"/>
          </w:tcPr>
          <w:p w14:paraId="70B23157" w14:textId="48A79AAA" w:rsidR="001329A5" w:rsidRDefault="001329A5" w:rsidP="00486EBA">
            <w:r>
              <w:t>9.360</w:t>
            </w:r>
            <w:r>
              <w:t>0000000</w:t>
            </w:r>
          </w:p>
        </w:tc>
      </w:tr>
      <w:tr w:rsidR="001329A5" w14:paraId="2CD1C6DA" w14:textId="77777777" w:rsidTr="001329A5">
        <w:tc>
          <w:tcPr>
            <w:tcW w:w="4675" w:type="dxa"/>
          </w:tcPr>
          <w:p w14:paraId="67CDAECF" w14:textId="10CCF499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10.686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58B82E37" w14:textId="57DF626A" w:rsidR="001329A5" w:rsidRDefault="001329A5" w:rsidP="00486EBA">
            <w:r>
              <w:t>9.344</w:t>
            </w:r>
            <w:r>
              <w:t>0000000</w:t>
            </w:r>
          </w:p>
        </w:tc>
      </w:tr>
      <w:tr w:rsidR="001329A5" w14:paraId="686F2DD8" w14:textId="77777777" w:rsidTr="001329A5">
        <w:tc>
          <w:tcPr>
            <w:tcW w:w="4675" w:type="dxa"/>
          </w:tcPr>
          <w:p w14:paraId="06C66EFE" w14:textId="7899675C" w:rsidR="001329A5" w:rsidRDefault="001329A5" w:rsidP="00486EBA">
            <w:r>
              <w:t>10.763</w:t>
            </w:r>
            <w:r>
              <w:t>0000000</w:t>
            </w:r>
          </w:p>
        </w:tc>
        <w:tc>
          <w:tcPr>
            <w:tcW w:w="4675" w:type="dxa"/>
          </w:tcPr>
          <w:p w14:paraId="059CB8EE" w14:textId="4307A549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9.158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1329A5" w14:paraId="131AF364" w14:textId="77777777" w:rsidTr="001329A5">
        <w:tc>
          <w:tcPr>
            <w:tcW w:w="4675" w:type="dxa"/>
          </w:tcPr>
          <w:p w14:paraId="0C3E97D4" w14:textId="39D09D40" w:rsidR="001329A5" w:rsidRDefault="001329A5" w:rsidP="00486EBA">
            <w:r>
              <w:t>10.717</w:t>
            </w:r>
            <w:r>
              <w:t>0000000</w:t>
            </w:r>
          </w:p>
        </w:tc>
        <w:tc>
          <w:tcPr>
            <w:tcW w:w="4675" w:type="dxa"/>
          </w:tcPr>
          <w:p w14:paraId="58536A1E" w14:textId="5A75B6A3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9.141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1329A5" w14:paraId="13713C01" w14:textId="77777777" w:rsidTr="001329A5">
        <w:tc>
          <w:tcPr>
            <w:tcW w:w="4675" w:type="dxa"/>
          </w:tcPr>
          <w:p w14:paraId="0BF80BCA" w14:textId="50F9C9D0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10.592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45E8EA4C" w14:textId="3A4660BB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9.328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1329A5" w14:paraId="4907E798" w14:textId="77777777" w:rsidTr="001329A5">
        <w:tc>
          <w:tcPr>
            <w:tcW w:w="4675" w:type="dxa"/>
          </w:tcPr>
          <w:p w14:paraId="7A17B665" w14:textId="79CBA706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10.654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7ABD3E31" w14:textId="5D987F1F" w:rsidR="001329A5" w:rsidRDefault="001329A5" w:rsidP="00486EBA">
            <w:r>
              <w:t>9.486</w:t>
            </w:r>
            <w:r>
              <w:t>0000000</w:t>
            </w:r>
          </w:p>
        </w:tc>
      </w:tr>
      <w:tr w:rsidR="001329A5" w14:paraId="0406DD78" w14:textId="77777777" w:rsidTr="001329A5">
        <w:tc>
          <w:tcPr>
            <w:tcW w:w="4675" w:type="dxa"/>
          </w:tcPr>
          <w:p w14:paraId="4F4C8D8E" w14:textId="11A2E3C4" w:rsidR="001329A5" w:rsidRDefault="001329A5" w:rsidP="00486EBA">
            <w:r>
              <w:t>10.950</w:t>
            </w:r>
            <w:r>
              <w:t>0000000</w:t>
            </w:r>
          </w:p>
        </w:tc>
        <w:tc>
          <w:tcPr>
            <w:tcW w:w="4675" w:type="dxa"/>
          </w:tcPr>
          <w:p w14:paraId="46DF6A89" w14:textId="5EB8BA9D" w:rsidR="001329A5" w:rsidRPr="00761D38" w:rsidRDefault="001329A5" w:rsidP="00486EBA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9.314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1329A5" w14:paraId="76F28724" w14:textId="77777777" w:rsidTr="001329A5">
        <w:tc>
          <w:tcPr>
            <w:tcW w:w="4675" w:type="dxa"/>
          </w:tcPr>
          <w:p w14:paraId="0EBA3E3B" w14:textId="55152056" w:rsidR="001329A5" w:rsidRDefault="001329A5" w:rsidP="00486EBA">
            <w:r>
              <w:t>Average: 10.6606000000</w:t>
            </w:r>
          </w:p>
        </w:tc>
        <w:tc>
          <w:tcPr>
            <w:tcW w:w="4675" w:type="dxa"/>
          </w:tcPr>
          <w:p w14:paraId="19F213E9" w14:textId="6FDBFE43" w:rsidR="001329A5" w:rsidRDefault="001329A5" w:rsidP="00486EBA">
            <w:r>
              <w:t>Average: 9.2322000000</w:t>
            </w:r>
          </w:p>
        </w:tc>
      </w:tr>
    </w:tbl>
    <w:p w14:paraId="0204225B" w14:textId="77777777" w:rsidR="001329A5" w:rsidRDefault="001329A5" w:rsidP="00486EBA"/>
    <w:p w14:paraId="69E8A8A3" w14:textId="5CC9C514" w:rsidR="002C09AA" w:rsidRDefault="002C09AA" w:rsidP="00486EBA">
      <w:r>
        <w:t xml:space="preserve">How much time was used by </w:t>
      </w:r>
      <w:proofErr w:type="spellStart"/>
      <w:r>
        <w:t>index_version</w:t>
      </w:r>
      <w:proofErr w:type="spellEnd"/>
      <w:r>
        <w:t>?</w:t>
      </w:r>
    </w:p>
    <w:p w14:paraId="474FD5CC" w14:textId="1A017026" w:rsidR="002C09AA" w:rsidRDefault="002C09AA" w:rsidP="00486EBA">
      <w:r>
        <w:tab/>
        <w:t>10.661 seconds</w:t>
      </w:r>
    </w:p>
    <w:p w14:paraId="439A8587" w14:textId="3A721057" w:rsidR="002C09AA" w:rsidRDefault="002C09AA" w:rsidP="00486EBA">
      <w:r>
        <w:t xml:space="preserve">How much time was used by </w:t>
      </w:r>
      <w:proofErr w:type="spellStart"/>
      <w:r>
        <w:t>pointer_version</w:t>
      </w:r>
      <w:proofErr w:type="spellEnd"/>
      <w:r>
        <w:t>?</w:t>
      </w:r>
    </w:p>
    <w:p w14:paraId="44382F0E" w14:textId="54C9ABC2" w:rsidR="002C09AA" w:rsidRDefault="002C09AA" w:rsidP="00486EBA">
      <w:r>
        <w:tab/>
        <w:t>9.232 seconds</w:t>
      </w:r>
    </w:p>
    <w:p w14:paraId="44E9B4CB" w14:textId="371581A0" w:rsidR="002C09AA" w:rsidRPr="002C09AA" w:rsidRDefault="002C09AA" w:rsidP="00486E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index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pointer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10.6606s</m:t>
              </m:r>
            </m:num>
            <m:den>
              <m:r>
                <w:rPr>
                  <w:rFonts w:ascii="Cambria Math" w:hAnsi="Cambria Math"/>
                </w:rPr>
                <m:t>9.2322s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1.154719352</m:t>
          </m:r>
        </m:oMath>
      </m:oMathPara>
    </w:p>
    <w:p w14:paraId="4F1AB2D6" w14:textId="7FB3A6EE" w:rsidR="002C09AA" w:rsidRDefault="002C09AA" w:rsidP="00486EBA">
      <w:pPr>
        <w:rPr>
          <w:rFonts w:eastAsiaTheme="minorEastAsia"/>
        </w:rPr>
      </w:pPr>
      <w:r>
        <w:rPr>
          <w:rFonts w:eastAsiaTheme="minorEastAsia"/>
        </w:rPr>
        <w:t xml:space="preserve">CPU Times for compilation with </w:t>
      </w:r>
      <w:proofErr w:type="spellStart"/>
      <w:r w:rsidRPr="00710074">
        <w:rPr>
          <w:rFonts w:ascii="Consolas" w:eastAsiaTheme="minorEastAsia" w:hAnsi="Consolas"/>
        </w:rPr>
        <w:t>gcc</w:t>
      </w:r>
      <w:proofErr w:type="spellEnd"/>
      <w:r w:rsidRPr="00710074">
        <w:rPr>
          <w:rFonts w:ascii="Consolas" w:eastAsiaTheme="minorEastAsia" w:hAnsi="Consolas"/>
        </w:rPr>
        <w:t xml:space="preserve"> –O2 </w:t>
      </w:r>
      <w:proofErr w:type="spellStart"/>
      <w:r w:rsidRPr="00710074">
        <w:rPr>
          <w:rFonts w:ascii="Consolas" w:eastAsiaTheme="minorEastAsia" w:hAnsi="Consolas"/>
        </w:rPr>
        <w:t>main.c</w:t>
      </w:r>
      <w:proofErr w:type="spellEnd"/>
      <w:r w:rsidRPr="00710074">
        <w:rPr>
          <w:rFonts w:ascii="Consolas" w:eastAsiaTheme="minorEastAsia" w:hAnsi="Consolas"/>
        </w:rPr>
        <w:t xml:space="preserve"> </w:t>
      </w:r>
      <w:proofErr w:type="spellStart"/>
      <w:r w:rsidRPr="00710074">
        <w:rPr>
          <w:rFonts w:ascii="Consolas" w:eastAsiaTheme="minorEastAsia" w:hAnsi="Consolas"/>
        </w:rPr>
        <w:t>functions</w:t>
      </w:r>
      <w:r w:rsidR="00710074" w:rsidRPr="00710074">
        <w:rPr>
          <w:rFonts w:ascii="Consolas" w:eastAsiaTheme="minorEastAsia" w:hAnsi="Consolas"/>
        </w:rPr>
        <w:t>.</w:t>
      </w:r>
      <w:r w:rsidRPr="00710074">
        <w:rPr>
          <w:rFonts w:ascii="Consolas" w:eastAsiaTheme="minorEastAsia" w:hAnsi="Consolas"/>
        </w:rPr>
        <w:t>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09AA" w14:paraId="1C3C064E" w14:textId="77777777" w:rsidTr="002C09AA">
        <w:tc>
          <w:tcPr>
            <w:tcW w:w="4675" w:type="dxa"/>
          </w:tcPr>
          <w:p w14:paraId="0315E8B7" w14:textId="03214276" w:rsidR="002C09AA" w:rsidRDefault="002C09AA" w:rsidP="00486EBA">
            <w:proofErr w:type="spellStart"/>
            <w:r>
              <w:t>index_version</w:t>
            </w:r>
            <w:proofErr w:type="spellEnd"/>
            <w:r>
              <w:t xml:space="preserve"> (s)</w:t>
            </w:r>
          </w:p>
        </w:tc>
        <w:tc>
          <w:tcPr>
            <w:tcW w:w="4675" w:type="dxa"/>
          </w:tcPr>
          <w:p w14:paraId="7A8D5D2A" w14:textId="72BB8ED0" w:rsidR="002C09AA" w:rsidRDefault="002C09AA" w:rsidP="00486EBA">
            <w:proofErr w:type="spellStart"/>
            <w:r>
              <w:t>pointer_version</w:t>
            </w:r>
            <w:proofErr w:type="spellEnd"/>
            <w:r>
              <w:t xml:space="preserve"> (2)</w:t>
            </w:r>
          </w:p>
        </w:tc>
      </w:tr>
      <w:tr w:rsidR="002C09AA" w14:paraId="75F801E7" w14:textId="77777777" w:rsidTr="002C09AA">
        <w:tc>
          <w:tcPr>
            <w:tcW w:w="4675" w:type="dxa"/>
          </w:tcPr>
          <w:p w14:paraId="45CA940F" w14:textId="41A9B504" w:rsidR="002C09AA" w:rsidRDefault="002C09AA" w:rsidP="00486EBA">
            <w:r>
              <w:t>1.7010000000</w:t>
            </w:r>
          </w:p>
        </w:tc>
        <w:tc>
          <w:tcPr>
            <w:tcW w:w="4675" w:type="dxa"/>
          </w:tcPr>
          <w:p w14:paraId="079EE65C" w14:textId="0BB7F937" w:rsidR="002C09AA" w:rsidRDefault="002C09AA" w:rsidP="00486EBA">
            <w:r>
              <w:t>1.7000000000</w:t>
            </w:r>
          </w:p>
        </w:tc>
      </w:tr>
      <w:tr w:rsidR="002C09AA" w14:paraId="245B4981" w14:textId="77777777" w:rsidTr="002C09AA">
        <w:tc>
          <w:tcPr>
            <w:tcW w:w="4675" w:type="dxa"/>
          </w:tcPr>
          <w:p w14:paraId="466DFABF" w14:textId="78382A6F" w:rsidR="002C09AA" w:rsidRDefault="002C09AA" w:rsidP="00486EBA">
            <w:r>
              <w:t>1.716</w:t>
            </w:r>
            <w:r>
              <w:t>0000000</w:t>
            </w:r>
          </w:p>
        </w:tc>
        <w:tc>
          <w:tcPr>
            <w:tcW w:w="4675" w:type="dxa"/>
          </w:tcPr>
          <w:p w14:paraId="043946BC" w14:textId="2BE068C8" w:rsidR="002C09AA" w:rsidRDefault="002C09AA" w:rsidP="00486EBA">
            <w:r>
              <w:t>1.7000000000</w:t>
            </w:r>
          </w:p>
        </w:tc>
      </w:tr>
      <w:tr w:rsidR="002C09AA" w14:paraId="06EC94EA" w14:textId="77777777" w:rsidTr="002C09AA">
        <w:tc>
          <w:tcPr>
            <w:tcW w:w="4675" w:type="dxa"/>
          </w:tcPr>
          <w:p w14:paraId="5D1F9DF9" w14:textId="1DC0E3A1" w:rsidR="002C09AA" w:rsidRDefault="002C09AA" w:rsidP="00486EBA">
            <w:r>
              <w:t>1.700</w:t>
            </w:r>
            <w:r>
              <w:t>0000000</w:t>
            </w:r>
          </w:p>
        </w:tc>
        <w:tc>
          <w:tcPr>
            <w:tcW w:w="4675" w:type="dxa"/>
          </w:tcPr>
          <w:p w14:paraId="20FC3792" w14:textId="5B20842A" w:rsidR="002C09AA" w:rsidRDefault="002C09AA" w:rsidP="00486EBA">
            <w:r>
              <w:t>1.7000000000</w:t>
            </w:r>
          </w:p>
        </w:tc>
      </w:tr>
      <w:tr w:rsidR="002C09AA" w14:paraId="302DB7C7" w14:textId="77777777" w:rsidTr="002C09AA">
        <w:tc>
          <w:tcPr>
            <w:tcW w:w="4675" w:type="dxa"/>
          </w:tcPr>
          <w:p w14:paraId="3D198350" w14:textId="0BE96258" w:rsidR="002C09AA" w:rsidRDefault="002C09AA" w:rsidP="00486EBA">
            <w:r>
              <w:t>1.700</w:t>
            </w:r>
            <w:r>
              <w:t>0000000</w:t>
            </w:r>
          </w:p>
        </w:tc>
        <w:tc>
          <w:tcPr>
            <w:tcW w:w="4675" w:type="dxa"/>
          </w:tcPr>
          <w:p w14:paraId="16CF77A5" w14:textId="097B325A" w:rsidR="002C09AA" w:rsidRDefault="002C09AA" w:rsidP="00486EBA">
            <w:r>
              <w:t>1.7160000000</w:t>
            </w:r>
          </w:p>
        </w:tc>
      </w:tr>
      <w:tr w:rsidR="002C09AA" w14:paraId="6AF25741" w14:textId="77777777" w:rsidTr="002C09AA">
        <w:tc>
          <w:tcPr>
            <w:tcW w:w="4675" w:type="dxa"/>
          </w:tcPr>
          <w:p w14:paraId="64F02807" w14:textId="6D1A62AF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  <w:tc>
          <w:tcPr>
            <w:tcW w:w="4675" w:type="dxa"/>
          </w:tcPr>
          <w:p w14:paraId="6C3C9378" w14:textId="56475A2C" w:rsidR="002C09AA" w:rsidRDefault="002C09AA" w:rsidP="00486EBA">
            <w:r>
              <w:t>1.7160000000</w:t>
            </w:r>
          </w:p>
        </w:tc>
      </w:tr>
      <w:tr w:rsidR="002C09AA" w14:paraId="3A9D9432" w14:textId="77777777" w:rsidTr="002C09AA">
        <w:tc>
          <w:tcPr>
            <w:tcW w:w="4675" w:type="dxa"/>
          </w:tcPr>
          <w:p w14:paraId="6E0A51C5" w14:textId="57D04CAD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  <w:tc>
          <w:tcPr>
            <w:tcW w:w="4675" w:type="dxa"/>
          </w:tcPr>
          <w:p w14:paraId="1CEFE7D5" w14:textId="0A5B1BA9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</w:tr>
      <w:tr w:rsidR="002C09AA" w14:paraId="399840DC" w14:textId="77777777" w:rsidTr="002C09AA">
        <w:tc>
          <w:tcPr>
            <w:tcW w:w="4675" w:type="dxa"/>
          </w:tcPr>
          <w:p w14:paraId="4A4B1662" w14:textId="2A213A8F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  <w:tc>
          <w:tcPr>
            <w:tcW w:w="4675" w:type="dxa"/>
          </w:tcPr>
          <w:p w14:paraId="3DA68DBC" w14:textId="6440D56B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</w:tr>
      <w:tr w:rsidR="002C09AA" w14:paraId="612E03F2" w14:textId="77777777" w:rsidTr="002C09AA">
        <w:tc>
          <w:tcPr>
            <w:tcW w:w="4675" w:type="dxa"/>
          </w:tcPr>
          <w:p w14:paraId="20FD106A" w14:textId="1EE74A7C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  <w:tc>
          <w:tcPr>
            <w:tcW w:w="4675" w:type="dxa"/>
          </w:tcPr>
          <w:p w14:paraId="276B79D7" w14:textId="26485E76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</w:tr>
      <w:tr w:rsidR="002C09AA" w14:paraId="3F09E637" w14:textId="77777777" w:rsidTr="002C09AA">
        <w:tc>
          <w:tcPr>
            <w:tcW w:w="4675" w:type="dxa"/>
          </w:tcPr>
          <w:p w14:paraId="3D5A48C2" w14:textId="4D5A5E7A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  <w:tc>
          <w:tcPr>
            <w:tcW w:w="4675" w:type="dxa"/>
          </w:tcPr>
          <w:p w14:paraId="4BA61F41" w14:textId="415CA09F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1.7000000000</w:t>
            </w:r>
          </w:p>
        </w:tc>
      </w:tr>
      <w:tr w:rsidR="002C09AA" w14:paraId="47724FDA" w14:textId="77777777" w:rsidTr="002C09AA">
        <w:tc>
          <w:tcPr>
            <w:tcW w:w="4675" w:type="dxa"/>
          </w:tcPr>
          <w:p w14:paraId="79D1B181" w14:textId="36E369B0" w:rsidR="002C09AA" w:rsidRDefault="002C09AA" w:rsidP="00486EBA">
            <w:r>
              <w:t>1.7160000000</w:t>
            </w:r>
          </w:p>
        </w:tc>
        <w:tc>
          <w:tcPr>
            <w:tcW w:w="4675" w:type="dxa"/>
          </w:tcPr>
          <w:p w14:paraId="7C93A6C8" w14:textId="198ABFBE" w:rsidR="002C09AA" w:rsidRPr="00761D38" w:rsidRDefault="002C09AA" w:rsidP="00486EBA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1.6840000000</w:t>
            </w:r>
          </w:p>
        </w:tc>
      </w:tr>
      <w:tr w:rsidR="002C09AA" w14:paraId="3424801F" w14:textId="77777777" w:rsidTr="002C09AA">
        <w:tc>
          <w:tcPr>
            <w:tcW w:w="4675" w:type="dxa"/>
          </w:tcPr>
          <w:p w14:paraId="076E2827" w14:textId="2848CB9C" w:rsidR="002C09AA" w:rsidRDefault="002C09AA" w:rsidP="00486EBA">
            <w:r>
              <w:t>Average: 1.7000000000</w:t>
            </w:r>
          </w:p>
        </w:tc>
        <w:tc>
          <w:tcPr>
            <w:tcW w:w="4675" w:type="dxa"/>
          </w:tcPr>
          <w:p w14:paraId="28071E5C" w14:textId="7AEA968A" w:rsidR="002C09AA" w:rsidRDefault="002C09AA" w:rsidP="00486EBA">
            <w:r>
              <w:t>Average: 1.6968000000</w:t>
            </w:r>
          </w:p>
        </w:tc>
      </w:tr>
    </w:tbl>
    <w:p w14:paraId="5A673193" w14:textId="77777777" w:rsidR="002C09AA" w:rsidRDefault="002C09AA" w:rsidP="00486EBA"/>
    <w:p w14:paraId="0F813B71" w14:textId="69983B97" w:rsidR="00710074" w:rsidRPr="00710074" w:rsidRDefault="00710074" w:rsidP="00486E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 Speedup=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10.6606s</m:t>
              </m:r>
            </m:num>
            <m:den>
              <m:r>
                <w:rPr>
                  <w:rFonts w:ascii="Cambria Math" w:hAnsi="Cambria Math"/>
                </w:rPr>
                <m:t>1.7000s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6.270941176</m:t>
          </m:r>
        </m:oMath>
      </m:oMathPara>
    </w:p>
    <w:p w14:paraId="10330C9D" w14:textId="1B02E573" w:rsidR="00710074" w:rsidRPr="00710074" w:rsidRDefault="00710074" w:rsidP="00486E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Pointer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9.2322s</m:t>
              </m:r>
            </m:num>
            <m:den>
              <m:r>
                <w:rPr>
                  <w:rFonts w:ascii="Cambria Math" w:hAnsi="Cambria Math"/>
                </w:rPr>
                <m:t>1.6968s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5.440947666</m:t>
          </m:r>
        </m:oMath>
      </m:oMathPara>
    </w:p>
    <w:p w14:paraId="4AA6AF16" w14:textId="77777777" w:rsidR="00710074" w:rsidRDefault="00710074" w:rsidP="00710074">
      <w:r>
        <w:t xml:space="preserve">With optimization, </w:t>
      </w:r>
      <w:proofErr w:type="spellStart"/>
      <w:r>
        <w:t>pointer_version</w:t>
      </w:r>
      <w:proofErr w:type="spellEnd"/>
      <w:r>
        <w:t xml:space="preserve"> is not significantly faster than </w:t>
      </w:r>
      <w:proofErr w:type="spellStart"/>
      <w:r>
        <w:t>index_version</w:t>
      </w:r>
      <w:proofErr w:type="spellEnd"/>
    </w:p>
    <w:p w14:paraId="7797C6D7" w14:textId="77777777" w:rsidR="00710074" w:rsidRDefault="00710074" w:rsidP="00710074">
      <w:r>
        <w:t>Asking for optimization is a more important factor for array-processing speed.</w:t>
      </w:r>
    </w:p>
    <w:p w14:paraId="59292EF0" w14:textId="2A17EDE0" w:rsidR="00710074" w:rsidRDefault="00710074" w:rsidP="00486EBA">
      <w:pPr>
        <w:rPr>
          <w:rFonts w:ascii="Consolas" w:hAnsi="Consolas"/>
        </w:rPr>
      </w:pPr>
      <w:r>
        <w:t xml:space="preserve">CPU Times for compilation with </w:t>
      </w:r>
      <w:proofErr w:type="spellStart"/>
      <w:r w:rsidRPr="00710074">
        <w:rPr>
          <w:rFonts w:ascii="Consolas" w:hAnsi="Consolas"/>
        </w:rPr>
        <w:t>gcc</w:t>
      </w:r>
      <w:proofErr w:type="spellEnd"/>
      <w:r w:rsidRPr="00710074">
        <w:rPr>
          <w:rFonts w:ascii="Consolas" w:hAnsi="Consolas"/>
        </w:rPr>
        <w:t xml:space="preserve"> –O2 –</w:t>
      </w:r>
      <w:proofErr w:type="spellStart"/>
      <w:r w:rsidRPr="00710074">
        <w:rPr>
          <w:rFonts w:ascii="Consolas" w:hAnsi="Consolas"/>
        </w:rPr>
        <w:t>funroll</w:t>
      </w:r>
      <w:proofErr w:type="spellEnd"/>
      <w:r w:rsidRPr="00710074">
        <w:rPr>
          <w:rFonts w:ascii="Consolas" w:hAnsi="Consolas"/>
        </w:rPr>
        <w:t>-loops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main.c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functions.c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074" w14:paraId="7DD93DEA" w14:textId="77777777" w:rsidTr="00710074">
        <w:tc>
          <w:tcPr>
            <w:tcW w:w="4675" w:type="dxa"/>
          </w:tcPr>
          <w:p w14:paraId="460BA24C" w14:textId="07ACD20E" w:rsidR="00710074" w:rsidRDefault="00710074" w:rsidP="00710074">
            <w:proofErr w:type="spellStart"/>
            <w:r>
              <w:t>index_version</w:t>
            </w:r>
            <w:proofErr w:type="spellEnd"/>
            <w:r>
              <w:t xml:space="preserve"> (s)</w:t>
            </w:r>
          </w:p>
        </w:tc>
        <w:tc>
          <w:tcPr>
            <w:tcW w:w="4675" w:type="dxa"/>
          </w:tcPr>
          <w:p w14:paraId="475E0B03" w14:textId="2A646678" w:rsidR="00710074" w:rsidRDefault="00710074" w:rsidP="00710074">
            <w:proofErr w:type="spellStart"/>
            <w:r>
              <w:t>pointer_version</w:t>
            </w:r>
            <w:proofErr w:type="spellEnd"/>
            <w:r>
              <w:t xml:space="preserve"> (s)</w:t>
            </w:r>
          </w:p>
        </w:tc>
      </w:tr>
      <w:tr w:rsidR="00710074" w14:paraId="632BF133" w14:textId="77777777" w:rsidTr="00710074">
        <w:tc>
          <w:tcPr>
            <w:tcW w:w="4675" w:type="dxa"/>
          </w:tcPr>
          <w:p w14:paraId="12293352" w14:textId="0C03270D" w:rsidR="00710074" w:rsidRPr="00761D38" w:rsidRDefault="00710074" w:rsidP="00710074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1.2940000000</w:t>
            </w:r>
          </w:p>
        </w:tc>
        <w:tc>
          <w:tcPr>
            <w:tcW w:w="4675" w:type="dxa"/>
          </w:tcPr>
          <w:p w14:paraId="51A28743" w14:textId="1F4BB819" w:rsidR="00710074" w:rsidRDefault="00710074" w:rsidP="00710074">
            <w:r>
              <w:t>1.311</w:t>
            </w:r>
            <w:r>
              <w:t>0000000</w:t>
            </w:r>
          </w:p>
        </w:tc>
      </w:tr>
      <w:tr w:rsidR="00710074" w14:paraId="3CDB4CF9" w14:textId="77777777" w:rsidTr="00710074">
        <w:tc>
          <w:tcPr>
            <w:tcW w:w="4675" w:type="dxa"/>
          </w:tcPr>
          <w:p w14:paraId="27D125E5" w14:textId="2A221919" w:rsidR="00710074" w:rsidRDefault="00710074" w:rsidP="00710074">
            <w:r>
              <w:t>1.310</w:t>
            </w:r>
            <w:r>
              <w:t>0000000</w:t>
            </w:r>
          </w:p>
        </w:tc>
        <w:tc>
          <w:tcPr>
            <w:tcW w:w="4675" w:type="dxa"/>
          </w:tcPr>
          <w:p w14:paraId="1DA7790B" w14:textId="25330084" w:rsidR="00710074" w:rsidRPr="00761D38" w:rsidRDefault="00710074" w:rsidP="00710074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1.295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710074" w14:paraId="738907E8" w14:textId="77777777" w:rsidTr="00710074">
        <w:tc>
          <w:tcPr>
            <w:tcW w:w="4675" w:type="dxa"/>
          </w:tcPr>
          <w:p w14:paraId="4424CC37" w14:textId="4CD4617F" w:rsidR="00710074" w:rsidRDefault="00710074" w:rsidP="00710074">
            <w:r>
              <w:t>1.310</w:t>
            </w:r>
            <w:r>
              <w:t>0000000</w:t>
            </w:r>
          </w:p>
        </w:tc>
        <w:tc>
          <w:tcPr>
            <w:tcW w:w="4675" w:type="dxa"/>
          </w:tcPr>
          <w:p w14:paraId="52BB3910" w14:textId="27059C4E" w:rsidR="00710074" w:rsidRPr="00761D38" w:rsidRDefault="00710074" w:rsidP="00710074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1.310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710074" w14:paraId="6040DEEB" w14:textId="77777777" w:rsidTr="00710074">
        <w:tc>
          <w:tcPr>
            <w:tcW w:w="4675" w:type="dxa"/>
          </w:tcPr>
          <w:p w14:paraId="6B013B1A" w14:textId="699494A3" w:rsidR="00710074" w:rsidRDefault="00710074" w:rsidP="00710074">
            <w:r>
              <w:t>1.310</w:t>
            </w:r>
            <w:r>
              <w:t>0000000</w:t>
            </w:r>
          </w:p>
        </w:tc>
        <w:tc>
          <w:tcPr>
            <w:tcW w:w="4675" w:type="dxa"/>
          </w:tcPr>
          <w:p w14:paraId="29453CF9" w14:textId="3E10E771" w:rsidR="00710074" w:rsidRPr="00761D38" w:rsidRDefault="00710074" w:rsidP="00710074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1.310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710074" w14:paraId="037FABD3" w14:textId="77777777" w:rsidTr="00710074">
        <w:tc>
          <w:tcPr>
            <w:tcW w:w="4675" w:type="dxa"/>
          </w:tcPr>
          <w:p w14:paraId="33B4BBA2" w14:textId="07263AB0" w:rsidR="00710074" w:rsidRDefault="00710074" w:rsidP="00710074">
            <w:r>
              <w:t>1.310</w:t>
            </w:r>
            <w:r>
              <w:t>0000000</w:t>
            </w:r>
          </w:p>
        </w:tc>
        <w:tc>
          <w:tcPr>
            <w:tcW w:w="4675" w:type="dxa"/>
          </w:tcPr>
          <w:p w14:paraId="378EFCA9" w14:textId="6DAF5873" w:rsidR="00710074" w:rsidRDefault="00710074" w:rsidP="00710074">
            <w:r>
              <w:t>1.326</w:t>
            </w:r>
            <w:r>
              <w:t>0000000</w:t>
            </w:r>
          </w:p>
        </w:tc>
      </w:tr>
      <w:tr w:rsidR="00710074" w14:paraId="5E7AA57A" w14:textId="77777777" w:rsidTr="00710074">
        <w:tc>
          <w:tcPr>
            <w:tcW w:w="4675" w:type="dxa"/>
          </w:tcPr>
          <w:p w14:paraId="53EF7B9E" w14:textId="604F6CAE" w:rsidR="00710074" w:rsidRPr="00761D38" w:rsidRDefault="00710074" w:rsidP="00710074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1.294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25663E8E" w14:textId="29131E48" w:rsidR="00710074" w:rsidRPr="00761D38" w:rsidRDefault="00710074" w:rsidP="00710074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1.311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710074" w14:paraId="46768375" w14:textId="77777777" w:rsidTr="00710074">
        <w:tc>
          <w:tcPr>
            <w:tcW w:w="4675" w:type="dxa"/>
          </w:tcPr>
          <w:p w14:paraId="222B15A2" w14:textId="15BA9AEA" w:rsidR="00710074" w:rsidRDefault="00710074" w:rsidP="00710074">
            <w:r>
              <w:t>1.310</w:t>
            </w:r>
            <w:r>
              <w:t>0000000</w:t>
            </w:r>
          </w:p>
        </w:tc>
        <w:tc>
          <w:tcPr>
            <w:tcW w:w="4675" w:type="dxa"/>
          </w:tcPr>
          <w:p w14:paraId="69E9B94C" w14:textId="3257E200" w:rsidR="00710074" w:rsidRPr="00761D38" w:rsidRDefault="00710074" w:rsidP="00710074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1.310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</w:tr>
      <w:tr w:rsidR="00710074" w14:paraId="655B6DDF" w14:textId="77777777" w:rsidTr="00710074">
        <w:tc>
          <w:tcPr>
            <w:tcW w:w="4675" w:type="dxa"/>
          </w:tcPr>
          <w:p w14:paraId="4B9DFA18" w14:textId="4B874790" w:rsidR="00710074" w:rsidRPr="00761D38" w:rsidRDefault="00710074" w:rsidP="00710074">
            <w:pPr>
              <w:rPr>
                <w:b/>
              </w:rPr>
            </w:pPr>
            <w:r w:rsidRPr="00761D38">
              <w:rPr>
                <w:b/>
                <w:color w:val="5B9BD5" w:themeColor="accent1"/>
              </w:rPr>
              <w:t>1.294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0690355A" w14:textId="5EEB0523" w:rsidR="00710074" w:rsidRDefault="00710074" w:rsidP="00710074">
            <w:r>
              <w:t>1.326</w:t>
            </w:r>
            <w:r>
              <w:t>0000000</w:t>
            </w:r>
          </w:p>
        </w:tc>
      </w:tr>
      <w:tr w:rsidR="00710074" w14:paraId="0787089E" w14:textId="77777777" w:rsidTr="00710074">
        <w:tc>
          <w:tcPr>
            <w:tcW w:w="4675" w:type="dxa"/>
          </w:tcPr>
          <w:p w14:paraId="7F92FC58" w14:textId="3A8FC790" w:rsidR="00710074" w:rsidRPr="00761D38" w:rsidRDefault="00710074" w:rsidP="00710074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1.310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44E7B13B" w14:textId="6654290C" w:rsidR="00710074" w:rsidRDefault="00710074" w:rsidP="00710074">
            <w:r>
              <w:t>1.326</w:t>
            </w:r>
            <w:r>
              <w:t>0000000</w:t>
            </w:r>
          </w:p>
        </w:tc>
      </w:tr>
      <w:tr w:rsidR="00710074" w14:paraId="154C1EF4" w14:textId="77777777" w:rsidTr="00710074">
        <w:tc>
          <w:tcPr>
            <w:tcW w:w="4675" w:type="dxa"/>
          </w:tcPr>
          <w:p w14:paraId="62624341" w14:textId="2AB735DD" w:rsidR="00710074" w:rsidRPr="00761D38" w:rsidRDefault="00710074" w:rsidP="00710074">
            <w:pPr>
              <w:rPr>
                <w:b/>
                <w:color w:val="5B9BD5" w:themeColor="accent1"/>
              </w:rPr>
            </w:pPr>
            <w:r w:rsidRPr="00761D38">
              <w:rPr>
                <w:b/>
                <w:color w:val="5B9BD5" w:themeColor="accent1"/>
              </w:rPr>
              <w:t>1.310</w:t>
            </w:r>
            <w:r w:rsidRPr="00761D38">
              <w:rPr>
                <w:b/>
                <w:color w:val="5B9BD5" w:themeColor="accent1"/>
              </w:rPr>
              <w:t>0000000</w:t>
            </w:r>
          </w:p>
        </w:tc>
        <w:tc>
          <w:tcPr>
            <w:tcW w:w="4675" w:type="dxa"/>
          </w:tcPr>
          <w:p w14:paraId="6EBAF4BE" w14:textId="2F8BDC5F" w:rsidR="00710074" w:rsidRDefault="00710074" w:rsidP="00710074">
            <w:r>
              <w:t>1.326</w:t>
            </w:r>
            <w:r>
              <w:t>0000000</w:t>
            </w:r>
          </w:p>
        </w:tc>
      </w:tr>
      <w:tr w:rsidR="00710074" w14:paraId="2EB5262E" w14:textId="77777777" w:rsidTr="00710074">
        <w:trPr>
          <w:trHeight w:val="283"/>
        </w:trPr>
        <w:tc>
          <w:tcPr>
            <w:tcW w:w="4675" w:type="dxa"/>
          </w:tcPr>
          <w:p w14:paraId="244C28EB" w14:textId="28AF2A4B" w:rsidR="00710074" w:rsidRDefault="00710074" w:rsidP="00710074">
            <w:r>
              <w:t>Average: 1.3004000000</w:t>
            </w:r>
          </w:p>
        </w:tc>
        <w:tc>
          <w:tcPr>
            <w:tcW w:w="4675" w:type="dxa"/>
          </w:tcPr>
          <w:p w14:paraId="18CA94A4" w14:textId="2391E9ED" w:rsidR="00710074" w:rsidRDefault="00710074" w:rsidP="00710074">
            <w:r>
              <w:t>Average: 1.3072000000</w:t>
            </w:r>
          </w:p>
        </w:tc>
      </w:tr>
    </w:tbl>
    <w:p w14:paraId="730D7620" w14:textId="18A71D29" w:rsidR="00710074" w:rsidRPr="001F49F0" w:rsidRDefault="00710074" w:rsidP="007100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pointer_O2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pointer_O2_funroll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1.6968s</m:t>
              </m:r>
            </m:num>
            <m:den>
              <m:r>
                <w:rPr>
                  <w:rFonts w:ascii="Cambria Math" w:hAnsi="Cambria Math"/>
                </w:rPr>
                <m:t>1.3072s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1.298041616</m:t>
          </m:r>
        </m:oMath>
      </m:oMathPara>
    </w:p>
    <w:p w14:paraId="5E1671A1" w14:textId="2A119C0B" w:rsidR="001F49F0" w:rsidRDefault="001F49F0" w:rsidP="001F49F0">
      <w:pPr>
        <w:pStyle w:val="ExcerciseHeader"/>
      </w:pPr>
      <w:r>
        <w:t>Exercise F</w:t>
      </w:r>
    </w:p>
    <w:p w14:paraId="2F700530" w14:textId="4A733C04" w:rsidR="00761D38" w:rsidRDefault="00761D38" w:rsidP="00761D38">
      <w:r>
        <w:t>Loop instructions:</w:t>
      </w:r>
    </w:p>
    <w:p w14:paraId="2A01CEAB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movl</w:t>
      </w:r>
      <w:proofErr w:type="spellEnd"/>
      <w:r>
        <w:t xml:space="preserve">    $0, -4(%</w:t>
      </w:r>
      <w:proofErr w:type="spellStart"/>
      <w:r>
        <w:t>rbp</w:t>
      </w:r>
      <w:proofErr w:type="spellEnd"/>
      <w:r>
        <w:t>)</w:t>
      </w:r>
    </w:p>
    <w:p w14:paraId="22623DC1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jmp</w:t>
      </w:r>
      <w:proofErr w:type="spellEnd"/>
      <w:r>
        <w:t xml:space="preserve">   </w:t>
      </w:r>
      <w:proofErr w:type="gramStart"/>
      <w:r>
        <w:t xml:space="preserve">  .L</w:t>
      </w:r>
      <w:proofErr w:type="gramEnd"/>
      <w:r>
        <w:t>2</w:t>
      </w:r>
    </w:p>
    <w:p w14:paraId="2DE7E177" w14:textId="77777777" w:rsidR="00761D38" w:rsidRDefault="00761D38" w:rsidP="00761D38">
      <w:pPr>
        <w:pStyle w:val="Code"/>
      </w:pPr>
      <w:proofErr w:type="gramStart"/>
      <w:r>
        <w:t>.L</w:t>
      </w:r>
      <w:proofErr w:type="gramEnd"/>
      <w:r>
        <w:t>3:</w:t>
      </w:r>
    </w:p>
    <w:p w14:paraId="33C16F98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movl</w:t>
      </w:r>
      <w:proofErr w:type="spellEnd"/>
      <w:r>
        <w:t xml:space="preserve">    -4(%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1EE2DA23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cltq</w:t>
      </w:r>
      <w:proofErr w:type="spellEnd"/>
    </w:p>
    <w:p w14:paraId="7FD721DD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leaq</w:t>
      </w:r>
      <w:proofErr w:type="spellEnd"/>
      <w:r>
        <w:t xml:space="preserve">    0</w:t>
      </w:r>
      <w:proofErr w:type="gramStart"/>
      <w:r>
        <w:t>(,%</w:t>
      </w:r>
      <w:proofErr w:type="gramEnd"/>
      <w:r>
        <w:t>rax,4), %</w:t>
      </w:r>
      <w:proofErr w:type="spellStart"/>
      <w:r>
        <w:t>rdx</w:t>
      </w:r>
      <w:proofErr w:type="spellEnd"/>
    </w:p>
    <w:p w14:paraId="7B3B217A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movq</w:t>
      </w:r>
      <w:proofErr w:type="spellEnd"/>
      <w:r>
        <w:t xml:space="preserve">    16(%</w:t>
      </w:r>
      <w:proofErr w:type="spellStart"/>
      <w:r>
        <w:t>rbp</w:t>
      </w:r>
      <w:proofErr w:type="spellEnd"/>
      <w:r>
        <w:t>), %</w:t>
      </w:r>
      <w:proofErr w:type="spellStart"/>
      <w:r>
        <w:t>rax</w:t>
      </w:r>
      <w:proofErr w:type="spellEnd"/>
    </w:p>
    <w:p w14:paraId="268051D0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addq</w:t>
      </w:r>
      <w:proofErr w:type="spellEnd"/>
      <w:r>
        <w:t xml:space="preserve">    %</w:t>
      </w:r>
      <w:proofErr w:type="spellStart"/>
      <w:r>
        <w:t>rdx</w:t>
      </w:r>
      <w:proofErr w:type="spellEnd"/>
      <w:r>
        <w:t>, %</w:t>
      </w:r>
      <w:proofErr w:type="spellStart"/>
      <w:r>
        <w:t>rax</w:t>
      </w:r>
      <w:proofErr w:type="spellEnd"/>
    </w:p>
    <w:p w14:paraId="23CF6238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movl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%</w:t>
      </w:r>
      <w:proofErr w:type="spellStart"/>
      <w:r>
        <w:t>rax</w:t>
      </w:r>
      <w:proofErr w:type="spellEnd"/>
      <w:r>
        <w:t>), %</w:t>
      </w:r>
      <w:proofErr w:type="spellStart"/>
      <w:r>
        <w:t>eax</w:t>
      </w:r>
      <w:proofErr w:type="spellEnd"/>
    </w:p>
    <w:p w14:paraId="65F7C706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addl</w:t>
      </w:r>
      <w:proofErr w:type="spellEnd"/>
      <w:r>
        <w:t xml:space="preserve">    %</w:t>
      </w:r>
      <w:proofErr w:type="spellStart"/>
      <w:r>
        <w:t>eax</w:t>
      </w:r>
      <w:proofErr w:type="spellEnd"/>
      <w:r>
        <w:t>, -8(%</w:t>
      </w:r>
      <w:proofErr w:type="spellStart"/>
      <w:r>
        <w:t>rbp</w:t>
      </w:r>
      <w:proofErr w:type="spellEnd"/>
      <w:r>
        <w:t>)</w:t>
      </w:r>
    </w:p>
    <w:p w14:paraId="6D9B125C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addl</w:t>
      </w:r>
      <w:proofErr w:type="spellEnd"/>
      <w:r>
        <w:t xml:space="preserve">    $1, -4(%</w:t>
      </w:r>
      <w:proofErr w:type="spellStart"/>
      <w:r>
        <w:t>rbp</w:t>
      </w:r>
      <w:proofErr w:type="spellEnd"/>
      <w:r>
        <w:t>)</w:t>
      </w:r>
    </w:p>
    <w:p w14:paraId="711C43D0" w14:textId="77777777" w:rsidR="00761D38" w:rsidRDefault="00761D38" w:rsidP="00761D38">
      <w:pPr>
        <w:pStyle w:val="Code"/>
      </w:pPr>
      <w:proofErr w:type="gramStart"/>
      <w:r>
        <w:t>.L</w:t>
      </w:r>
      <w:proofErr w:type="gramEnd"/>
      <w:r>
        <w:t>2:</w:t>
      </w:r>
    </w:p>
    <w:p w14:paraId="64626E15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movl</w:t>
      </w:r>
      <w:proofErr w:type="spellEnd"/>
      <w:r>
        <w:t xml:space="preserve">    -4(%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2F260EA5" w14:textId="77777777" w:rsidR="00761D38" w:rsidRDefault="00761D38" w:rsidP="00761D38">
      <w:pPr>
        <w:pStyle w:val="Code"/>
      </w:pPr>
      <w:r>
        <w:t xml:space="preserve">    </w:t>
      </w:r>
      <w:proofErr w:type="spellStart"/>
      <w:r>
        <w:t>cmpl</w:t>
      </w:r>
      <w:proofErr w:type="spellEnd"/>
      <w:r>
        <w:t xml:space="preserve">    24(%</w:t>
      </w:r>
      <w:proofErr w:type="spellStart"/>
      <w:r>
        <w:t>rbp</w:t>
      </w:r>
      <w:proofErr w:type="spellEnd"/>
      <w:r>
        <w:t>), %</w:t>
      </w:r>
      <w:proofErr w:type="spellStart"/>
      <w:r>
        <w:t>eax</w:t>
      </w:r>
      <w:proofErr w:type="spellEnd"/>
    </w:p>
    <w:p w14:paraId="6C09AE5E" w14:textId="620CA2CF" w:rsidR="00761D38" w:rsidRDefault="00761D38" w:rsidP="00761D38">
      <w:pPr>
        <w:pStyle w:val="Code"/>
      </w:pPr>
      <w:r>
        <w:t xml:space="preserve">    </w:t>
      </w:r>
      <w:proofErr w:type="spellStart"/>
      <w:r>
        <w:t>jl</w:t>
      </w:r>
      <w:proofErr w:type="spellEnd"/>
      <w:r>
        <w:t xml:space="preserve">    </w:t>
      </w:r>
      <w:proofErr w:type="gramStart"/>
      <w:r>
        <w:t xml:space="preserve">  .L</w:t>
      </w:r>
      <w:proofErr w:type="gramEnd"/>
      <w:r>
        <w:t>3</w:t>
      </w:r>
    </w:p>
    <w:p w14:paraId="19CEDB5C" w14:textId="77777777" w:rsidR="00761D38" w:rsidRDefault="00761D38" w:rsidP="00761D38"/>
    <w:p w14:paraId="59018F65" w14:textId="5A324A0E" w:rsidR="00761D38" w:rsidRDefault="00761D38" w:rsidP="00761D38">
      <w:r>
        <w:t xml:space="preserve">The machine code for </w:t>
      </w:r>
      <w:proofErr w:type="spellStart"/>
      <w:r w:rsidRPr="00761D38">
        <w:rPr>
          <w:rFonts w:ascii="Consolas" w:hAnsi="Consolas"/>
        </w:rPr>
        <w:t>movl</w:t>
      </w:r>
      <w:proofErr w:type="spellEnd"/>
      <w:r w:rsidRPr="00761D38">
        <w:rPr>
          <w:rFonts w:ascii="Consolas" w:hAnsi="Consolas"/>
        </w:rPr>
        <w:t xml:space="preserve">    $0x</w:t>
      </w:r>
      <w:proofErr w:type="gramStart"/>
      <w:r w:rsidRPr="00761D38">
        <w:rPr>
          <w:rFonts w:ascii="Consolas" w:hAnsi="Consolas"/>
        </w:rPr>
        <w:t>0,-</w:t>
      </w:r>
      <w:proofErr w:type="gramEnd"/>
      <w:r w:rsidRPr="00761D38">
        <w:rPr>
          <w:rFonts w:ascii="Consolas" w:hAnsi="Consolas"/>
        </w:rPr>
        <w:t>0x8(%</w:t>
      </w:r>
      <w:proofErr w:type="spellStart"/>
      <w:r w:rsidRPr="00761D38">
        <w:rPr>
          <w:rFonts w:ascii="Consolas" w:hAnsi="Consolas"/>
        </w:rPr>
        <w:t>rbp</w:t>
      </w:r>
      <w:proofErr w:type="spellEnd"/>
      <w:r w:rsidRPr="00761D38">
        <w:rPr>
          <w:rFonts w:ascii="Consolas" w:hAnsi="Consolas"/>
        </w:rPr>
        <w:t>)</w:t>
      </w:r>
      <w:r>
        <w:t xml:space="preserve"> is </w:t>
      </w:r>
      <w:r w:rsidRPr="00761D38">
        <w:rPr>
          <w:rFonts w:ascii="Consolas" w:hAnsi="Consolas"/>
        </w:rPr>
        <w:t>0xc745f800000000</w:t>
      </w:r>
      <w:r>
        <w:rPr>
          <w:rFonts w:ascii="Consolas" w:hAnsi="Consolas"/>
        </w:rPr>
        <w:t xml:space="preserve"> (line 0xf)</w:t>
      </w:r>
    </w:p>
    <w:p w14:paraId="14A3835F" w14:textId="77777777" w:rsidR="00761D38" w:rsidRPr="00761D38" w:rsidRDefault="00761D38" w:rsidP="00761D38">
      <w:pPr>
        <w:rPr>
          <w:rFonts w:ascii="Consolas" w:hAnsi="Consolas"/>
        </w:rPr>
      </w:pPr>
    </w:p>
    <w:p w14:paraId="442979E8" w14:textId="00D1C2DE" w:rsidR="00761D38" w:rsidRDefault="00761D38" w:rsidP="00761D38">
      <w:r>
        <w:rPr>
          <w:rFonts w:ascii="Consolas" w:hAnsi="Consolas"/>
        </w:rPr>
        <w:t>f</w:t>
      </w:r>
      <w:r w:rsidRPr="00761D38">
        <w:rPr>
          <w:rFonts w:ascii="Consolas" w:hAnsi="Consolas"/>
        </w:rPr>
        <w:t>or (</w:t>
      </w:r>
      <w:proofErr w:type="spellStart"/>
      <w:r>
        <w:rPr>
          <w:rFonts w:ascii="Consolas" w:hAnsi="Consolas"/>
        </w:rPr>
        <w:t>i</w:t>
      </w:r>
      <w:proofErr w:type="spellEnd"/>
      <w:r w:rsidRPr="00761D38">
        <w:rPr>
          <w:rFonts w:ascii="Consolas" w:hAnsi="Consolas"/>
        </w:rPr>
        <w:t xml:space="preserve"> = 0; </w:t>
      </w:r>
      <w:proofErr w:type="spellStart"/>
      <w:r>
        <w:rPr>
          <w:rFonts w:ascii="Consolas" w:hAnsi="Consolas"/>
        </w:rPr>
        <w:t>i</w:t>
      </w:r>
      <w:proofErr w:type="spellEnd"/>
      <w:r w:rsidRPr="00761D38">
        <w:rPr>
          <w:rFonts w:ascii="Consolas" w:hAnsi="Consolas"/>
        </w:rPr>
        <w:t xml:space="preserve"> &lt; ARRAY_SIZE; </w:t>
      </w:r>
      <w:proofErr w:type="spellStart"/>
      <w:r w:rsidRPr="00761D38">
        <w:rPr>
          <w:rFonts w:ascii="Consolas" w:hAnsi="Consolas"/>
        </w:rPr>
        <w:t>i</w:t>
      </w:r>
      <w:proofErr w:type="spellEnd"/>
      <w:r w:rsidRPr="00761D38">
        <w:rPr>
          <w:rFonts w:ascii="Consolas" w:hAnsi="Consolas"/>
        </w:rPr>
        <w:t>++)</w:t>
      </w:r>
      <w:r>
        <w:t xml:space="preserve"> gets replaced with</w:t>
      </w:r>
    </w:p>
    <w:p w14:paraId="5FF38364" w14:textId="0AB9DBBC" w:rsidR="00761D38" w:rsidRDefault="00761D38" w:rsidP="00761D38">
      <w:pPr>
        <w:rPr>
          <w:rFonts w:ascii="Consolas" w:hAnsi="Consolas"/>
        </w:rPr>
      </w:pPr>
      <w:r w:rsidRPr="00761D38">
        <w:rPr>
          <w:rFonts w:ascii="Consolas" w:hAnsi="Consolas"/>
        </w:rPr>
        <w:t>for (</w:t>
      </w:r>
      <w:proofErr w:type="spellStart"/>
      <w:r>
        <w:rPr>
          <w:rFonts w:ascii="Consolas" w:hAnsi="Consolas"/>
        </w:rPr>
        <w:t>i</w:t>
      </w:r>
      <w:proofErr w:type="spellEnd"/>
      <w:r w:rsidRPr="00761D38">
        <w:rPr>
          <w:rFonts w:ascii="Consolas" w:hAnsi="Consolas"/>
        </w:rPr>
        <w:t xml:space="preserve"> = 0; </w:t>
      </w:r>
      <w:proofErr w:type="spellStart"/>
      <w:r>
        <w:rPr>
          <w:rFonts w:ascii="Consolas" w:hAnsi="Consolas"/>
        </w:rPr>
        <w:t>i</w:t>
      </w:r>
      <w:proofErr w:type="spellEnd"/>
      <w:r w:rsidRPr="00761D38">
        <w:rPr>
          <w:rFonts w:ascii="Consolas" w:hAnsi="Consolas"/>
        </w:rPr>
        <w:t xml:space="preserve"> &lt; 4000; </w:t>
      </w:r>
      <w:proofErr w:type="spellStart"/>
      <w:r w:rsidRPr="00761D38">
        <w:rPr>
          <w:rFonts w:ascii="Consolas" w:hAnsi="Consolas"/>
        </w:rPr>
        <w:t>i</w:t>
      </w:r>
      <w:proofErr w:type="spellEnd"/>
      <w:r w:rsidRPr="00761D38">
        <w:rPr>
          <w:rFonts w:ascii="Consolas" w:hAnsi="Consolas"/>
        </w:rPr>
        <w:t>++)</w:t>
      </w:r>
    </w:p>
    <w:p w14:paraId="172F78C7" w14:textId="77777777" w:rsidR="00761D38" w:rsidRDefault="00761D38" w:rsidP="00761D38">
      <w:pPr>
        <w:rPr>
          <w:rFonts w:ascii="Consolas" w:hAnsi="Consolas"/>
        </w:rPr>
      </w:pPr>
    </w:p>
    <w:p w14:paraId="13393257" w14:textId="564FEC9A" w:rsidR="00761D38" w:rsidRPr="00EC0468" w:rsidRDefault="00761D38" w:rsidP="00761D38">
      <w:r w:rsidRPr="00761D38">
        <w:t>The machine code for</w:t>
      </w:r>
      <w:r>
        <w:rPr>
          <w:rFonts w:ascii="Consolas" w:hAnsi="Consolas"/>
        </w:rPr>
        <w:t xml:space="preserve"> </w:t>
      </w:r>
      <w:proofErr w:type="spellStart"/>
      <w:r w:rsidRPr="00761D38">
        <w:rPr>
          <w:rFonts w:ascii="Consolas" w:hAnsi="Consolas"/>
        </w:rPr>
        <w:t>cmpl</w:t>
      </w:r>
      <w:proofErr w:type="spellEnd"/>
      <w:r w:rsidRPr="00761D38">
        <w:rPr>
          <w:rFonts w:ascii="Consolas" w:hAnsi="Consolas"/>
        </w:rPr>
        <w:t xml:space="preserve">    $0xf9</w:t>
      </w:r>
      <w:proofErr w:type="gramStart"/>
      <w:r w:rsidRPr="00761D38">
        <w:rPr>
          <w:rFonts w:ascii="Consolas" w:hAnsi="Consolas"/>
        </w:rPr>
        <w:t>f,-</w:t>
      </w:r>
      <w:proofErr w:type="gramEnd"/>
      <w:r w:rsidRPr="00761D38">
        <w:rPr>
          <w:rFonts w:ascii="Consolas" w:hAnsi="Consolas"/>
        </w:rPr>
        <w:t>0x4(%</w:t>
      </w:r>
      <w:proofErr w:type="spellStart"/>
      <w:r w:rsidRPr="00761D38">
        <w:rPr>
          <w:rFonts w:ascii="Consolas" w:hAnsi="Consolas"/>
        </w:rPr>
        <w:t>rbp</w:t>
      </w:r>
      <w:proofErr w:type="spellEnd"/>
      <w:r w:rsidRPr="00761D38">
        <w:rPr>
          <w:rFonts w:ascii="Consolas" w:hAnsi="Consolas"/>
        </w:rPr>
        <w:t>)</w:t>
      </w:r>
      <w:r w:rsidRPr="00761D38">
        <w:t xml:space="preserve"> is </w:t>
      </w:r>
      <w:r>
        <w:rPr>
          <w:rFonts w:ascii="Consolas" w:hAnsi="Consolas"/>
        </w:rPr>
        <w:t>0x817dfc9f0f00</w:t>
      </w:r>
      <w:r w:rsidRPr="00761D38">
        <w:rPr>
          <w:rFonts w:ascii="Consolas" w:hAnsi="Consolas"/>
        </w:rPr>
        <w:t>00</w:t>
      </w:r>
      <w:r>
        <w:rPr>
          <w:rFonts w:ascii="Consolas" w:hAnsi="Consolas"/>
        </w:rPr>
        <w:t xml:space="preserve"> (line 0x43)</w:t>
      </w:r>
    </w:p>
    <w:sectPr w:rsidR="00761D38" w:rsidRPr="00EC0468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EE"/>
    <w:rsid w:val="00080F5F"/>
    <w:rsid w:val="00093A3C"/>
    <w:rsid w:val="000E2C34"/>
    <w:rsid w:val="001329A5"/>
    <w:rsid w:val="00157EDB"/>
    <w:rsid w:val="001F49F0"/>
    <w:rsid w:val="002156DA"/>
    <w:rsid w:val="0023452E"/>
    <w:rsid w:val="002504DA"/>
    <w:rsid w:val="002614A3"/>
    <w:rsid w:val="00282B87"/>
    <w:rsid w:val="002C09AA"/>
    <w:rsid w:val="00323AB0"/>
    <w:rsid w:val="003C76E0"/>
    <w:rsid w:val="004254BB"/>
    <w:rsid w:val="00486EBA"/>
    <w:rsid w:val="004F0061"/>
    <w:rsid w:val="00527EE3"/>
    <w:rsid w:val="005C4645"/>
    <w:rsid w:val="00662738"/>
    <w:rsid w:val="00710074"/>
    <w:rsid w:val="00761D38"/>
    <w:rsid w:val="0076453A"/>
    <w:rsid w:val="008472C1"/>
    <w:rsid w:val="009A1179"/>
    <w:rsid w:val="009E3445"/>
    <w:rsid w:val="00AF7A50"/>
    <w:rsid w:val="00B2151C"/>
    <w:rsid w:val="00B86DC7"/>
    <w:rsid w:val="00C4343B"/>
    <w:rsid w:val="00C62A8B"/>
    <w:rsid w:val="00C724A8"/>
    <w:rsid w:val="00CF45EE"/>
    <w:rsid w:val="00E26557"/>
    <w:rsid w:val="00EC0468"/>
    <w:rsid w:val="00F21CA4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EA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2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0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169</TotalTime>
  <Pages>9</Pages>
  <Words>1210</Words>
  <Characters>6902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Exercise C</vt:lpstr>
      <vt:lpstr>Exercise D</vt:lpstr>
      <vt:lpstr>Exercise E</vt:lpstr>
    </vt:vector>
  </TitlesOfParts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7</cp:revision>
  <dcterms:created xsi:type="dcterms:W3CDTF">2016-02-18T05:43:00Z</dcterms:created>
  <dcterms:modified xsi:type="dcterms:W3CDTF">2016-02-23T19:43:00Z</dcterms:modified>
</cp:coreProperties>
</file>