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97676F" w14:textId="77777777" w:rsidR="00C62A8B" w:rsidRDefault="00C62A8B">
      <w:pPr>
        <w:rPr>
          <w:b/>
          <w:lang w:val="en-CA"/>
        </w:rPr>
      </w:pPr>
    </w:p>
    <w:p w14:paraId="1067C0E1" w14:textId="77777777" w:rsidR="00C62A8B" w:rsidRDefault="00C62A8B">
      <w:pPr>
        <w:rPr>
          <w:b/>
          <w:lang w:val="en-CA"/>
        </w:rPr>
      </w:pPr>
    </w:p>
    <w:p w14:paraId="775F2A03" w14:textId="77777777" w:rsidR="00C62A8B" w:rsidRDefault="00C62A8B">
      <w:pPr>
        <w:rPr>
          <w:b/>
          <w:lang w:val="en-CA"/>
        </w:rPr>
      </w:pPr>
    </w:p>
    <w:p w14:paraId="18DBB0B9" w14:textId="77777777" w:rsidR="00C62A8B" w:rsidRDefault="00C62A8B">
      <w:pPr>
        <w:rPr>
          <w:b/>
          <w:lang w:val="en-CA"/>
        </w:rPr>
      </w:pPr>
    </w:p>
    <w:p w14:paraId="3F1777F5" w14:textId="77777777" w:rsidR="00C62A8B" w:rsidRDefault="00C62A8B">
      <w:pPr>
        <w:rPr>
          <w:b/>
          <w:lang w:val="en-CA"/>
        </w:rPr>
      </w:pPr>
    </w:p>
    <w:p w14:paraId="0261C82D" w14:textId="77777777" w:rsidR="00C62A8B" w:rsidRDefault="00C62A8B">
      <w:pPr>
        <w:rPr>
          <w:b/>
          <w:lang w:val="en-CA"/>
        </w:rPr>
      </w:pPr>
    </w:p>
    <w:p w14:paraId="7C491579" w14:textId="77777777" w:rsidR="00C62A8B" w:rsidRDefault="00C62A8B">
      <w:pPr>
        <w:rPr>
          <w:b/>
          <w:lang w:val="en-CA"/>
        </w:rPr>
      </w:pPr>
    </w:p>
    <w:p w14:paraId="1AC9CCD4" w14:textId="77777777" w:rsidR="00C62A8B" w:rsidRDefault="00C62A8B">
      <w:pPr>
        <w:rPr>
          <w:b/>
          <w:lang w:val="en-CA"/>
        </w:rPr>
      </w:pPr>
    </w:p>
    <w:p w14:paraId="4AC3B3F6" w14:textId="77777777" w:rsidR="00C62A8B" w:rsidRDefault="00C62A8B">
      <w:pPr>
        <w:rPr>
          <w:b/>
          <w:lang w:val="en-CA"/>
        </w:rPr>
      </w:pPr>
    </w:p>
    <w:p w14:paraId="50DBC121" w14:textId="77777777" w:rsidR="00C62A8B" w:rsidRDefault="00C62A8B">
      <w:pPr>
        <w:rPr>
          <w:b/>
          <w:lang w:val="en-CA"/>
        </w:rPr>
      </w:pPr>
    </w:p>
    <w:p w14:paraId="198CE3E2" w14:textId="77777777" w:rsidR="00C62A8B" w:rsidRDefault="00C62A8B">
      <w:pPr>
        <w:rPr>
          <w:b/>
          <w:lang w:val="en-CA"/>
        </w:rPr>
      </w:pPr>
    </w:p>
    <w:p w14:paraId="4D0F2739" w14:textId="77777777" w:rsidR="00C62A8B" w:rsidRDefault="00C62A8B">
      <w:pPr>
        <w:rPr>
          <w:b/>
          <w:lang w:val="en-CA"/>
        </w:rPr>
      </w:pPr>
    </w:p>
    <w:p w14:paraId="5960928B" w14:textId="77777777" w:rsidR="00C62A8B" w:rsidRDefault="00C62A8B">
      <w:pPr>
        <w:rPr>
          <w:b/>
          <w:lang w:val="en-CA"/>
        </w:rPr>
      </w:pPr>
    </w:p>
    <w:p w14:paraId="68E2BA5B" w14:textId="77777777" w:rsidR="00C62A8B" w:rsidRDefault="00C62A8B">
      <w:pPr>
        <w:rPr>
          <w:b/>
          <w:lang w:val="en-CA"/>
        </w:rPr>
      </w:pPr>
    </w:p>
    <w:p w14:paraId="5D14296C" w14:textId="77777777" w:rsidR="003C76E0" w:rsidRDefault="00C62A8B" w:rsidP="00C62A8B">
      <w:pPr>
        <w:ind w:left="1440"/>
        <w:rPr>
          <w:lang w:val="en-CA"/>
        </w:rPr>
      </w:pPr>
      <w:r w:rsidRPr="00C62A8B">
        <w:rPr>
          <w:b/>
          <w:lang w:val="en-CA"/>
        </w:rPr>
        <w:t>Course</w:t>
      </w:r>
      <w:r w:rsidR="00AF7A50">
        <w:rPr>
          <w:lang w:val="en-CA"/>
        </w:rPr>
        <w:t>: ENCM 369</w:t>
      </w:r>
    </w:p>
    <w:p w14:paraId="6985F171" w14:textId="77777777" w:rsidR="00AF7A50" w:rsidRPr="00AF7A50" w:rsidRDefault="00AF7A50" w:rsidP="00C62A8B">
      <w:pPr>
        <w:ind w:left="1440"/>
        <w:rPr>
          <w:lang w:val="en-CA"/>
        </w:rPr>
      </w:pPr>
      <w:r>
        <w:rPr>
          <w:b/>
          <w:lang w:val="en-CA"/>
        </w:rPr>
        <w:t xml:space="preserve">Lab Section: </w:t>
      </w:r>
      <w:r>
        <w:rPr>
          <w:lang w:val="en-CA"/>
        </w:rPr>
        <w:t>B03</w:t>
      </w:r>
    </w:p>
    <w:p w14:paraId="528C7AC1" w14:textId="77777777" w:rsidR="00C62A8B" w:rsidRPr="00C62A8B" w:rsidRDefault="005210AC" w:rsidP="00C62A8B">
      <w:pPr>
        <w:ind w:left="1440"/>
        <w:rPr>
          <w:b/>
          <w:lang w:val="en-CA"/>
        </w:rPr>
      </w:pPr>
      <w:r>
        <w:rPr>
          <w:b/>
          <w:lang w:val="en-CA"/>
        </w:rPr>
        <w:t>Lab 2</w:t>
      </w:r>
    </w:p>
    <w:p w14:paraId="724E1DDE" w14:textId="77777777" w:rsidR="00C62A8B" w:rsidRDefault="00C62A8B" w:rsidP="00C62A8B">
      <w:pPr>
        <w:ind w:left="1440"/>
        <w:rPr>
          <w:lang w:val="en-CA"/>
        </w:rPr>
      </w:pPr>
      <w:r w:rsidRPr="00C62A8B">
        <w:rPr>
          <w:b/>
          <w:lang w:val="en-CA"/>
        </w:rPr>
        <w:t>Student Name</w:t>
      </w:r>
      <w:r>
        <w:rPr>
          <w:lang w:val="en-CA"/>
        </w:rPr>
        <w:t>: Mitchell Sawatzky</w:t>
      </w:r>
    </w:p>
    <w:p w14:paraId="39DCD319" w14:textId="77777777" w:rsidR="00C62A8B" w:rsidRDefault="00C62A8B" w:rsidP="00C62A8B">
      <w:pPr>
        <w:ind w:left="1440"/>
        <w:rPr>
          <w:lang w:val="en-CA"/>
        </w:rPr>
      </w:pPr>
      <w:r w:rsidRPr="00C62A8B">
        <w:rPr>
          <w:b/>
          <w:lang w:val="en-CA"/>
        </w:rPr>
        <w:t>Date Submitted</w:t>
      </w:r>
      <w:r w:rsidR="005210AC">
        <w:rPr>
          <w:lang w:val="en-CA"/>
        </w:rPr>
        <w:t>: Jan 29</w:t>
      </w:r>
      <w:r>
        <w:rPr>
          <w:lang w:val="en-CA"/>
        </w:rPr>
        <w:t>, 2016</w:t>
      </w:r>
    </w:p>
    <w:p w14:paraId="679B2CE3" w14:textId="77777777" w:rsidR="00C62A8B" w:rsidRDefault="00C62A8B">
      <w:pPr>
        <w:rPr>
          <w:b/>
          <w:lang w:val="en-CA"/>
        </w:rPr>
      </w:pPr>
      <w:r>
        <w:rPr>
          <w:b/>
          <w:lang w:val="en-CA"/>
        </w:rPr>
        <w:br w:type="page"/>
      </w:r>
    </w:p>
    <w:p w14:paraId="4715F341" w14:textId="77777777" w:rsidR="00C62A8B" w:rsidRDefault="005210AC" w:rsidP="005210AC">
      <w:pPr>
        <w:pStyle w:val="ExcerciseHeader"/>
        <w:rPr>
          <w:lang w:val="en-CA"/>
        </w:rPr>
      </w:pPr>
      <w:r>
        <w:rPr>
          <w:lang w:val="en-CA"/>
        </w:rPr>
        <w:lastRenderedPageBreak/>
        <w:t>Exercise 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744"/>
        <w:gridCol w:w="656"/>
        <w:gridCol w:w="656"/>
        <w:gridCol w:w="656"/>
        <w:gridCol w:w="656"/>
        <w:gridCol w:w="744"/>
        <w:gridCol w:w="2984"/>
      </w:tblGrid>
      <w:tr w:rsidR="00786952" w14:paraId="53F91041" w14:textId="77777777" w:rsidTr="00F05CF0">
        <w:tc>
          <w:tcPr>
            <w:tcW w:w="2254" w:type="dxa"/>
          </w:tcPr>
          <w:p w14:paraId="3021E8F2" w14:textId="77777777" w:rsidR="005210AC" w:rsidRDefault="005210AC" w:rsidP="005210AC">
            <w:pPr>
              <w:jc w:val="center"/>
              <w:rPr>
                <w:rFonts w:ascii="Consolas" w:hAnsi="Consolas"/>
                <w:lang w:val="en-CA"/>
              </w:rPr>
            </w:pPr>
            <w:r>
              <w:rPr>
                <w:rFonts w:ascii="Consolas" w:hAnsi="Consolas"/>
                <w:lang w:val="en-CA"/>
              </w:rPr>
              <w:t>Instruction</w:t>
            </w:r>
          </w:p>
        </w:tc>
        <w:tc>
          <w:tcPr>
            <w:tcW w:w="4112" w:type="dxa"/>
            <w:gridSpan w:val="6"/>
          </w:tcPr>
          <w:p w14:paraId="1FF247B6" w14:textId="77777777" w:rsidR="005210AC" w:rsidRPr="005210AC" w:rsidRDefault="005210AC" w:rsidP="005210AC">
            <w:pPr>
              <w:jc w:val="center"/>
              <w:rPr>
                <w:rFonts w:ascii="Consolas" w:hAnsi="Consolas"/>
                <w:lang w:val="en-CA"/>
              </w:rPr>
            </w:pPr>
            <w:r>
              <w:rPr>
                <w:rFonts w:ascii="Consolas" w:hAnsi="Consolas"/>
                <w:lang w:val="en-CA"/>
              </w:rPr>
              <w:t>Machine Code</w:t>
            </w:r>
          </w:p>
        </w:tc>
        <w:tc>
          <w:tcPr>
            <w:tcW w:w="2984" w:type="dxa"/>
          </w:tcPr>
          <w:p w14:paraId="2CB5C2A5" w14:textId="77777777" w:rsidR="005210AC" w:rsidRPr="003B4826" w:rsidRDefault="003B4826" w:rsidP="003B4826">
            <w:pPr>
              <w:jc w:val="center"/>
              <w:rPr>
                <w:rFonts w:ascii="Consolas" w:hAnsi="Consolas"/>
                <w:lang w:val="en-CA"/>
              </w:rPr>
            </w:pPr>
            <w:r w:rsidRPr="003B4826">
              <w:rPr>
                <w:rFonts w:ascii="Consolas" w:hAnsi="Consolas"/>
                <w:lang w:val="en-CA"/>
              </w:rPr>
              <w:t>But how?</w:t>
            </w:r>
          </w:p>
        </w:tc>
      </w:tr>
      <w:tr w:rsidR="00F05CF0" w14:paraId="70D5E379" w14:textId="77777777" w:rsidTr="00F05CF0">
        <w:trPr>
          <w:trHeight w:val="284"/>
        </w:trPr>
        <w:tc>
          <w:tcPr>
            <w:tcW w:w="2254" w:type="dxa"/>
            <w:vMerge w:val="restart"/>
            <w:vAlign w:val="center"/>
          </w:tcPr>
          <w:p w14:paraId="14F15F10" w14:textId="77777777" w:rsidR="00F05CF0" w:rsidRDefault="00F05CF0" w:rsidP="00786952">
            <w:pPr>
              <w:jc w:val="center"/>
              <w:rPr>
                <w:rFonts w:ascii="Consolas" w:hAnsi="Consolas"/>
                <w:sz w:val="16"/>
                <w:szCs w:val="16"/>
                <w:lang w:val="en-CA"/>
              </w:rPr>
            </w:pPr>
            <w:r w:rsidRPr="00786952">
              <w:rPr>
                <w:rFonts w:ascii="Consolas" w:hAnsi="Consolas"/>
                <w:sz w:val="16"/>
                <w:szCs w:val="16"/>
                <w:lang w:val="en-CA"/>
              </w:rPr>
              <w:t>slt $t0, $s3, $s3</w:t>
            </w:r>
          </w:p>
          <w:p w14:paraId="776A5DDF" w14:textId="77777777" w:rsidR="009E007C" w:rsidRDefault="009E007C" w:rsidP="00786952">
            <w:pPr>
              <w:jc w:val="center"/>
              <w:rPr>
                <w:rFonts w:ascii="Consolas" w:hAnsi="Consolas"/>
                <w:sz w:val="16"/>
                <w:szCs w:val="16"/>
                <w:lang w:val="en-CA"/>
              </w:rPr>
            </w:pPr>
          </w:p>
          <w:p w14:paraId="0AD8AD4D" w14:textId="7E43DCA1" w:rsidR="00F05CF0" w:rsidRPr="00786952" w:rsidRDefault="00F05CF0" w:rsidP="00786952">
            <w:pPr>
              <w:jc w:val="center"/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R: slt rd, rs, rt</w:t>
            </w:r>
          </w:p>
        </w:tc>
        <w:tc>
          <w:tcPr>
            <w:tcW w:w="744" w:type="dxa"/>
            <w:vAlign w:val="center"/>
          </w:tcPr>
          <w:p w14:paraId="357D1733" w14:textId="77777777" w:rsidR="00F05CF0" w:rsidRPr="00786952" w:rsidRDefault="00F05CF0" w:rsidP="00F05CF0">
            <w:pPr>
              <w:jc w:val="center"/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OP</w:t>
            </w:r>
          </w:p>
        </w:tc>
        <w:tc>
          <w:tcPr>
            <w:tcW w:w="656" w:type="dxa"/>
            <w:vAlign w:val="center"/>
          </w:tcPr>
          <w:p w14:paraId="1AEFCA29" w14:textId="77777777" w:rsidR="00F05CF0" w:rsidRPr="00786952" w:rsidRDefault="00F05CF0" w:rsidP="00F05CF0">
            <w:pPr>
              <w:jc w:val="center"/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RS</w:t>
            </w:r>
          </w:p>
        </w:tc>
        <w:tc>
          <w:tcPr>
            <w:tcW w:w="656" w:type="dxa"/>
            <w:vAlign w:val="center"/>
          </w:tcPr>
          <w:p w14:paraId="7C2B3712" w14:textId="77777777" w:rsidR="00F05CF0" w:rsidRPr="00786952" w:rsidRDefault="00F05CF0" w:rsidP="00F05CF0">
            <w:pPr>
              <w:jc w:val="center"/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RT</w:t>
            </w:r>
          </w:p>
        </w:tc>
        <w:tc>
          <w:tcPr>
            <w:tcW w:w="656" w:type="dxa"/>
            <w:vAlign w:val="center"/>
          </w:tcPr>
          <w:p w14:paraId="20ECA5E0" w14:textId="77777777" w:rsidR="00F05CF0" w:rsidRPr="00786952" w:rsidRDefault="00F05CF0" w:rsidP="00F05CF0">
            <w:pPr>
              <w:jc w:val="center"/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RD</w:t>
            </w:r>
          </w:p>
        </w:tc>
        <w:tc>
          <w:tcPr>
            <w:tcW w:w="656" w:type="dxa"/>
            <w:vAlign w:val="center"/>
          </w:tcPr>
          <w:p w14:paraId="31A4516D" w14:textId="77777777" w:rsidR="00F05CF0" w:rsidRPr="00786952" w:rsidRDefault="00F05CF0" w:rsidP="00F05CF0">
            <w:pPr>
              <w:jc w:val="center"/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SHAMT</w:t>
            </w:r>
          </w:p>
        </w:tc>
        <w:tc>
          <w:tcPr>
            <w:tcW w:w="744" w:type="dxa"/>
            <w:vAlign w:val="center"/>
          </w:tcPr>
          <w:p w14:paraId="07D48E47" w14:textId="77777777" w:rsidR="00F05CF0" w:rsidRPr="00786952" w:rsidRDefault="00F05CF0" w:rsidP="00F05CF0">
            <w:pPr>
              <w:jc w:val="center"/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FUNCT</w:t>
            </w:r>
          </w:p>
        </w:tc>
        <w:tc>
          <w:tcPr>
            <w:tcW w:w="2984" w:type="dxa"/>
            <w:vMerge w:val="restart"/>
          </w:tcPr>
          <w:p w14:paraId="0062FECE" w14:textId="78E5F40A" w:rsidR="00F05CF0" w:rsidRPr="00786952" w:rsidRDefault="00F05CF0" w:rsidP="001638CB">
            <w:pPr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According to APP B, slt has an op code of 0 and a funct code of 42. $t0 is register 8 and $s3 is register 19 (table 6.1).</w:t>
            </w:r>
            <w:r w:rsidR="009E007C">
              <w:rPr>
                <w:rFonts w:ascii="Consolas" w:hAnsi="Consolas"/>
                <w:sz w:val="16"/>
                <w:szCs w:val="16"/>
                <w:lang w:val="en-CA"/>
              </w:rPr>
              <w:t xml:space="preserve"> The slt mnemonic always has a SHAMT of 0.</w:t>
            </w:r>
          </w:p>
        </w:tc>
      </w:tr>
      <w:tr w:rsidR="00F05CF0" w14:paraId="238CFAF4" w14:textId="77777777" w:rsidTr="00F05CF0">
        <w:trPr>
          <w:trHeight w:val="202"/>
        </w:trPr>
        <w:tc>
          <w:tcPr>
            <w:tcW w:w="2254" w:type="dxa"/>
            <w:vMerge/>
            <w:vAlign w:val="center"/>
          </w:tcPr>
          <w:p w14:paraId="58849377" w14:textId="77777777" w:rsidR="00F05CF0" w:rsidRPr="00786952" w:rsidRDefault="00F05CF0" w:rsidP="00786952">
            <w:pPr>
              <w:jc w:val="center"/>
              <w:rPr>
                <w:rFonts w:ascii="Consolas" w:hAnsi="Consolas"/>
                <w:sz w:val="16"/>
                <w:szCs w:val="16"/>
                <w:lang w:val="en-CA"/>
              </w:rPr>
            </w:pPr>
          </w:p>
        </w:tc>
        <w:tc>
          <w:tcPr>
            <w:tcW w:w="744" w:type="dxa"/>
            <w:vAlign w:val="center"/>
          </w:tcPr>
          <w:p w14:paraId="711A23DB" w14:textId="77777777" w:rsidR="00F05CF0" w:rsidRPr="00786952" w:rsidRDefault="00F05CF0" w:rsidP="00F05CF0">
            <w:pPr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000000</w:t>
            </w:r>
          </w:p>
        </w:tc>
        <w:tc>
          <w:tcPr>
            <w:tcW w:w="656" w:type="dxa"/>
            <w:vAlign w:val="center"/>
          </w:tcPr>
          <w:p w14:paraId="12DE6A6B" w14:textId="77777777" w:rsidR="00F05CF0" w:rsidRPr="00786952" w:rsidRDefault="00F05CF0" w:rsidP="00F05CF0">
            <w:pPr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10011</w:t>
            </w:r>
          </w:p>
        </w:tc>
        <w:tc>
          <w:tcPr>
            <w:tcW w:w="656" w:type="dxa"/>
            <w:vAlign w:val="center"/>
          </w:tcPr>
          <w:p w14:paraId="79A54709" w14:textId="77777777" w:rsidR="00F05CF0" w:rsidRPr="00786952" w:rsidRDefault="00F05CF0" w:rsidP="00F05CF0">
            <w:pPr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10011</w:t>
            </w:r>
          </w:p>
        </w:tc>
        <w:tc>
          <w:tcPr>
            <w:tcW w:w="656" w:type="dxa"/>
            <w:vAlign w:val="center"/>
          </w:tcPr>
          <w:p w14:paraId="54A31F00" w14:textId="77777777" w:rsidR="00F05CF0" w:rsidRPr="00786952" w:rsidRDefault="00F05CF0" w:rsidP="00F05CF0">
            <w:pPr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01000</w:t>
            </w:r>
          </w:p>
        </w:tc>
        <w:tc>
          <w:tcPr>
            <w:tcW w:w="656" w:type="dxa"/>
            <w:vAlign w:val="center"/>
          </w:tcPr>
          <w:p w14:paraId="10E93139" w14:textId="1A17DF80" w:rsidR="00F05CF0" w:rsidRPr="00786952" w:rsidRDefault="009E007C" w:rsidP="00F05CF0">
            <w:pPr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00000</w:t>
            </w:r>
          </w:p>
        </w:tc>
        <w:tc>
          <w:tcPr>
            <w:tcW w:w="744" w:type="dxa"/>
            <w:vAlign w:val="center"/>
          </w:tcPr>
          <w:p w14:paraId="5D121299" w14:textId="77777777" w:rsidR="00F05CF0" w:rsidRPr="00786952" w:rsidRDefault="00F05CF0" w:rsidP="00F05CF0">
            <w:pPr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101010</w:t>
            </w:r>
          </w:p>
        </w:tc>
        <w:tc>
          <w:tcPr>
            <w:tcW w:w="2984" w:type="dxa"/>
            <w:vMerge/>
          </w:tcPr>
          <w:p w14:paraId="19606EF2" w14:textId="77777777" w:rsidR="00F05CF0" w:rsidRDefault="00F05CF0" w:rsidP="001638CB">
            <w:pPr>
              <w:rPr>
                <w:rFonts w:ascii="Consolas" w:hAnsi="Consolas"/>
                <w:sz w:val="16"/>
                <w:szCs w:val="16"/>
                <w:lang w:val="en-CA"/>
              </w:rPr>
            </w:pPr>
          </w:p>
        </w:tc>
      </w:tr>
      <w:tr w:rsidR="00F05CF0" w14:paraId="20376F89" w14:textId="77777777" w:rsidTr="00F05CF0">
        <w:trPr>
          <w:trHeight w:val="297"/>
        </w:trPr>
        <w:tc>
          <w:tcPr>
            <w:tcW w:w="2254" w:type="dxa"/>
            <w:vMerge w:val="restart"/>
            <w:vAlign w:val="center"/>
          </w:tcPr>
          <w:p w14:paraId="238195B0" w14:textId="77777777" w:rsidR="00F05CF0" w:rsidRDefault="00F05CF0" w:rsidP="009E007C">
            <w:pPr>
              <w:jc w:val="center"/>
              <w:rPr>
                <w:rFonts w:ascii="Consolas" w:hAnsi="Consolas"/>
                <w:sz w:val="16"/>
                <w:szCs w:val="16"/>
                <w:lang w:val="en-CA"/>
              </w:rPr>
            </w:pPr>
            <w:r w:rsidRPr="00786952">
              <w:rPr>
                <w:rFonts w:ascii="Consolas" w:hAnsi="Consolas"/>
                <w:sz w:val="16"/>
                <w:szCs w:val="16"/>
                <w:lang w:val="en-CA"/>
              </w:rPr>
              <w:t>addi $s0, $s0, -8</w:t>
            </w:r>
          </w:p>
          <w:p w14:paraId="46A03A5C" w14:textId="77777777" w:rsidR="009E007C" w:rsidRDefault="009E007C" w:rsidP="009E007C">
            <w:pPr>
              <w:jc w:val="center"/>
              <w:rPr>
                <w:rFonts w:ascii="Consolas" w:hAnsi="Consolas"/>
                <w:sz w:val="16"/>
                <w:szCs w:val="16"/>
                <w:lang w:val="en-CA"/>
              </w:rPr>
            </w:pPr>
          </w:p>
          <w:p w14:paraId="5422A299" w14:textId="5BB5CD02" w:rsidR="009E007C" w:rsidRPr="009E007C" w:rsidRDefault="009E007C" w:rsidP="009E007C">
            <w:pPr>
              <w:jc w:val="center"/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I: addi rt, rs, imm</w:t>
            </w:r>
          </w:p>
        </w:tc>
        <w:tc>
          <w:tcPr>
            <w:tcW w:w="744" w:type="dxa"/>
            <w:vAlign w:val="center"/>
          </w:tcPr>
          <w:p w14:paraId="4FC4B367" w14:textId="77777777" w:rsidR="00F05CF0" w:rsidRDefault="00F05CF0" w:rsidP="00F05CF0">
            <w:pPr>
              <w:jc w:val="center"/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OP</w:t>
            </w:r>
          </w:p>
        </w:tc>
        <w:tc>
          <w:tcPr>
            <w:tcW w:w="656" w:type="dxa"/>
            <w:vAlign w:val="center"/>
          </w:tcPr>
          <w:p w14:paraId="48235EDE" w14:textId="77777777" w:rsidR="00F05CF0" w:rsidRDefault="00F05CF0" w:rsidP="00F05CF0">
            <w:pPr>
              <w:jc w:val="center"/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RS</w:t>
            </w:r>
          </w:p>
        </w:tc>
        <w:tc>
          <w:tcPr>
            <w:tcW w:w="656" w:type="dxa"/>
            <w:vAlign w:val="center"/>
          </w:tcPr>
          <w:p w14:paraId="0FFB4C6F" w14:textId="77777777" w:rsidR="00F05CF0" w:rsidRDefault="00F05CF0" w:rsidP="00F05CF0">
            <w:pPr>
              <w:jc w:val="center"/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RT</w:t>
            </w:r>
          </w:p>
        </w:tc>
        <w:tc>
          <w:tcPr>
            <w:tcW w:w="2056" w:type="dxa"/>
            <w:gridSpan w:val="3"/>
            <w:vAlign w:val="center"/>
          </w:tcPr>
          <w:p w14:paraId="36AFF360" w14:textId="77777777" w:rsidR="00F05CF0" w:rsidRDefault="00F05CF0" w:rsidP="00F05CF0">
            <w:pPr>
              <w:jc w:val="center"/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IMM</w:t>
            </w:r>
          </w:p>
        </w:tc>
        <w:tc>
          <w:tcPr>
            <w:tcW w:w="2984" w:type="dxa"/>
            <w:vMerge w:val="restart"/>
          </w:tcPr>
          <w:p w14:paraId="1718746E" w14:textId="77777777" w:rsidR="00F05CF0" w:rsidRDefault="00F05CF0" w:rsidP="001638CB">
            <w:pPr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According to p. 307, addi has an op code of 8. $s0 is register 16 (table 6.1), and the immediate is -8 in twos compliment.</w:t>
            </w:r>
          </w:p>
        </w:tc>
      </w:tr>
      <w:tr w:rsidR="00F05CF0" w14:paraId="307C33F6" w14:textId="77777777" w:rsidTr="00F05CF0">
        <w:trPr>
          <w:trHeight w:val="202"/>
        </w:trPr>
        <w:tc>
          <w:tcPr>
            <w:tcW w:w="2254" w:type="dxa"/>
            <w:vMerge/>
            <w:vAlign w:val="center"/>
          </w:tcPr>
          <w:p w14:paraId="09BEB0DE" w14:textId="77777777" w:rsidR="00F05CF0" w:rsidRPr="00786952" w:rsidRDefault="00F05CF0" w:rsidP="00F05CF0">
            <w:pPr>
              <w:jc w:val="center"/>
              <w:rPr>
                <w:rFonts w:ascii="Consolas" w:hAnsi="Consolas"/>
                <w:sz w:val="16"/>
                <w:szCs w:val="16"/>
                <w:lang w:val="en-CA"/>
              </w:rPr>
            </w:pPr>
          </w:p>
        </w:tc>
        <w:tc>
          <w:tcPr>
            <w:tcW w:w="744" w:type="dxa"/>
            <w:vAlign w:val="center"/>
          </w:tcPr>
          <w:p w14:paraId="7393DCCF" w14:textId="77777777" w:rsidR="00F05CF0" w:rsidRDefault="00F05CF0" w:rsidP="00F05CF0">
            <w:pPr>
              <w:jc w:val="center"/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001000</w:t>
            </w:r>
          </w:p>
        </w:tc>
        <w:tc>
          <w:tcPr>
            <w:tcW w:w="656" w:type="dxa"/>
            <w:vAlign w:val="center"/>
          </w:tcPr>
          <w:p w14:paraId="0A8AD8D4" w14:textId="77777777" w:rsidR="00F05CF0" w:rsidRDefault="00F05CF0" w:rsidP="00F05CF0">
            <w:pPr>
              <w:jc w:val="center"/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10000</w:t>
            </w:r>
          </w:p>
        </w:tc>
        <w:tc>
          <w:tcPr>
            <w:tcW w:w="656" w:type="dxa"/>
            <w:vAlign w:val="center"/>
          </w:tcPr>
          <w:p w14:paraId="0BACF896" w14:textId="77777777" w:rsidR="00F05CF0" w:rsidRDefault="00F05CF0" w:rsidP="00F05CF0">
            <w:pPr>
              <w:jc w:val="center"/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10000</w:t>
            </w:r>
          </w:p>
        </w:tc>
        <w:tc>
          <w:tcPr>
            <w:tcW w:w="2056" w:type="dxa"/>
            <w:gridSpan w:val="3"/>
            <w:vAlign w:val="center"/>
          </w:tcPr>
          <w:p w14:paraId="05C9557B" w14:textId="5A5ED943" w:rsidR="00F05CF0" w:rsidRDefault="00F05CF0" w:rsidP="00F05CF0">
            <w:pPr>
              <w:jc w:val="center"/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1111</w:t>
            </w:r>
            <w:r w:rsidR="009E007C">
              <w:rPr>
                <w:rFonts w:ascii="Consolas" w:hAnsi="Consolas"/>
                <w:sz w:val="16"/>
                <w:szCs w:val="16"/>
                <w:lang w:val="en-CA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  <w:lang w:val="en-CA"/>
              </w:rPr>
              <w:t>1111</w:t>
            </w:r>
            <w:r w:rsidR="009E007C">
              <w:rPr>
                <w:rFonts w:ascii="Consolas" w:hAnsi="Consolas"/>
                <w:sz w:val="16"/>
                <w:szCs w:val="16"/>
                <w:lang w:val="en-CA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  <w:lang w:val="en-CA"/>
              </w:rPr>
              <w:t>1111</w:t>
            </w:r>
            <w:r w:rsidR="009E007C">
              <w:rPr>
                <w:rFonts w:ascii="Consolas" w:hAnsi="Consolas"/>
                <w:sz w:val="16"/>
                <w:szCs w:val="16"/>
                <w:lang w:val="en-CA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  <w:lang w:val="en-CA"/>
              </w:rPr>
              <w:t>1000</w:t>
            </w:r>
          </w:p>
        </w:tc>
        <w:tc>
          <w:tcPr>
            <w:tcW w:w="2984" w:type="dxa"/>
            <w:vMerge/>
          </w:tcPr>
          <w:p w14:paraId="17E111FF" w14:textId="77777777" w:rsidR="00F05CF0" w:rsidRDefault="00F05CF0" w:rsidP="001638CB">
            <w:pPr>
              <w:rPr>
                <w:rFonts w:ascii="Consolas" w:hAnsi="Consolas"/>
                <w:sz w:val="16"/>
                <w:szCs w:val="16"/>
                <w:lang w:val="en-CA"/>
              </w:rPr>
            </w:pPr>
          </w:p>
        </w:tc>
      </w:tr>
      <w:tr w:rsidR="0061038A" w14:paraId="3D0140D8" w14:textId="77777777" w:rsidTr="009E007C">
        <w:trPr>
          <w:trHeight w:val="297"/>
        </w:trPr>
        <w:tc>
          <w:tcPr>
            <w:tcW w:w="2254" w:type="dxa"/>
            <w:vMerge w:val="restart"/>
            <w:vAlign w:val="center"/>
          </w:tcPr>
          <w:p w14:paraId="6886B092" w14:textId="77777777" w:rsidR="0061038A" w:rsidRDefault="0061038A" w:rsidP="00F05CF0">
            <w:pPr>
              <w:jc w:val="center"/>
              <w:rPr>
                <w:rFonts w:ascii="Consolas" w:hAnsi="Consolas"/>
                <w:sz w:val="16"/>
                <w:szCs w:val="16"/>
                <w:lang w:val="en-CA"/>
              </w:rPr>
            </w:pPr>
            <w:r w:rsidRPr="00786952">
              <w:rPr>
                <w:rFonts w:ascii="Consolas" w:hAnsi="Consolas"/>
                <w:sz w:val="16"/>
                <w:szCs w:val="16"/>
                <w:lang w:val="en-CA"/>
              </w:rPr>
              <w:t>lw $t8, 40($s5)</w:t>
            </w:r>
          </w:p>
          <w:p w14:paraId="0BEBA920" w14:textId="77777777" w:rsidR="009E007C" w:rsidRDefault="009E007C" w:rsidP="00F05CF0">
            <w:pPr>
              <w:jc w:val="center"/>
              <w:rPr>
                <w:rFonts w:ascii="Consolas" w:hAnsi="Consolas"/>
                <w:sz w:val="16"/>
                <w:szCs w:val="16"/>
                <w:lang w:val="en-CA"/>
              </w:rPr>
            </w:pPr>
          </w:p>
          <w:p w14:paraId="1897C80E" w14:textId="75F4C7E6" w:rsidR="009E007C" w:rsidRPr="00786952" w:rsidRDefault="009E007C" w:rsidP="00F05CF0">
            <w:pPr>
              <w:jc w:val="center"/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I: rt, imm(rs)</w:t>
            </w:r>
          </w:p>
        </w:tc>
        <w:tc>
          <w:tcPr>
            <w:tcW w:w="744" w:type="dxa"/>
            <w:vAlign w:val="center"/>
          </w:tcPr>
          <w:p w14:paraId="11E27F5B" w14:textId="742180B2" w:rsidR="0061038A" w:rsidRDefault="0061038A" w:rsidP="00F05CF0">
            <w:pPr>
              <w:jc w:val="center"/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OP</w:t>
            </w:r>
          </w:p>
        </w:tc>
        <w:tc>
          <w:tcPr>
            <w:tcW w:w="656" w:type="dxa"/>
            <w:vAlign w:val="center"/>
          </w:tcPr>
          <w:p w14:paraId="393C775D" w14:textId="445331E3" w:rsidR="0061038A" w:rsidRDefault="0061038A" w:rsidP="00F05CF0">
            <w:pPr>
              <w:jc w:val="center"/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RS</w:t>
            </w:r>
          </w:p>
        </w:tc>
        <w:tc>
          <w:tcPr>
            <w:tcW w:w="656" w:type="dxa"/>
            <w:vAlign w:val="center"/>
          </w:tcPr>
          <w:p w14:paraId="5FBBF231" w14:textId="46ADA9CE" w:rsidR="0061038A" w:rsidRDefault="0061038A" w:rsidP="00F05CF0">
            <w:pPr>
              <w:jc w:val="center"/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RT</w:t>
            </w:r>
          </w:p>
        </w:tc>
        <w:tc>
          <w:tcPr>
            <w:tcW w:w="2056" w:type="dxa"/>
            <w:gridSpan w:val="3"/>
            <w:vAlign w:val="center"/>
          </w:tcPr>
          <w:p w14:paraId="48471F9C" w14:textId="0F582399" w:rsidR="0061038A" w:rsidRDefault="0061038A" w:rsidP="00F05CF0">
            <w:pPr>
              <w:jc w:val="center"/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IMM</w:t>
            </w:r>
          </w:p>
        </w:tc>
        <w:tc>
          <w:tcPr>
            <w:tcW w:w="2984" w:type="dxa"/>
            <w:vMerge w:val="restart"/>
          </w:tcPr>
          <w:p w14:paraId="6B948D65" w14:textId="0737A78F" w:rsidR="0061038A" w:rsidRDefault="0061038A" w:rsidP="001638CB">
            <w:pPr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According to p. 307, lw has an op code of 35. $t8 is register 24 and $s5 is register 21 (table 6.1), and the immediate is 40.</w:t>
            </w:r>
          </w:p>
        </w:tc>
      </w:tr>
      <w:tr w:rsidR="0061038A" w14:paraId="3106B5FA" w14:textId="77777777" w:rsidTr="00F05CF0">
        <w:trPr>
          <w:trHeight w:val="202"/>
        </w:trPr>
        <w:tc>
          <w:tcPr>
            <w:tcW w:w="2254" w:type="dxa"/>
            <w:vMerge/>
            <w:vAlign w:val="center"/>
          </w:tcPr>
          <w:p w14:paraId="05FB6C78" w14:textId="77777777" w:rsidR="0061038A" w:rsidRPr="00786952" w:rsidRDefault="0061038A" w:rsidP="00F05CF0">
            <w:pPr>
              <w:jc w:val="center"/>
              <w:rPr>
                <w:rFonts w:ascii="Consolas" w:hAnsi="Consolas"/>
                <w:sz w:val="16"/>
                <w:szCs w:val="16"/>
                <w:lang w:val="en-CA"/>
              </w:rPr>
            </w:pPr>
          </w:p>
        </w:tc>
        <w:tc>
          <w:tcPr>
            <w:tcW w:w="744" w:type="dxa"/>
            <w:vAlign w:val="center"/>
          </w:tcPr>
          <w:p w14:paraId="197CFB8E" w14:textId="62ACEDE5" w:rsidR="0061038A" w:rsidRDefault="0061038A" w:rsidP="00F05CF0">
            <w:pPr>
              <w:jc w:val="center"/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100011</w:t>
            </w:r>
          </w:p>
        </w:tc>
        <w:tc>
          <w:tcPr>
            <w:tcW w:w="656" w:type="dxa"/>
            <w:vAlign w:val="center"/>
          </w:tcPr>
          <w:p w14:paraId="6ACB46C2" w14:textId="1F2F653A" w:rsidR="0061038A" w:rsidRDefault="0061038A" w:rsidP="00F05CF0">
            <w:pPr>
              <w:jc w:val="center"/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10101</w:t>
            </w:r>
          </w:p>
        </w:tc>
        <w:tc>
          <w:tcPr>
            <w:tcW w:w="656" w:type="dxa"/>
            <w:vAlign w:val="center"/>
          </w:tcPr>
          <w:p w14:paraId="136667F5" w14:textId="784B1F49" w:rsidR="0061038A" w:rsidRDefault="0061038A" w:rsidP="00F05CF0">
            <w:pPr>
              <w:jc w:val="center"/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11000</w:t>
            </w:r>
          </w:p>
        </w:tc>
        <w:tc>
          <w:tcPr>
            <w:tcW w:w="2056" w:type="dxa"/>
            <w:gridSpan w:val="3"/>
            <w:vAlign w:val="center"/>
          </w:tcPr>
          <w:p w14:paraId="5AAECFA2" w14:textId="7B43CC76" w:rsidR="0061038A" w:rsidRDefault="009E007C" w:rsidP="00F05CF0">
            <w:pPr>
              <w:jc w:val="center"/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0000 0000 0010 1000</w:t>
            </w:r>
          </w:p>
        </w:tc>
        <w:tc>
          <w:tcPr>
            <w:tcW w:w="2984" w:type="dxa"/>
            <w:vMerge/>
          </w:tcPr>
          <w:p w14:paraId="7F606B70" w14:textId="77777777" w:rsidR="0061038A" w:rsidRDefault="0061038A" w:rsidP="001638CB">
            <w:pPr>
              <w:rPr>
                <w:rFonts w:ascii="Consolas" w:hAnsi="Consolas"/>
                <w:sz w:val="16"/>
                <w:szCs w:val="16"/>
                <w:lang w:val="en-CA"/>
              </w:rPr>
            </w:pPr>
          </w:p>
        </w:tc>
      </w:tr>
      <w:tr w:rsidR="009E007C" w14:paraId="7CE4120D" w14:textId="77777777" w:rsidTr="009E007C">
        <w:trPr>
          <w:trHeight w:val="269"/>
        </w:trPr>
        <w:tc>
          <w:tcPr>
            <w:tcW w:w="2254" w:type="dxa"/>
            <w:vMerge w:val="restart"/>
            <w:vAlign w:val="center"/>
          </w:tcPr>
          <w:p w14:paraId="4AA5BF76" w14:textId="77777777" w:rsidR="009E007C" w:rsidRDefault="009E007C" w:rsidP="00F05CF0">
            <w:pPr>
              <w:jc w:val="center"/>
              <w:rPr>
                <w:rFonts w:ascii="Consolas" w:hAnsi="Consolas"/>
                <w:sz w:val="16"/>
                <w:szCs w:val="16"/>
                <w:lang w:val="en-CA"/>
              </w:rPr>
            </w:pPr>
            <w:r w:rsidRPr="00786952">
              <w:rPr>
                <w:rFonts w:ascii="Consolas" w:hAnsi="Consolas"/>
                <w:sz w:val="16"/>
                <w:szCs w:val="16"/>
                <w:lang w:val="en-CA"/>
              </w:rPr>
              <w:t>sw $s1, ($t3)</w:t>
            </w:r>
          </w:p>
          <w:p w14:paraId="6AC3F1F6" w14:textId="77777777" w:rsidR="009E007C" w:rsidRDefault="009E007C" w:rsidP="00F05CF0">
            <w:pPr>
              <w:jc w:val="center"/>
              <w:rPr>
                <w:rFonts w:ascii="Consolas" w:hAnsi="Consolas"/>
                <w:sz w:val="16"/>
                <w:szCs w:val="16"/>
                <w:lang w:val="en-CA"/>
              </w:rPr>
            </w:pPr>
          </w:p>
          <w:p w14:paraId="4E43E4E5" w14:textId="53AEE3EA" w:rsidR="009E007C" w:rsidRPr="00786952" w:rsidRDefault="009E007C" w:rsidP="00F05CF0">
            <w:pPr>
              <w:jc w:val="center"/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I: rt, imm(rs)</w:t>
            </w:r>
          </w:p>
        </w:tc>
        <w:tc>
          <w:tcPr>
            <w:tcW w:w="744" w:type="dxa"/>
            <w:vAlign w:val="center"/>
          </w:tcPr>
          <w:p w14:paraId="1DB10687" w14:textId="179E8C1D" w:rsidR="009E007C" w:rsidRDefault="009E007C" w:rsidP="00F05CF0">
            <w:pPr>
              <w:jc w:val="center"/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OP</w:t>
            </w:r>
          </w:p>
        </w:tc>
        <w:tc>
          <w:tcPr>
            <w:tcW w:w="656" w:type="dxa"/>
            <w:vAlign w:val="center"/>
          </w:tcPr>
          <w:p w14:paraId="2B541AA6" w14:textId="3871E504" w:rsidR="009E007C" w:rsidRDefault="009E007C" w:rsidP="00F05CF0">
            <w:pPr>
              <w:jc w:val="center"/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RS</w:t>
            </w:r>
          </w:p>
        </w:tc>
        <w:tc>
          <w:tcPr>
            <w:tcW w:w="656" w:type="dxa"/>
            <w:vAlign w:val="center"/>
          </w:tcPr>
          <w:p w14:paraId="548F0F38" w14:textId="046B91F0" w:rsidR="009E007C" w:rsidRDefault="009E007C" w:rsidP="00F05CF0">
            <w:pPr>
              <w:jc w:val="center"/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RT</w:t>
            </w:r>
          </w:p>
        </w:tc>
        <w:tc>
          <w:tcPr>
            <w:tcW w:w="2056" w:type="dxa"/>
            <w:gridSpan w:val="3"/>
            <w:vAlign w:val="center"/>
          </w:tcPr>
          <w:p w14:paraId="0F47CB09" w14:textId="2DCA629B" w:rsidR="009E007C" w:rsidRDefault="009E007C" w:rsidP="00F05CF0">
            <w:pPr>
              <w:jc w:val="center"/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IMM</w:t>
            </w:r>
          </w:p>
        </w:tc>
        <w:tc>
          <w:tcPr>
            <w:tcW w:w="2984" w:type="dxa"/>
            <w:vMerge w:val="restart"/>
          </w:tcPr>
          <w:p w14:paraId="5044DD21" w14:textId="44327C08" w:rsidR="009E007C" w:rsidRDefault="009E007C" w:rsidP="001638CB">
            <w:pPr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According to p. 307, sw has an op code of 43. $s1 is register 17 and $t3 is register 11 (table 6.1). The immediate is 0.</w:t>
            </w:r>
          </w:p>
        </w:tc>
      </w:tr>
      <w:tr w:rsidR="009E007C" w14:paraId="512D16A6" w14:textId="77777777" w:rsidTr="00F05CF0">
        <w:trPr>
          <w:trHeight w:val="202"/>
        </w:trPr>
        <w:tc>
          <w:tcPr>
            <w:tcW w:w="2254" w:type="dxa"/>
            <w:vMerge/>
            <w:vAlign w:val="center"/>
          </w:tcPr>
          <w:p w14:paraId="30417F10" w14:textId="77777777" w:rsidR="009E007C" w:rsidRPr="00786952" w:rsidRDefault="009E007C" w:rsidP="00F05CF0">
            <w:pPr>
              <w:jc w:val="center"/>
              <w:rPr>
                <w:rFonts w:ascii="Consolas" w:hAnsi="Consolas"/>
                <w:sz w:val="16"/>
                <w:szCs w:val="16"/>
                <w:lang w:val="en-CA"/>
              </w:rPr>
            </w:pPr>
          </w:p>
        </w:tc>
        <w:tc>
          <w:tcPr>
            <w:tcW w:w="744" w:type="dxa"/>
            <w:vAlign w:val="center"/>
          </w:tcPr>
          <w:p w14:paraId="5BB459CF" w14:textId="5A4BDF6E" w:rsidR="009E007C" w:rsidRDefault="009E007C" w:rsidP="00F05CF0">
            <w:pPr>
              <w:jc w:val="center"/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101011</w:t>
            </w:r>
          </w:p>
        </w:tc>
        <w:tc>
          <w:tcPr>
            <w:tcW w:w="656" w:type="dxa"/>
            <w:vAlign w:val="center"/>
          </w:tcPr>
          <w:p w14:paraId="30E6419A" w14:textId="2BC755BB" w:rsidR="009E007C" w:rsidRDefault="009E007C" w:rsidP="00F05CF0">
            <w:pPr>
              <w:jc w:val="center"/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01011</w:t>
            </w:r>
          </w:p>
        </w:tc>
        <w:tc>
          <w:tcPr>
            <w:tcW w:w="656" w:type="dxa"/>
            <w:vAlign w:val="center"/>
          </w:tcPr>
          <w:p w14:paraId="0C6F7DE6" w14:textId="1930A773" w:rsidR="009E007C" w:rsidRDefault="009E007C" w:rsidP="00F05CF0">
            <w:pPr>
              <w:jc w:val="center"/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10001</w:t>
            </w:r>
          </w:p>
        </w:tc>
        <w:tc>
          <w:tcPr>
            <w:tcW w:w="2056" w:type="dxa"/>
            <w:gridSpan w:val="3"/>
            <w:vAlign w:val="center"/>
          </w:tcPr>
          <w:p w14:paraId="2C3DA8F0" w14:textId="7A94A94F" w:rsidR="009E007C" w:rsidRDefault="009E007C" w:rsidP="00F05CF0">
            <w:pPr>
              <w:jc w:val="center"/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0000 0000 0000 0000</w:t>
            </w:r>
          </w:p>
        </w:tc>
        <w:tc>
          <w:tcPr>
            <w:tcW w:w="2984" w:type="dxa"/>
            <w:vMerge/>
          </w:tcPr>
          <w:p w14:paraId="5486C47F" w14:textId="77777777" w:rsidR="009E007C" w:rsidRDefault="009E007C" w:rsidP="001638CB">
            <w:pPr>
              <w:rPr>
                <w:rFonts w:ascii="Consolas" w:hAnsi="Consolas"/>
                <w:sz w:val="16"/>
                <w:szCs w:val="16"/>
                <w:lang w:val="en-CA"/>
              </w:rPr>
            </w:pPr>
          </w:p>
        </w:tc>
      </w:tr>
    </w:tbl>
    <w:p w14:paraId="027BAAAB" w14:textId="0CB52A40" w:rsidR="005210AC" w:rsidRDefault="0043529F" w:rsidP="0043529F">
      <w:pPr>
        <w:pStyle w:val="ExcerciseHeader"/>
        <w:rPr>
          <w:lang w:val="en-CA"/>
        </w:rPr>
      </w:pPr>
      <w:r>
        <w:rPr>
          <w:lang w:val="en-CA"/>
        </w:rPr>
        <w:t>Exercise C</w:t>
      </w:r>
    </w:p>
    <w:p w14:paraId="1D2298F1" w14:textId="3E763040" w:rsidR="0043529F" w:rsidRDefault="0043529F" w:rsidP="0043529F">
      <w:pPr>
        <w:rPr>
          <w:lang w:val="en-CA"/>
        </w:rPr>
      </w:pPr>
      <w:r>
        <w:rPr>
          <w:lang w:val="en-CA"/>
        </w:rPr>
        <w:t>array-sum.asm</w:t>
      </w:r>
    </w:p>
    <w:p w14:paraId="131D3644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># array-sum.asm</w:t>
      </w:r>
    </w:p>
    <w:p w14:paraId="62B79AFA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># ENCM 369 Winter 2016 Lab 2 Exercise C Part 3</w:t>
      </w:r>
    </w:p>
    <w:p w14:paraId="38C16594" w14:textId="77777777" w:rsidR="0043529F" w:rsidRPr="0043529F" w:rsidRDefault="0043529F" w:rsidP="0043529F">
      <w:pPr>
        <w:pStyle w:val="Code"/>
        <w:rPr>
          <w:lang w:val="en-CA"/>
        </w:rPr>
      </w:pPr>
    </w:p>
    <w:p w14:paraId="6E62A2CC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># Start-up and clean-up code copied from stub1.asm</w:t>
      </w:r>
    </w:p>
    <w:p w14:paraId="590C699D" w14:textId="77777777" w:rsidR="0043529F" w:rsidRPr="0043529F" w:rsidRDefault="0043529F" w:rsidP="0043529F">
      <w:pPr>
        <w:pStyle w:val="Code"/>
        <w:rPr>
          <w:lang w:val="en-CA"/>
        </w:rPr>
      </w:pPr>
    </w:p>
    <w:p w14:paraId="4C3C8F77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># BEGINNING of start-up &amp; clean-up code.  Do NOT edit this code.</w:t>
      </w:r>
    </w:p>
    <w:p w14:paraId="4A58A37E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ab/>
        <w:t>.data</w:t>
      </w:r>
    </w:p>
    <w:p w14:paraId="4584FBC1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>exit_msg_1:</w:t>
      </w:r>
    </w:p>
    <w:p w14:paraId="19BAF2EF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ab/>
        <w:t>.asciiz</w:t>
      </w:r>
      <w:r w:rsidRPr="0043529F">
        <w:rPr>
          <w:lang w:val="en-CA"/>
        </w:rPr>
        <w:tab/>
        <w:t>"***About to exit. main returned "</w:t>
      </w:r>
    </w:p>
    <w:p w14:paraId="340669CE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>exit_msg_2:</w:t>
      </w:r>
    </w:p>
    <w:p w14:paraId="7515D967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ab/>
        <w:t>.asciiz</w:t>
      </w:r>
      <w:r w:rsidRPr="0043529F">
        <w:rPr>
          <w:lang w:val="en-CA"/>
        </w:rPr>
        <w:tab/>
        <w:t>".***\n"</w:t>
      </w:r>
    </w:p>
    <w:p w14:paraId="62422EE4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>main_rv:</w:t>
      </w:r>
    </w:p>
    <w:p w14:paraId="200DBF04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ab/>
        <w:t>.word</w:t>
      </w:r>
      <w:r w:rsidRPr="0043529F">
        <w:rPr>
          <w:lang w:val="en-CA"/>
        </w:rPr>
        <w:tab/>
        <w:t>0</w:t>
      </w:r>
    </w:p>
    <w:p w14:paraId="4A65BC4B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ab/>
      </w:r>
    </w:p>
    <w:p w14:paraId="3BF559CB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ab/>
        <w:t>.text</w:t>
      </w:r>
    </w:p>
    <w:p w14:paraId="4E82A4B3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ab/>
        <w:t># adjust $sp, then call main</w:t>
      </w:r>
    </w:p>
    <w:p w14:paraId="04F54CB5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ab/>
        <w:t>addi</w:t>
      </w:r>
      <w:r w:rsidRPr="0043529F">
        <w:rPr>
          <w:lang w:val="en-CA"/>
        </w:rPr>
        <w:tab/>
        <w:t>$t0, $zero, -32</w:t>
      </w:r>
      <w:r w:rsidRPr="0043529F">
        <w:rPr>
          <w:lang w:val="en-CA"/>
        </w:rPr>
        <w:tab/>
      </w:r>
      <w:r w:rsidRPr="0043529F">
        <w:rPr>
          <w:lang w:val="en-CA"/>
        </w:rPr>
        <w:tab/>
        <w:t># $t0 = 0xffffffe0</w:t>
      </w:r>
    </w:p>
    <w:p w14:paraId="518C81E3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ab/>
        <w:t>and</w:t>
      </w:r>
      <w:r w:rsidRPr="0043529F">
        <w:rPr>
          <w:lang w:val="en-CA"/>
        </w:rPr>
        <w:tab/>
        <w:t>$sp, $sp, $t0</w:t>
      </w:r>
      <w:r w:rsidRPr="0043529F">
        <w:rPr>
          <w:lang w:val="en-CA"/>
        </w:rPr>
        <w:tab/>
      </w:r>
      <w:r w:rsidRPr="0043529F">
        <w:rPr>
          <w:lang w:val="en-CA"/>
        </w:rPr>
        <w:tab/>
        <w:t># round $sp down to multiple of 32</w:t>
      </w:r>
    </w:p>
    <w:p w14:paraId="165FBBE8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ab/>
        <w:t>jal</w:t>
      </w:r>
      <w:r w:rsidRPr="0043529F">
        <w:rPr>
          <w:lang w:val="en-CA"/>
        </w:rPr>
        <w:tab/>
        <w:t>main</w:t>
      </w:r>
    </w:p>
    <w:p w14:paraId="71B86FF8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ab/>
        <w:t>nop</w:t>
      </w:r>
    </w:p>
    <w:p w14:paraId="4BAC823E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ab/>
      </w:r>
    </w:p>
    <w:p w14:paraId="340D55D2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ab/>
        <w:t># when main is done, print its return value, then halt the program</w:t>
      </w:r>
    </w:p>
    <w:p w14:paraId="7EA23632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ab/>
        <w:t>sw</w:t>
      </w:r>
      <w:r w:rsidRPr="0043529F">
        <w:rPr>
          <w:lang w:val="en-CA"/>
        </w:rPr>
        <w:tab/>
        <w:t>$v0, main_rv</w:t>
      </w:r>
      <w:r w:rsidRPr="0043529F">
        <w:rPr>
          <w:lang w:val="en-CA"/>
        </w:rPr>
        <w:tab/>
      </w:r>
    </w:p>
    <w:p w14:paraId="3006255C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ab/>
        <w:t>la</w:t>
      </w:r>
      <w:r w:rsidRPr="0043529F">
        <w:rPr>
          <w:lang w:val="en-CA"/>
        </w:rPr>
        <w:tab/>
        <w:t>$a0, exit_msg_1</w:t>
      </w:r>
    </w:p>
    <w:p w14:paraId="76D40460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ab/>
        <w:t>addi</w:t>
      </w:r>
      <w:r w:rsidRPr="0043529F">
        <w:rPr>
          <w:lang w:val="en-CA"/>
        </w:rPr>
        <w:tab/>
        <w:t>$v0, $zero, 4</w:t>
      </w:r>
    </w:p>
    <w:p w14:paraId="3EB8BB6E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ab/>
        <w:t>syscall</w:t>
      </w:r>
    </w:p>
    <w:p w14:paraId="4FFB3BCF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ab/>
        <w:t>nop</w:t>
      </w:r>
    </w:p>
    <w:p w14:paraId="74324DA9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ab/>
        <w:t>lw</w:t>
      </w:r>
      <w:r w:rsidRPr="0043529F">
        <w:rPr>
          <w:lang w:val="en-CA"/>
        </w:rPr>
        <w:tab/>
        <w:t>$a0, main_rv</w:t>
      </w:r>
    </w:p>
    <w:p w14:paraId="48DA47F3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ab/>
        <w:t>addi</w:t>
      </w:r>
      <w:r w:rsidRPr="0043529F">
        <w:rPr>
          <w:lang w:val="en-CA"/>
        </w:rPr>
        <w:tab/>
        <w:t>$v0, $zero, 1</w:t>
      </w:r>
    </w:p>
    <w:p w14:paraId="79072358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ab/>
        <w:t>syscall</w:t>
      </w:r>
    </w:p>
    <w:p w14:paraId="21E3E0A8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ab/>
        <w:t>nop</w:t>
      </w:r>
    </w:p>
    <w:p w14:paraId="3E2E3FE8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ab/>
        <w:t>la</w:t>
      </w:r>
      <w:r w:rsidRPr="0043529F">
        <w:rPr>
          <w:lang w:val="en-CA"/>
        </w:rPr>
        <w:tab/>
        <w:t>$a0, exit_msg_2</w:t>
      </w:r>
    </w:p>
    <w:p w14:paraId="0F568DF0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ab/>
        <w:t>addi</w:t>
      </w:r>
      <w:r w:rsidRPr="0043529F">
        <w:rPr>
          <w:lang w:val="en-CA"/>
        </w:rPr>
        <w:tab/>
        <w:t>$v0, $zero, 4</w:t>
      </w:r>
    </w:p>
    <w:p w14:paraId="068FDDD3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ab/>
        <w:t>syscall</w:t>
      </w:r>
    </w:p>
    <w:p w14:paraId="583D8C84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ab/>
        <w:t>nop</w:t>
      </w:r>
    </w:p>
    <w:p w14:paraId="4C448BE1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ab/>
        <w:t>addi</w:t>
      </w:r>
      <w:r w:rsidRPr="0043529F">
        <w:rPr>
          <w:lang w:val="en-CA"/>
        </w:rPr>
        <w:tab/>
        <w:t>$v0, $zero, 10</w:t>
      </w:r>
    </w:p>
    <w:p w14:paraId="7CB70E1A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ab/>
        <w:t>syscall</w:t>
      </w:r>
    </w:p>
    <w:p w14:paraId="15A4F3B5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ab/>
        <w:t>nop</w:t>
      </w:r>
      <w:r w:rsidRPr="0043529F">
        <w:rPr>
          <w:lang w:val="en-CA"/>
        </w:rPr>
        <w:tab/>
      </w:r>
    </w:p>
    <w:p w14:paraId="74262EC2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># END of start-up &amp; clean-up code.</w:t>
      </w:r>
    </w:p>
    <w:p w14:paraId="77DCB7AB" w14:textId="77777777" w:rsidR="0043529F" w:rsidRPr="0043529F" w:rsidRDefault="0043529F" w:rsidP="0043529F">
      <w:pPr>
        <w:pStyle w:val="Code"/>
        <w:rPr>
          <w:lang w:val="en-CA"/>
        </w:rPr>
      </w:pPr>
    </w:p>
    <w:p w14:paraId="697F0A3D" w14:textId="77777777" w:rsidR="0043529F" w:rsidRPr="0043529F" w:rsidRDefault="0043529F" w:rsidP="0043529F">
      <w:pPr>
        <w:pStyle w:val="Code"/>
        <w:rPr>
          <w:lang w:val="en-CA"/>
        </w:rPr>
      </w:pPr>
    </w:p>
    <w:p w14:paraId="49B8AE63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># Global variables</w:t>
      </w:r>
    </w:p>
    <w:p w14:paraId="4D06D8D7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ab/>
        <w:t>.data</w:t>
      </w:r>
    </w:p>
    <w:p w14:paraId="1AB997E2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ab/>
        <w:t># int xyz[] = { -8, 16, -32, 64, -128, 256 }</w:t>
      </w:r>
    </w:p>
    <w:p w14:paraId="5D048288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ab/>
        <w:t>.globl</w:t>
      </w:r>
      <w:r w:rsidRPr="0043529F">
        <w:rPr>
          <w:lang w:val="en-CA"/>
        </w:rPr>
        <w:tab/>
        <w:t>xyz</w:t>
      </w:r>
      <w:r w:rsidRPr="0043529F">
        <w:rPr>
          <w:lang w:val="en-CA"/>
        </w:rPr>
        <w:tab/>
      </w:r>
    </w:p>
    <w:p w14:paraId="1110758C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>xyz:</w:t>
      </w:r>
      <w:r w:rsidRPr="0043529F">
        <w:rPr>
          <w:lang w:val="en-CA"/>
        </w:rPr>
        <w:tab/>
        <w:t>.word</w:t>
      </w:r>
      <w:r w:rsidRPr="0043529F">
        <w:rPr>
          <w:lang w:val="en-CA"/>
        </w:rPr>
        <w:tab/>
        <w:t>-8, 16, -32, 64, -128, 256</w:t>
      </w:r>
    </w:p>
    <w:p w14:paraId="3F7A430B" w14:textId="77777777" w:rsidR="0043529F" w:rsidRPr="0043529F" w:rsidRDefault="0043529F" w:rsidP="0043529F">
      <w:pPr>
        <w:pStyle w:val="Code"/>
        <w:rPr>
          <w:lang w:val="en-CA"/>
        </w:rPr>
      </w:pPr>
    </w:p>
    <w:p w14:paraId="506AC5E7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># Hint for checking that the original program works:</w:t>
      </w:r>
    </w:p>
    <w:p w14:paraId="2B36FEA5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># The sum of the six array elements is 168, which will be represented</w:t>
      </w:r>
    </w:p>
    <w:p w14:paraId="77D3BD9B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># as 0x000000a8 in a MIPS GPR.</w:t>
      </w:r>
    </w:p>
    <w:p w14:paraId="111DCFF5" w14:textId="77777777" w:rsidR="0043529F" w:rsidRPr="0043529F" w:rsidRDefault="0043529F" w:rsidP="0043529F">
      <w:pPr>
        <w:pStyle w:val="Code"/>
        <w:rPr>
          <w:lang w:val="en-CA"/>
        </w:rPr>
      </w:pPr>
    </w:p>
    <w:p w14:paraId="3FBFAC2A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># Hint for checking that your final version of the program works:</w:t>
      </w:r>
    </w:p>
    <w:p w14:paraId="373CB002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># The minimum of the six array elements is -128, which will be represented</w:t>
      </w:r>
    </w:p>
    <w:p w14:paraId="2E391405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># as 0xffffff80 in a MIPS GPR.</w:t>
      </w:r>
    </w:p>
    <w:p w14:paraId="5EC1CEBE" w14:textId="77777777" w:rsidR="0043529F" w:rsidRPr="0043529F" w:rsidRDefault="0043529F" w:rsidP="0043529F">
      <w:pPr>
        <w:pStyle w:val="Code"/>
        <w:rPr>
          <w:lang w:val="en-CA"/>
        </w:rPr>
      </w:pPr>
    </w:p>
    <w:p w14:paraId="4C254170" w14:textId="77777777" w:rsidR="0043529F" w:rsidRPr="0043529F" w:rsidRDefault="0043529F" w:rsidP="0043529F">
      <w:pPr>
        <w:pStyle w:val="Code"/>
        <w:rPr>
          <w:lang w:val="en-CA"/>
        </w:rPr>
      </w:pPr>
    </w:p>
    <w:p w14:paraId="4C4C4D8A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># int main(void)</w:t>
      </w:r>
    </w:p>
    <w:p w14:paraId="26477788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>#</w:t>
      </w:r>
    </w:p>
    <w:p w14:paraId="1EC1726D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># local variable</w:t>
      </w:r>
      <w:r w:rsidRPr="0043529F">
        <w:rPr>
          <w:lang w:val="en-CA"/>
        </w:rPr>
        <w:tab/>
        <w:t>register</w:t>
      </w:r>
    </w:p>
    <w:p w14:paraId="7E4F8727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>#   int *p</w:t>
      </w:r>
      <w:r w:rsidRPr="0043529F">
        <w:rPr>
          <w:lang w:val="en-CA"/>
        </w:rPr>
        <w:tab/>
      </w:r>
      <w:r w:rsidRPr="0043529F">
        <w:rPr>
          <w:lang w:val="en-CA"/>
        </w:rPr>
        <w:tab/>
        <w:t>$s0</w:t>
      </w:r>
    </w:p>
    <w:p w14:paraId="4C00CEEA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>#   int *end</w:t>
      </w:r>
      <w:r w:rsidRPr="0043529F">
        <w:rPr>
          <w:lang w:val="en-CA"/>
        </w:rPr>
        <w:tab/>
      </w:r>
      <w:r w:rsidRPr="0043529F">
        <w:rPr>
          <w:lang w:val="en-CA"/>
        </w:rPr>
        <w:tab/>
        <w:t>$s1</w:t>
      </w:r>
    </w:p>
    <w:p w14:paraId="560EC8A3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>#   int min</w:t>
      </w:r>
      <w:r w:rsidRPr="0043529F">
        <w:rPr>
          <w:lang w:val="en-CA"/>
        </w:rPr>
        <w:tab/>
      </w:r>
      <w:r w:rsidRPr="0043529F">
        <w:rPr>
          <w:lang w:val="en-CA"/>
        </w:rPr>
        <w:tab/>
        <w:t>$s2  (to be used when students enhance the program)</w:t>
      </w:r>
    </w:p>
    <w:p w14:paraId="1034090F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>#   int total</w:t>
      </w:r>
      <w:r w:rsidRPr="0043529F">
        <w:rPr>
          <w:lang w:val="en-CA"/>
        </w:rPr>
        <w:tab/>
      </w:r>
      <w:r w:rsidRPr="0043529F">
        <w:rPr>
          <w:lang w:val="en-CA"/>
        </w:rPr>
        <w:tab/>
        <w:t>$s3</w:t>
      </w:r>
    </w:p>
    <w:p w14:paraId="374C30E2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>#</w:t>
      </w:r>
      <w:r w:rsidRPr="0043529F">
        <w:rPr>
          <w:lang w:val="en-CA"/>
        </w:rPr>
        <w:tab/>
      </w:r>
    </w:p>
    <w:p w14:paraId="00FC1CEE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ab/>
        <w:t>.text</w:t>
      </w:r>
    </w:p>
    <w:p w14:paraId="62EE8D3B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ab/>
        <w:t>.globl</w:t>
      </w:r>
      <w:r w:rsidRPr="0043529F">
        <w:rPr>
          <w:lang w:val="en-CA"/>
        </w:rPr>
        <w:tab/>
        <w:t>main</w:t>
      </w:r>
    </w:p>
    <w:p w14:paraId="74AD082B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>main:</w:t>
      </w:r>
    </w:p>
    <w:p w14:paraId="2D1F48F7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ab/>
        <w:t>la</w:t>
      </w:r>
      <w:r w:rsidRPr="0043529F">
        <w:rPr>
          <w:lang w:val="en-CA"/>
        </w:rPr>
        <w:tab/>
        <w:t>$s0, xyz</w:t>
      </w:r>
      <w:r w:rsidRPr="0043529F">
        <w:rPr>
          <w:lang w:val="en-CA"/>
        </w:rPr>
        <w:tab/>
      </w:r>
      <w:r w:rsidRPr="0043529F">
        <w:rPr>
          <w:lang w:val="en-CA"/>
        </w:rPr>
        <w:tab/>
        <w:t># p = foo</w:t>
      </w:r>
    </w:p>
    <w:p w14:paraId="243F0293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ab/>
        <w:t>addi</w:t>
      </w:r>
      <w:r w:rsidRPr="0043529F">
        <w:rPr>
          <w:lang w:val="en-CA"/>
        </w:rPr>
        <w:tab/>
        <w:t>$s1, $s0, 24</w:t>
      </w:r>
      <w:r w:rsidRPr="0043529F">
        <w:rPr>
          <w:lang w:val="en-CA"/>
        </w:rPr>
        <w:tab/>
      </w:r>
      <w:r w:rsidRPr="0043529F">
        <w:rPr>
          <w:lang w:val="en-CA"/>
        </w:rPr>
        <w:tab/>
        <w:t># end = p + 6</w:t>
      </w:r>
    </w:p>
    <w:p w14:paraId="205288E3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ab/>
        <w:t>add</w:t>
      </w:r>
      <w:r w:rsidRPr="0043529F">
        <w:rPr>
          <w:lang w:val="en-CA"/>
        </w:rPr>
        <w:tab/>
        <w:t>$s3, $zero, $zero</w:t>
      </w:r>
      <w:r w:rsidRPr="0043529F">
        <w:rPr>
          <w:lang w:val="en-CA"/>
        </w:rPr>
        <w:tab/>
        <w:t xml:space="preserve"># total = 0 </w:t>
      </w:r>
    </w:p>
    <w:p w14:paraId="195A2AE2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ab/>
        <w:t xml:space="preserve">lw </w:t>
      </w:r>
      <w:r w:rsidRPr="0043529F">
        <w:rPr>
          <w:lang w:val="en-CA"/>
        </w:rPr>
        <w:tab/>
        <w:t>$s2, ($s0)</w:t>
      </w:r>
      <w:r w:rsidRPr="0043529F">
        <w:rPr>
          <w:lang w:val="en-CA"/>
        </w:rPr>
        <w:tab/>
      </w:r>
      <w:r w:rsidRPr="0043529F">
        <w:rPr>
          <w:lang w:val="en-CA"/>
        </w:rPr>
        <w:tab/>
        <w:t># min = *p</w:t>
      </w:r>
    </w:p>
    <w:p w14:paraId="332BDF58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>L1:</w:t>
      </w:r>
    </w:p>
    <w:p w14:paraId="3523F222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ab/>
        <w:t>beq</w:t>
      </w:r>
      <w:r w:rsidRPr="0043529F">
        <w:rPr>
          <w:lang w:val="en-CA"/>
        </w:rPr>
        <w:tab/>
        <w:t>$s0, $s1, L2</w:t>
      </w:r>
      <w:r w:rsidRPr="0043529F">
        <w:rPr>
          <w:lang w:val="en-CA"/>
        </w:rPr>
        <w:tab/>
      </w:r>
      <w:r w:rsidRPr="0043529F">
        <w:rPr>
          <w:lang w:val="en-CA"/>
        </w:rPr>
        <w:tab/>
        <w:t># if (p == end) goto L2</w:t>
      </w:r>
    </w:p>
    <w:p w14:paraId="3F0CE0E9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ab/>
        <w:t>lw</w:t>
      </w:r>
      <w:r w:rsidRPr="0043529F">
        <w:rPr>
          <w:lang w:val="en-CA"/>
        </w:rPr>
        <w:tab/>
        <w:t>$t0, ($s0)</w:t>
      </w:r>
      <w:r w:rsidRPr="0043529F">
        <w:rPr>
          <w:lang w:val="en-CA"/>
        </w:rPr>
        <w:tab/>
      </w:r>
      <w:r w:rsidRPr="0043529F">
        <w:rPr>
          <w:lang w:val="en-CA"/>
        </w:rPr>
        <w:tab/>
        <w:t># $t0 = *p</w:t>
      </w:r>
    </w:p>
    <w:p w14:paraId="6C1D2D53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ab/>
        <w:t>add</w:t>
      </w:r>
      <w:r w:rsidRPr="0043529F">
        <w:rPr>
          <w:lang w:val="en-CA"/>
        </w:rPr>
        <w:tab/>
        <w:t>$s3, $s3, $t0</w:t>
      </w:r>
      <w:r w:rsidRPr="0043529F">
        <w:rPr>
          <w:lang w:val="en-CA"/>
        </w:rPr>
        <w:tab/>
      </w:r>
      <w:r w:rsidRPr="0043529F">
        <w:rPr>
          <w:lang w:val="en-CA"/>
        </w:rPr>
        <w:tab/>
        <w:t># total += $t0</w:t>
      </w:r>
    </w:p>
    <w:p w14:paraId="3660AB76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ab/>
        <w:t>addi</w:t>
      </w:r>
      <w:r w:rsidRPr="0043529F">
        <w:rPr>
          <w:lang w:val="en-CA"/>
        </w:rPr>
        <w:tab/>
        <w:t>$s0, $s0, 4</w:t>
      </w:r>
      <w:r w:rsidRPr="0043529F">
        <w:rPr>
          <w:lang w:val="en-CA"/>
        </w:rPr>
        <w:tab/>
      </w:r>
      <w:r w:rsidRPr="0043529F">
        <w:rPr>
          <w:lang w:val="en-CA"/>
        </w:rPr>
        <w:tab/>
        <w:t># p++</w:t>
      </w:r>
    </w:p>
    <w:p w14:paraId="359E8D55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ab/>
        <w:t>slt</w:t>
      </w:r>
      <w:r w:rsidRPr="0043529F">
        <w:rPr>
          <w:lang w:val="en-CA"/>
        </w:rPr>
        <w:tab/>
        <w:t>$t1, $t0, $s2</w:t>
      </w:r>
      <w:r w:rsidRPr="0043529F">
        <w:rPr>
          <w:lang w:val="en-CA"/>
        </w:rPr>
        <w:tab/>
      </w:r>
      <w:r w:rsidRPr="0043529F">
        <w:rPr>
          <w:lang w:val="en-CA"/>
        </w:rPr>
        <w:tab/>
        <w:t># if ($t0 &lt; min) $t1 = 1</w:t>
      </w:r>
    </w:p>
    <w:p w14:paraId="1EA0C9F3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ab/>
        <w:t>bne</w:t>
      </w:r>
      <w:r w:rsidRPr="0043529F">
        <w:rPr>
          <w:lang w:val="en-CA"/>
        </w:rPr>
        <w:tab/>
        <w:t>$t1, $zero, L3</w:t>
      </w:r>
      <w:r w:rsidRPr="0043529F">
        <w:rPr>
          <w:lang w:val="en-CA"/>
        </w:rPr>
        <w:tab/>
      </w:r>
      <w:r w:rsidRPr="0043529F">
        <w:rPr>
          <w:lang w:val="en-CA"/>
        </w:rPr>
        <w:tab/>
        <w:t># if ($t1 != 0) goto L3</w:t>
      </w:r>
    </w:p>
    <w:p w14:paraId="1970417A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ab/>
        <w:t>j</w:t>
      </w:r>
      <w:r w:rsidRPr="0043529F">
        <w:rPr>
          <w:lang w:val="en-CA"/>
        </w:rPr>
        <w:tab/>
        <w:t>L1</w:t>
      </w:r>
    </w:p>
    <w:p w14:paraId="028CA2C4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>L3:</w:t>
      </w:r>
      <w:r w:rsidRPr="0043529F">
        <w:rPr>
          <w:lang w:val="en-CA"/>
        </w:rPr>
        <w:tab/>
      </w:r>
    </w:p>
    <w:p w14:paraId="684CEA94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ab/>
        <w:t xml:space="preserve">add </w:t>
      </w:r>
      <w:r w:rsidRPr="0043529F">
        <w:rPr>
          <w:lang w:val="en-CA"/>
        </w:rPr>
        <w:tab/>
        <w:t>$s2, $t0, $zero</w:t>
      </w:r>
      <w:r w:rsidRPr="0043529F">
        <w:rPr>
          <w:lang w:val="en-CA"/>
        </w:rPr>
        <w:tab/>
      </w:r>
      <w:r w:rsidRPr="0043529F">
        <w:rPr>
          <w:lang w:val="en-CA"/>
        </w:rPr>
        <w:tab/>
        <w:t># min = $t0 + 0</w:t>
      </w:r>
    </w:p>
    <w:p w14:paraId="69D02481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ab/>
        <w:t>j</w:t>
      </w:r>
      <w:r w:rsidRPr="0043529F">
        <w:rPr>
          <w:lang w:val="en-CA"/>
        </w:rPr>
        <w:tab/>
        <w:t>L1</w:t>
      </w:r>
      <w:r w:rsidRPr="0043529F">
        <w:rPr>
          <w:lang w:val="en-CA"/>
        </w:rPr>
        <w:tab/>
      </w:r>
      <w:r w:rsidRPr="0043529F">
        <w:rPr>
          <w:lang w:val="en-CA"/>
        </w:rPr>
        <w:tab/>
      </w:r>
      <w:r w:rsidRPr="0043529F">
        <w:rPr>
          <w:lang w:val="en-CA"/>
        </w:rPr>
        <w:tab/>
        <w:t># goto L1</w:t>
      </w:r>
    </w:p>
    <w:p w14:paraId="7115598E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>L2:</w:t>
      </w:r>
      <w:r w:rsidRPr="0043529F">
        <w:rPr>
          <w:lang w:val="en-CA"/>
        </w:rPr>
        <w:tab/>
      </w:r>
      <w:r w:rsidRPr="0043529F">
        <w:rPr>
          <w:lang w:val="en-CA"/>
        </w:rPr>
        <w:tab/>
      </w:r>
    </w:p>
    <w:p w14:paraId="5B197D9E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ab/>
        <w:t>add</w:t>
      </w:r>
      <w:r w:rsidRPr="0043529F">
        <w:rPr>
          <w:lang w:val="en-CA"/>
        </w:rPr>
        <w:tab/>
        <w:t>$v0, $zero, $zero</w:t>
      </w:r>
      <w:r w:rsidRPr="0043529F">
        <w:rPr>
          <w:lang w:val="en-CA"/>
        </w:rPr>
        <w:tab/>
        <w:t># return value from main = 0</w:t>
      </w:r>
    </w:p>
    <w:p w14:paraId="5725EE33" w14:textId="7FFE96D4" w:rsidR="0043529F" w:rsidRDefault="0043529F" w:rsidP="0043529F">
      <w:pPr>
        <w:pStyle w:val="Code"/>
        <w:rPr>
          <w:lang w:val="en-CA"/>
        </w:rPr>
      </w:pPr>
      <w:r>
        <w:rPr>
          <w:lang w:val="en-CA"/>
        </w:rPr>
        <w:tab/>
        <w:t>jr</w:t>
      </w:r>
      <w:r>
        <w:rPr>
          <w:lang w:val="en-CA"/>
        </w:rPr>
        <w:tab/>
        <w:t>$ra</w:t>
      </w:r>
    </w:p>
    <w:p w14:paraId="64ED313C" w14:textId="1B8645F5" w:rsidR="0043529F" w:rsidRDefault="0043529F" w:rsidP="0043529F">
      <w:pPr>
        <w:rPr>
          <w:lang w:val="en-CA"/>
        </w:rPr>
      </w:pPr>
      <w:r>
        <w:rPr>
          <w:lang w:val="en-CA"/>
        </w:rPr>
        <w:t>exD.asm</w:t>
      </w:r>
    </w:p>
    <w:p w14:paraId="606E6F1A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># BEGINNING of start-up &amp; clean-up code.  Do NOT edit this code.</w:t>
      </w:r>
    </w:p>
    <w:p w14:paraId="07A9156F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ab/>
        <w:t>.data</w:t>
      </w:r>
    </w:p>
    <w:p w14:paraId="7CA806C2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>exit_msg_1:</w:t>
      </w:r>
    </w:p>
    <w:p w14:paraId="55182C99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ab/>
        <w:t>.asciiz</w:t>
      </w:r>
      <w:r w:rsidRPr="0043529F">
        <w:rPr>
          <w:lang w:val="en-CA"/>
        </w:rPr>
        <w:tab/>
        <w:t>"***About to exit. main returned "</w:t>
      </w:r>
    </w:p>
    <w:p w14:paraId="1B73C79F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>exit_msg_2:</w:t>
      </w:r>
    </w:p>
    <w:p w14:paraId="43BDD0AA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ab/>
        <w:t>.asciiz</w:t>
      </w:r>
      <w:r w:rsidRPr="0043529F">
        <w:rPr>
          <w:lang w:val="en-CA"/>
        </w:rPr>
        <w:tab/>
        <w:t>".***\n"</w:t>
      </w:r>
    </w:p>
    <w:p w14:paraId="63FAE28C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>main_rv:</w:t>
      </w:r>
    </w:p>
    <w:p w14:paraId="2AD1F811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ab/>
        <w:t>.word</w:t>
      </w:r>
      <w:r w:rsidRPr="0043529F">
        <w:rPr>
          <w:lang w:val="en-CA"/>
        </w:rPr>
        <w:tab/>
        <w:t>0</w:t>
      </w:r>
    </w:p>
    <w:p w14:paraId="54266A88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ab/>
      </w:r>
    </w:p>
    <w:p w14:paraId="60D1D2BF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ab/>
        <w:t>.text</w:t>
      </w:r>
    </w:p>
    <w:p w14:paraId="6C8EE671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ab/>
        <w:t># adjust $sp, then call main</w:t>
      </w:r>
    </w:p>
    <w:p w14:paraId="412B5CF6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ab/>
        <w:t>addi</w:t>
      </w:r>
      <w:r w:rsidRPr="0043529F">
        <w:rPr>
          <w:lang w:val="en-CA"/>
        </w:rPr>
        <w:tab/>
        <w:t>$t0, $zero, -32</w:t>
      </w:r>
      <w:r w:rsidRPr="0043529F">
        <w:rPr>
          <w:lang w:val="en-CA"/>
        </w:rPr>
        <w:tab/>
      </w:r>
      <w:r w:rsidRPr="0043529F">
        <w:rPr>
          <w:lang w:val="en-CA"/>
        </w:rPr>
        <w:tab/>
        <w:t># $t0 = 0xffffffe0</w:t>
      </w:r>
    </w:p>
    <w:p w14:paraId="379A1007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ab/>
        <w:t>and</w:t>
      </w:r>
      <w:r w:rsidRPr="0043529F">
        <w:rPr>
          <w:lang w:val="en-CA"/>
        </w:rPr>
        <w:tab/>
        <w:t>$sp, $sp, $t0</w:t>
      </w:r>
      <w:r w:rsidRPr="0043529F">
        <w:rPr>
          <w:lang w:val="en-CA"/>
        </w:rPr>
        <w:tab/>
      </w:r>
      <w:r w:rsidRPr="0043529F">
        <w:rPr>
          <w:lang w:val="en-CA"/>
        </w:rPr>
        <w:tab/>
        <w:t># round $sp down to multiple of 32</w:t>
      </w:r>
    </w:p>
    <w:p w14:paraId="2C659B09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ab/>
        <w:t>jal</w:t>
      </w:r>
      <w:r w:rsidRPr="0043529F">
        <w:rPr>
          <w:lang w:val="en-CA"/>
        </w:rPr>
        <w:tab/>
        <w:t>main</w:t>
      </w:r>
    </w:p>
    <w:p w14:paraId="50F96E7A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ab/>
        <w:t>nop</w:t>
      </w:r>
    </w:p>
    <w:p w14:paraId="0C101FBB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ab/>
      </w:r>
    </w:p>
    <w:p w14:paraId="619E0181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ab/>
        <w:t># when main is done, print its return value, then halt the program</w:t>
      </w:r>
    </w:p>
    <w:p w14:paraId="05AC9107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ab/>
        <w:t>sw</w:t>
      </w:r>
      <w:r w:rsidRPr="0043529F">
        <w:rPr>
          <w:lang w:val="en-CA"/>
        </w:rPr>
        <w:tab/>
        <w:t>$v0, main_rv</w:t>
      </w:r>
      <w:r w:rsidRPr="0043529F">
        <w:rPr>
          <w:lang w:val="en-CA"/>
        </w:rPr>
        <w:tab/>
      </w:r>
    </w:p>
    <w:p w14:paraId="484460E1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ab/>
        <w:t>la</w:t>
      </w:r>
      <w:r w:rsidRPr="0043529F">
        <w:rPr>
          <w:lang w:val="en-CA"/>
        </w:rPr>
        <w:tab/>
        <w:t>$a0, exit_msg_1</w:t>
      </w:r>
    </w:p>
    <w:p w14:paraId="02457F71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ab/>
        <w:t>addi</w:t>
      </w:r>
      <w:r w:rsidRPr="0043529F">
        <w:rPr>
          <w:lang w:val="en-CA"/>
        </w:rPr>
        <w:tab/>
        <w:t>$v0, $zero, 4</w:t>
      </w:r>
    </w:p>
    <w:p w14:paraId="3F36D483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ab/>
        <w:t>syscall</w:t>
      </w:r>
    </w:p>
    <w:p w14:paraId="358383DA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ab/>
        <w:t>nop</w:t>
      </w:r>
    </w:p>
    <w:p w14:paraId="11662002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ab/>
        <w:t>lw</w:t>
      </w:r>
      <w:r w:rsidRPr="0043529F">
        <w:rPr>
          <w:lang w:val="en-CA"/>
        </w:rPr>
        <w:tab/>
        <w:t>$a0, main_rv</w:t>
      </w:r>
    </w:p>
    <w:p w14:paraId="15E6B017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ab/>
        <w:t>addi</w:t>
      </w:r>
      <w:r w:rsidRPr="0043529F">
        <w:rPr>
          <w:lang w:val="en-CA"/>
        </w:rPr>
        <w:tab/>
        <w:t>$v0, $zero, 1</w:t>
      </w:r>
    </w:p>
    <w:p w14:paraId="4DFE2125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ab/>
        <w:t>syscall</w:t>
      </w:r>
    </w:p>
    <w:p w14:paraId="294A6A86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ab/>
        <w:t>nop</w:t>
      </w:r>
    </w:p>
    <w:p w14:paraId="26E5679B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ab/>
        <w:t>la</w:t>
      </w:r>
      <w:r w:rsidRPr="0043529F">
        <w:rPr>
          <w:lang w:val="en-CA"/>
        </w:rPr>
        <w:tab/>
        <w:t>$a0, exit_msg_2</w:t>
      </w:r>
    </w:p>
    <w:p w14:paraId="49C45F61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ab/>
        <w:t>addi</w:t>
      </w:r>
      <w:r w:rsidRPr="0043529F">
        <w:rPr>
          <w:lang w:val="en-CA"/>
        </w:rPr>
        <w:tab/>
        <w:t>$v0, $zero, 4</w:t>
      </w:r>
    </w:p>
    <w:p w14:paraId="0D8BDD50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ab/>
        <w:t>syscall</w:t>
      </w:r>
    </w:p>
    <w:p w14:paraId="49B60E11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ab/>
        <w:t>nop</w:t>
      </w:r>
    </w:p>
    <w:p w14:paraId="6846915E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ab/>
        <w:t>addi</w:t>
      </w:r>
      <w:r w:rsidRPr="0043529F">
        <w:rPr>
          <w:lang w:val="en-CA"/>
        </w:rPr>
        <w:tab/>
        <w:t>$v0, $zero, 10</w:t>
      </w:r>
    </w:p>
    <w:p w14:paraId="7643B244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ab/>
        <w:t>syscall</w:t>
      </w:r>
    </w:p>
    <w:p w14:paraId="1E1AC2DB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ab/>
        <w:t>nop</w:t>
      </w:r>
      <w:r w:rsidRPr="0043529F">
        <w:rPr>
          <w:lang w:val="en-CA"/>
        </w:rPr>
        <w:tab/>
      </w:r>
    </w:p>
    <w:p w14:paraId="03B2119F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># END of start-up &amp; clean-up code.</w:t>
      </w:r>
    </w:p>
    <w:p w14:paraId="615AADDE" w14:textId="77777777" w:rsidR="0043529F" w:rsidRPr="0043529F" w:rsidRDefault="0043529F" w:rsidP="0043529F">
      <w:pPr>
        <w:pStyle w:val="Code"/>
        <w:rPr>
          <w:lang w:val="en-CA"/>
        </w:rPr>
      </w:pPr>
    </w:p>
    <w:p w14:paraId="6ECD04D2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># GLOBAL variables</w:t>
      </w:r>
    </w:p>
    <w:p w14:paraId="4A3EF110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ab/>
        <w:t>.data</w:t>
      </w:r>
    </w:p>
    <w:p w14:paraId="6BB2C78E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ab/>
        <w:t>.globl</w:t>
      </w:r>
      <w:r w:rsidRPr="0043529F">
        <w:rPr>
          <w:lang w:val="en-CA"/>
        </w:rPr>
        <w:tab/>
        <w:t>alpha</w:t>
      </w:r>
    </w:p>
    <w:p w14:paraId="449E7D22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>alpha:</w:t>
      </w:r>
      <w:r w:rsidRPr="0043529F">
        <w:rPr>
          <w:lang w:val="en-CA"/>
        </w:rPr>
        <w:tab/>
        <w:t xml:space="preserve">.word </w:t>
      </w:r>
      <w:r w:rsidRPr="0043529F">
        <w:rPr>
          <w:lang w:val="en-CA"/>
        </w:rPr>
        <w:tab/>
        <w:t>0xb1, 0xe1, 0x91, 0xc1, 0x81, 0xa1, 0xf1, 0xd1</w:t>
      </w:r>
    </w:p>
    <w:p w14:paraId="0F336695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ab/>
        <w:t xml:space="preserve">.globl </w:t>
      </w:r>
      <w:r w:rsidRPr="0043529F">
        <w:rPr>
          <w:lang w:val="en-CA"/>
        </w:rPr>
        <w:tab/>
        <w:t>beta</w:t>
      </w:r>
    </w:p>
    <w:p w14:paraId="41F324D1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>beta:</w:t>
      </w:r>
      <w:r w:rsidRPr="0043529F">
        <w:rPr>
          <w:lang w:val="en-CA"/>
        </w:rPr>
        <w:tab/>
        <w:t xml:space="preserve">.word </w:t>
      </w:r>
      <w:r w:rsidRPr="0043529F">
        <w:rPr>
          <w:lang w:val="en-CA"/>
        </w:rPr>
        <w:tab/>
        <w:t>0x0, 0x10, 0x20, 0x30, 0x40, 0x50, 0x60, 0x70</w:t>
      </w:r>
    </w:p>
    <w:p w14:paraId="27D832BB" w14:textId="77777777" w:rsidR="0043529F" w:rsidRPr="0043529F" w:rsidRDefault="0043529F" w:rsidP="0043529F">
      <w:pPr>
        <w:pStyle w:val="Code"/>
        <w:rPr>
          <w:lang w:val="en-CA"/>
        </w:rPr>
      </w:pPr>
    </w:p>
    <w:p w14:paraId="2C1EEA61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># Register Allocations</w:t>
      </w:r>
    </w:p>
    <w:p w14:paraId="391258CA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># Register</w:t>
      </w:r>
      <w:r w:rsidRPr="0043529F">
        <w:rPr>
          <w:lang w:val="en-CA"/>
        </w:rPr>
        <w:tab/>
      </w:r>
      <w:r w:rsidRPr="0043529F">
        <w:rPr>
          <w:lang w:val="en-CA"/>
        </w:rPr>
        <w:tab/>
        <w:t>Variable</w:t>
      </w:r>
    </w:p>
    <w:p w14:paraId="0FE51726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># $s0</w:t>
      </w:r>
      <w:r w:rsidRPr="0043529F">
        <w:rPr>
          <w:lang w:val="en-CA"/>
        </w:rPr>
        <w:tab/>
      </w:r>
      <w:r w:rsidRPr="0043529F">
        <w:rPr>
          <w:lang w:val="en-CA"/>
        </w:rPr>
        <w:tab/>
      </w:r>
      <w:r w:rsidRPr="0043529F">
        <w:rPr>
          <w:lang w:val="en-CA"/>
        </w:rPr>
        <w:tab/>
        <w:t>pa</w:t>
      </w:r>
    </w:p>
    <w:p w14:paraId="62B5D782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># $s1</w:t>
      </w:r>
      <w:r w:rsidRPr="0043529F">
        <w:rPr>
          <w:lang w:val="en-CA"/>
        </w:rPr>
        <w:tab/>
      </w:r>
      <w:r w:rsidRPr="0043529F">
        <w:rPr>
          <w:lang w:val="en-CA"/>
        </w:rPr>
        <w:tab/>
      </w:r>
      <w:r w:rsidRPr="0043529F">
        <w:rPr>
          <w:lang w:val="en-CA"/>
        </w:rPr>
        <w:tab/>
        <w:t>pb</w:t>
      </w:r>
    </w:p>
    <w:p w14:paraId="751973BC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># $s3</w:t>
      </w:r>
      <w:r w:rsidRPr="0043529F">
        <w:rPr>
          <w:lang w:val="en-CA"/>
        </w:rPr>
        <w:tab/>
      </w:r>
      <w:r w:rsidRPr="0043529F">
        <w:rPr>
          <w:lang w:val="en-CA"/>
        </w:rPr>
        <w:tab/>
      </w:r>
      <w:r w:rsidRPr="0043529F">
        <w:rPr>
          <w:lang w:val="en-CA"/>
        </w:rPr>
        <w:tab/>
        <w:t>guard</w:t>
      </w:r>
    </w:p>
    <w:p w14:paraId="6C79E782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># $s4</w:t>
      </w:r>
      <w:r w:rsidRPr="0043529F">
        <w:rPr>
          <w:lang w:val="en-CA"/>
        </w:rPr>
        <w:tab/>
      </w:r>
      <w:r w:rsidRPr="0043529F">
        <w:rPr>
          <w:lang w:val="en-CA"/>
        </w:rPr>
        <w:tab/>
      </w:r>
      <w:r w:rsidRPr="0043529F">
        <w:rPr>
          <w:lang w:val="en-CA"/>
        </w:rPr>
        <w:tab/>
        <w:t xml:space="preserve">i </w:t>
      </w:r>
    </w:p>
    <w:p w14:paraId="1BB35BF1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># $s5</w:t>
      </w:r>
      <w:r w:rsidRPr="0043529F">
        <w:rPr>
          <w:lang w:val="en-CA"/>
        </w:rPr>
        <w:tab/>
      </w:r>
      <w:r w:rsidRPr="0043529F">
        <w:rPr>
          <w:lang w:val="en-CA"/>
        </w:rPr>
        <w:tab/>
      </w:r>
      <w:r w:rsidRPr="0043529F">
        <w:rPr>
          <w:lang w:val="en-CA"/>
        </w:rPr>
        <w:tab/>
        <w:t>min</w:t>
      </w:r>
    </w:p>
    <w:p w14:paraId="4ADAEDD0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># $s6</w:t>
      </w:r>
      <w:r w:rsidRPr="0043529F">
        <w:rPr>
          <w:lang w:val="en-CA"/>
        </w:rPr>
        <w:tab/>
      </w:r>
      <w:r w:rsidRPr="0043529F">
        <w:rPr>
          <w:lang w:val="en-CA"/>
        </w:rPr>
        <w:tab/>
      </w:r>
      <w:r w:rsidRPr="0043529F">
        <w:rPr>
          <w:lang w:val="en-CA"/>
        </w:rPr>
        <w:tab/>
        <w:t>imin</w:t>
      </w:r>
    </w:p>
    <w:p w14:paraId="4BE2266B" w14:textId="77777777" w:rsidR="0043529F" w:rsidRPr="0043529F" w:rsidRDefault="0043529F" w:rsidP="0043529F">
      <w:pPr>
        <w:pStyle w:val="Code"/>
        <w:rPr>
          <w:lang w:val="en-CA"/>
        </w:rPr>
      </w:pPr>
    </w:p>
    <w:p w14:paraId="3DE8B941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ab/>
        <w:t>.text</w:t>
      </w:r>
    </w:p>
    <w:p w14:paraId="2417B90C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ab/>
        <w:t>.globl</w:t>
      </w:r>
      <w:r w:rsidRPr="0043529F">
        <w:rPr>
          <w:lang w:val="en-CA"/>
        </w:rPr>
        <w:tab/>
        <w:t>main</w:t>
      </w:r>
    </w:p>
    <w:p w14:paraId="3D22D14F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># Main Entry Point</w:t>
      </w:r>
    </w:p>
    <w:p w14:paraId="7BC49644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>main:</w:t>
      </w:r>
    </w:p>
    <w:p w14:paraId="3FC5B559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ab/>
        <w:t>la</w:t>
      </w:r>
      <w:r w:rsidRPr="0043529F">
        <w:rPr>
          <w:lang w:val="en-CA"/>
        </w:rPr>
        <w:tab/>
        <w:t>$s0, alpha</w:t>
      </w:r>
      <w:r w:rsidRPr="0043529F">
        <w:rPr>
          <w:lang w:val="en-CA"/>
        </w:rPr>
        <w:tab/>
      </w:r>
      <w:r w:rsidRPr="0043529F">
        <w:rPr>
          <w:lang w:val="en-CA"/>
        </w:rPr>
        <w:tab/>
        <w:t># pa = alpha</w:t>
      </w:r>
    </w:p>
    <w:p w14:paraId="1ECB00E9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ab/>
        <w:t xml:space="preserve">addi </w:t>
      </w:r>
      <w:r w:rsidRPr="0043529F">
        <w:rPr>
          <w:lang w:val="en-CA"/>
        </w:rPr>
        <w:tab/>
        <w:t>$s3, $s0, 32</w:t>
      </w:r>
      <w:r w:rsidRPr="0043529F">
        <w:rPr>
          <w:lang w:val="en-CA"/>
        </w:rPr>
        <w:tab/>
      </w:r>
      <w:r w:rsidRPr="0043529F">
        <w:rPr>
          <w:lang w:val="en-CA"/>
        </w:rPr>
        <w:tab/>
        <w:t># guard = pa + 8</w:t>
      </w:r>
    </w:p>
    <w:p w14:paraId="6CEE9B7F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ab/>
        <w:t>la</w:t>
      </w:r>
      <w:r w:rsidRPr="0043529F">
        <w:rPr>
          <w:lang w:val="en-CA"/>
        </w:rPr>
        <w:tab/>
        <w:t>$s1, beta</w:t>
      </w:r>
      <w:r w:rsidRPr="0043529F">
        <w:rPr>
          <w:lang w:val="en-CA"/>
        </w:rPr>
        <w:tab/>
      </w:r>
      <w:r w:rsidRPr="0043529F">
        <w:rPr>
          <w:lang w:val="en-CA"/>
        </w:rPr>
        <w:tab/>
        <w:t># pb = beta</w:t>
      </w:r>
    </w:p>
    <w:p w14:paraId="18D04176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ab/>
        <w:t>addi</w:t>
      </w:r>
      <w:r w:rsidRPr="0043529F">
        <w:rPr>
          <w:lang w:val="en-CA"/>
        </w:rPr>
        <w:tab/>
        <w:t>$s1, $s1, 32</w:t>
      </w:r>
      <w:r w:rsidRPr="0043529F">
        <w:rPr>
          <w:lang w:val="en-CA"/>
        </w:rPr>
        <w:tab/>
      </w:r>
      <w:r w:rsidRPr="0043529F">
        <w:rPr>
          <w:lang w:val="en-CA"/>
        </w:rPr>
        <w:tab/>
        <w:t># pb += 8</w:t>
      </w:r>
    </w:p>
    <w:p w14:paraId="086C1C1E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>L1:</w:t>
      </w:r>
    </w:p>
    <w:p w14:paraId="367F72FB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ab/>
        <w:t>beq</w:t>
      </w:r>
      <w:r w:rsidRPr="0043529F">
        <w:rPr>
          <w:lang w:val="en-CA"/>
        </w:rPr>
        <w:tab/>
        <w:t>$s0, $s3, L2</w:t>
      </w:r>
      <w:r w:rsidRPr="0043529F">
        <w:rPr>
          <w:lang w:val="en-CA"/>
        </w:rPr>
        <w:tab/>
      </w:r>
      <w:r w:rsidRPr="0043529F">
        <w:rPr>
          <w:lang w:val="en-CA"/>
        </w:rPr>
        <w:tab/>
        <w:t># if (pa == guard) goto L2</w:t>
      </w:r>
    </w:p>
    <w:p w14:paraId="526AD6FB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ab/>
        <w:t>addi</w:t>
      </w:r>
      <w:r w:rsidRPr="0043529F">
        <w:rPr>
          <w:lang w:val="en-CA"/>
        </w:rPr>
        <w:tab/>
        <w:t>$s1, $s1, -4</w:t>
      </w:r>
      <w:r w:rsidRPr="0043529F">
        <w:rPr>
          <w:lang w:val="en-CA"/>
        </w:rPr>
        <w:tab/>
      </w:r>
      <w:r w:rsidRPr="0043529F">
        <w:rPr>
          <w:lang w:val="en-CA"/>
        </w:rPr>
        <w:tab/>
        <w:t># pb--</w:t>
      </w:r>
    </w:p>
    <w:p w14:paraId="67C6462E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ab/>
        <w:t>lw</w:t>
      </w:r>
      <w:r w:rsidRPr="0043529F">
        <w:rPr>
          <w:lang w:val="en-CA"/>
        </w:rPr>
        <w:tab/>
        <w:t>$t0, ($s0)</w:t>
      </w:r>
      <w:r w:rsidRPr="0043529F">
        <w:rPr>
          <w:lang w:val="en-CA"/>
        </w:rPr>
        <w:tab/>
      </w:r>
      <w:r w:rsidRPr="0043529F">
        <w:rPr>
          <w:lang w:val="en-CA"/>
        </w:rPr>
        <w:tab/>
        <w:t># $t0 = *pa</w:t>
      </w:r>
    </w:p>
    <w:p w14:paraId="3C7F3B3D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ab/>
        <w:t>sw</w:t>
      </w:r>
      <w:r w:rsidRPr="0043529F">
        <w:rPr>
          <w:lang w:val="en-CA"/>
        </w:rPr>
        <w:tab/>
        <w:t>$t0, ($s1)</w:t>
      </w:r>
      <w:r w:rsidRPr="0043529F">
        <w:rPr>
          <w:lang w:val="en-CA"/>
        </w:rPr>
        <w:tab/>
      </w:r>
      <w:r w:rsidRPr="0043529F">
        <w:rPr>
          <w:lang w:val="en-CA"/>
        </w:rPr>
        <w:tab/>
        <w:t># *pb = $t0</w:t>
      </w:r>
    </w:p>
    <w:p w14:paraId="7810558B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ab/>
        <w:t>addi</w:t>
      </w:r>
      <w:r w:rsidRPr="0043529F">
        <w:rPr>
          <w:lang w:val="en-CA"/>
        </w:rPr>
        <w:tab/>
        <w:t>$s0, $s0, 4</w:t>
      </w:r>
      <w:r w:rsidRPr="0043529F">
        <w:rPr>
          <w:lang w:val="en-CA"/>
        </w:rPr>
        <w:tab/>
      </w:r>
      <w:r w:rsidRPr="0043529F">
        <w:rPr>
          <w:lang w:val="en-CA"/>
        </w:rPr>
        <w:tab/>
        <w:t># pa++</w:t>
      </w:r>
    </w:p>
    <w:p w14:paraId="25AEB327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ab/>
        <w:t>j</w:t>
      </w:r>
      <w:r w:rsidRPr="0043529F">
        <w:rPr>
          <w:lang w:val="en-CA"/>
        </w:rPr>
        <w:tab/>
        <w:t>L1</w:t>
      </w:r>
      <w:r w:rsidRPr="0043529F">
        <w:rPr>
          <w:lang w:val="en-CA"/>
        </w:rPr>
        <w:tab/>
      </w:r>
      <w:r w:rsidRPr="0043529F">
        <w:rPr>
          <w:lang w:val="en-CA"/>
        </w:rPr>
        <w:tab/>
      </w:r>
      <w:r w:rsidRPr="0043529F">
        <w:rPr>
          <w:lang w:val="en-CA"/>
        </w:rPr>
        <w:tab/>
        <w:t># goto L1</w:t>
      </w:r>
    </w:p>
    <w:p w14:paraId="3A1BAA2C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>L2:</w:t>
      </w:r>
    </w:p>
    <w:p w14:paraId="525C2D01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ab/>
        <w:t xml:space="preserve">add </w:t>
      </w:r>
      <w:r w:rsidRPr="0043529F">
        <w:rPr>
          <w:lang w:val="en-CA"/>
        </w:rPr>
        <w:tab/>
        <w:t>$s6, $zero, $zero</w:t>
      </w:r>
      <w:r w:rsidRPr="0043529F">
        <w:rPr>
          <w:lang w:val="en-CA"/>
        </w:rPr>
        <w:tab/>
        <w:t># imin = 0</w:t>
      </w:r>
    </w:p>
    <w:p w14:paraId="35376318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ab/>
        <w:t>la</w:t>
      </w:r>
      <w:r w:rsidRPr="0043529F">
        <w:rPr>
          <w:lang w:val="en-CA"/>
        </w:rPr>
        <w:tab/>
        <w:t>$t1, alpha</w:t>
      </w:r>
      <w:r w:rsidRPr="0043529F">
        <w:rPr>
          <w:lang w:val="en-CA"/>
        </w:rPr>
        <w:tab/>
      </w:r>
      <w:r w:rsidRPr="0043529F">
        <w:rPr>
          <w:lang w:val="en-CA"/>
        </w:rPr>
        <w:tab/>
        <w:t># $t1 = alpha</w:t>
      </w:r>
    </w:p>
    <w:p w14:paraId="28E1607E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ab/>
        <w:t>lw</w:t>
      </w:r>
      <w:r w:rsidRPr="0043529F">
        <w:rPr>
          <w:lang w:val="en-CA"/>
        </w:rPr>
        <w:tab/>
        <w:t>$s5, ($t1)</w:t>
      </w:r>
      <w:r w:rsidRPr="0043529F">
        <w:rPr>
          <w:lang w:val="en-CA"/>
        </w:rPr>
        <w:tab/>
      </w:r>
      <w:r w:rsidRPr="0043529F">
        <w:rPr>
          <w:lang w:val="en-CA"/>
        </w:rPr>
        <w:tab/>
        <w:t># min = alpha[0]</w:t>
      </w:r>
    </w:p>
    <w:p w14:paraId="693F9444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ab/>
        <w:t>addi</w:t>
      </w:r>
      <w:r w:rsidRPr="0043529F">
        <w:rPr>
          <w:lang w:val="en-CA"/>
        </w:rPr>
        <w:tab/>
        <w:t>$s4, $zero, 1</w:t>
      </w:r>
      <w:r w:rsidRPr="0043529F">
        <w:rPr>
          <w:lang w:val="en-CA"/>
        </w:rPr>
        <w:tab/>
      </w:r>
      <w:r w:rsidRPr="0043529F">
        <w:rPr>
          <w:lang w:val="en-CA"/>
        </w:rPr>
        <w:tab/>
        <w:t># i = 1</w:t>
      </w:r>
    </w:p>
    <w:p w14:paraId="4727F461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>L3:</w:t>
      </w:r>
    </w:p>
    <w:p w14:paraId="62D71ADB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ab/>
        <w:t xml:space="preserve">addi </w:t>
      </w:r>
      <w:r w:rsidRPr="0043529F">
        <w:rPr>
          <w:lang w:val="en-CA"/>
        </w:rPr>
        <w:tab/>
        <w:t>$t3, $zero, 8</w:t>
      </w:r>
      <w:r w:rsidRPr="0043529F">
        <w:rPr>
          <w:lang w:val="en-CA"/>
        </w:rPr>
        <w:tab/>
      </w:r>
      <w:r w:rsidRPr="0043529F">
        <w:rPr>
          <w:lang w:val="en-CA"/>
        </w:rPr>
        <w:tab/>
        <w:t># $t3 = 8</w:t>
      </w:r>
    </w:p>
    <w:p w14:paraId="712E39CB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ab/>
        <w:t>slt</w:t>
      </w:r>
      <w:r w:rsidRPr="0043529F">
        <w:rPr>
          <w:lang w:val="en-CA"/>
        </w:rPr>
        <w:tab/>
        <w:t>$t4, $s4, $t3</w:t>
      </w:r>
      <w:r w:rsidRPr="0043529F">
        <w:rPr>
          <w:lang w:val="en-CA"/>
        </w:rPr>
        <w:tab/>
      </w:r>
      <w:r w:rsidRPr="0043529F">
        <w:rPr>
          <w:lang w:val="en-CA"/>
        </w:rPr>
        <w:tab/>
        <w:t># $t4 = (i &lt; $t3)</w:t>
      </w:r>
    </w:p>
    <w:p w14:paraId="156C12B7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ab/>
        <w:t>beq</w:t>
      </w:r>
      <w:r w:rsidRPr="0043529F">
        <w:rPr>
          <w:lang w:val="en-CA"/>
        </w:rPr>
        <w:tab/>
        <w:t>$t4, $zero, L6</w:t>
      </w:r>
      <w:r w:rsidRPr="0043529F">
        <w:rPr>
          <w:lang w:val="en-CA"/>
        </w:rPr>
        <w:tab/>
      </w:r>
      <w:r w:rsidRPr="0043529F">
        <w:rPr>
          <w:lang w:val="en-CA"/>
        </w:rPr>
        <w:tab/>
        <w:t># if ($t4 != 0) goto L6</w:t>
      </w:r>
    </w:p>
    <w:p w14:paraId="6E16B498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ab/>
      </w:r>
    </w:p>
    <w:p w14:paraId="781B1B4F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ab/>
        <w:t xml:space="preserve">sll </w:t>
      </w:r>
      <w:r w:rsidRPr="0043529F">
        <w:rPr>
          <w:lang w:val="en-CA"/>
        </w:rPr>
        <w:tab/>
        <w:t>$t5, $s4, 2</w:t>
      </w:r>
      <w:r w:rsidRPr="0043529F">
        <w:rPr>
          <w:lang w:val="en-CA"/>
        </w:rPr>
        <w:tab/>
      </w:r>
      <w:r w:rsidRPr="0043529F">
        <w:rPr>
          <w:lang w:val="en-CA"/>
        </w:rPr>
        <w:tab/>
        <w:t># $t5 = i * 4</w:t>
      </w:r>
    </w:p>
    <w:p w14:paraId="42F39BB6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ab/>
        <w:t>add</w:t>
      </w:r>
      <w:r w:rsidRPr="0043529F">
        <w:rPr>
          <w:lang w:val="en-CA"/>
        </w:rPr>
        <w:tab/>
        <w:t>$t5, $t5, $t1</w:t>
      </w:r>
      <w:r w:rsidRPr="0043529F">
        <w:rPr>
          <w:lang w:val="en-CA"/>
        </w:rPr>
        <w:tab/>
      </w:r>
      <w:r w:rsidRPr="0043529F">
        <w:rPr>
          <w:lang w:val="en-CA"/>
        </w:rPr>
        <w:tab/>
        <w:t># $t5 += alpha</w:t>
      </w:r>
    </w:p>
    <w:p w14:paraId="16A97242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ab/>
        <w:t>lw</w:t>
      </w:r>
      <w:r w:rsidRPr="0043529F">
        <w:rPr>
          <w:lang w:val="en-CA"/>
        </w:rPr>
        <w:tab/>
        <w:t>$t6, ($t5)</w:t>
      </w:r>
      <w:r w:rsidRPr="0043529F">
        <w:rPr>
          <w:lang w:val="en-CA"/>
        </w:rPr>
        <w:tab/>
      </w:r>
      <w:r w:rsidRPr="0043529F">
        <w:rPr>
          <w:lang w:val="en-CA"/>
        </w:rPr>
        <w:tab/>
        <w:t># $t6 = *$t2</w:t>
      </w:r>
    </w:p>
    <w:p w14:paraId="7D90F8FB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ab/>
        <w:t>slt</w:t>
      </w:r>
      <w:r w:rsidRPr="0043529F">
        <w:rPr>
          <w:lang w:val="en-CA"/>
        </w:rPr>
        <w:tab/>
        <w:t>$t7, $t6, $s5</w:t>
      </w:r>
      <w:r w:rsidRPr="0043529F">
        <w:rPr>
          <w:lang w:val="en-CA"/>
        </w:rPr>
        <w:tab/>
      </w:r>
      <w:r w:rsidRPr="0043529F">
        <w:rPr>
          <w:lang w:val="en-CA"/>
        </w:rPr>
        <w:tab/>
        <w:t># $t7 = ($t6 &lt; min)</w:t>
      </w:r>
    </w:p>
    <w:p w14:paraId="3DACBF6D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ab/>
        <w:t>bne</w:t>
      </w:r>
      <w:r w:rsidRPr="0043529F">
        <w:rPr>
          <w:lang w:val="en-CA"/>
        </w:rPr>
        <w:tab/>
        <w:t>$t7, $zero, L5</w:t>
      </w:r>
      <w:r w:rsidRPr="0043529F">
        <w:rPr>
          <w:lang w:val="en-CA"/>
        </w:rPr>
        <w:tab/>
      </w:r>
      <w:r w:rsidRPr="0043529F">
        <w:rPr>
          <w:lang w:val="en-CA"/>
        </w:rPr>
        <w:tab/>
        <w:t># if ($t7 != 0) goto L5</w:t>
      </w:r>
    </w:p>
    <w:p w14:paraId="27389762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>L4:</w:t>
      </w:r>
    </w:p>
    <w:p w14:paraId="41145BD3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ab/>
        <w:t>addi</w:t>
      </w:r>
      <w:r w:rsidRPr="0043529F">
        <w:rPr>
          <w:lang w:val="en-CA"/>
        </w:rPr>
        <w:tab/>
        <w:t>$s4, $s4, 1</w:t>
      </w:r>
      <w:r w:rsidRPr="0043529F">
        <w:rPr>
          <w:lang w:val="en-CA"/>
        </w:rPr>
        <w:tab/>
      </w:r>
      <w:r w:rsidRPr="0043529F">
        <w:rPr>
          <w:lang w:val="en-CA"/>
        </w:rPr>
        <w:tab/>
        <w:t># i++</w:t>
      </w:r>
    </w:p>
    <w:p w14:paraId="45138398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ab/>
        <w:t>j</w:t>
      </w:r>
      <w:r w:rsidRPr="0043529F">
        <w:rPr>
          <w:lang w:val="en-CA"/>
        </w:rPr>
        <w:tab/>
        <w:t>L3</w:t>
      </w:r>
      <w:r w:rsidRPr="0043529F">
        <w:rPr>
          <w:lang w:val="en-CA"/>
        </w:rPr>
        <w:tab/>
      </w:r>
      <w:r w:rsidRPr="0043529F">
        <w:rPr>
          <w:lang w:val="en-CA"/>
        </w:rPr>
        <w:tab/>
      </w:r>
      <w:r w:rsidRPr="0043529F">
        <w:rPr>
          <w:lang w:val="en-CA"/>
        </w:rPr>
        <w:tab/>
        <w:t># goto L3</w:t>
      </w:r>
    </w:p>
    <w:p w14:paraId="18AC452C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>L5:</w:t>
      </w:r>
    </w:p>
    <w:p w14:paraId="23E6727E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ab/>
        <w:t>sll</w:t>
      </w:r>
      <w:r w:rsidRPr="0043529F">
        <w:rPr>
          <w:lang w:val="en-CA"/>
        </w:rPr>
        <w:tab/>
        <w:t xml:space="preserve">$t2, $s4, 2 </w:t>
      </w:r>
      <w:r w:rsidRPr="0043529F">
        <w:rPr>
          <w:lang w:val="en-CA"/>
        </w:rPr>
        <w:tab/>
      </w:r>
      <w:r w:rsidRPr="0043529F">
        <w:rPr>
          <w:lang w:val="en-CA"/>
        </w:rPr>
        <w:tab/>
        <w:t># $t2 = i * 4</w:t>
      </w:r>
    </w:p>
    <w:p w14:paraId="5AC30684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ab/>
        <w:t xml:space="preserve">add </w:t>
      </w:r>
      <w:r w:rsidRPr="0043529F">
        <w:rPr>
          <w:lang w:val="en-CA"/>
        </w:rPr>
        <w:tab/>
        <w:t>$t2, $t2, $t1</w:t>
      </w:r>
      <w:r w:rsidRPr="0043529F">
        <w:rPr>
          <w:lang w:val="en-CA"/>
        </w:rPr>
        <w:tab/>
      </w:r>
      <w:r w:rsidRPr="0043529F">
        <w:rPr>
          <w:lang w:val="en-CA"/>
        </w:rPr>
        <w:tab/>
        <w:t># $t2 += alpha</w:t>
      </w:r>
    </w:p>
    <w:p w14:paraId="06DDDF62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ab/>
        <w:t>lw</w:t>
      </w:r>
      <w:r w:rsidRPr="0043529F">
        <w:rPr>
          <w:lang w:val="en-CA"/>
        </w:rPr>
        <w:tab/>
        <w:t>$s5, ($t2)</w:t>
      </w:r>
      <w:r w:rsidRPr="0043529F">
        <w:rPr>
          <w:lang w:val="en-CA"/>
        </w:rPr>
        <w:tab/>
      </w:r>
      <w:r w:rsidRPr="0043529F">
        <w:rPr>
          <w:lang w:val="en-CA"/>
        </w:rPr>
        <w:tab/>
        <w:t># min = *$t2</w:t>
      </w:r>
    </w:p>
    <w:p w14:paraId="08CF5586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ab/>
        <w:t>add</w:t>
      </w:r>
      <w:r w:rsidRPr="0043529F">
        <w:rPr>
          <w:lang w:val="en-CA"/>
        </w:rPr>
        <w:tab/>
        <w:t>$s6, $zero, $s4</w:t>
      </w:r>
      <w:r w:rsidRPr="0043529F">
        <w:rPr>
          <w:lang w:val="en-CA"/>
        </w:rPr>
        <w:tab/>
      </w:r>
      <w:r w:rsidRPr="0043529F">
        <w:rPr>
          <w:lang w:val="en-CA"/>
        </w:rPr>
        <w:tab/>
        <w:t># imin = i</w:t>
      </w:r>
    </w:p>
    <w:p w14:paraId="15109B85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ab/>
        <w:t>j</w:t>
      </w:r>
      <w:r w:rsidRPr="0043529F">
        <w:rPr>
          <w:lang w:val="en-CA"/>
        </w:rPr>
        <w:tab/>
        <w:t>L4</w:t>
      </w:r>
      <w:r w:rsidRPr="0043529F">
        <w:rPr>
          <w:lang w:val="en-CA"/>
        </w:rPr>
        <w:tab/>
      </w:r>
      <w:r w:rsidRPr="0043529F">
        <w:rPr>
          <w:lang w:val="en-CA"/>
        </w:rPr>
        <w:tab/>
      </w:r>
      <w:r w:rsidRPr="0043529F">
        <w:rPr>
          <w:lang w:val="en-CA"/>
        </w:rPr>
        <w:tab/>
        <w:t># goto L4</w:t>
      </w:r>
    </w:p>
    <w:p w14:paraId="392B0CBE" w14:textId="77777777" w:rsidR="0043529F" w:rsidRPr="0043529F" w:rsidRDefault="0043529F" w:rsidP="0043529F">
      <w:pPr>
        <w:pStyle w:val="Code"/>
        <w:rPr>
          <w:lang w:val="en-CA"/>
        </w:rPr>
      </w:pPr>
      <w:r w:rsidRPr="0043529F">
        <w:rPr>
          <w:lang w:val="en-CA"/>
        </w:rPr>
        <w:t>L6:</w:t>
      </w:r>
    </w:p>
    <w:p w14:paraId="7A86AC20" w14:textId="375EC47B" w:rsidR="0043529F" w:rsidRPr="005210AC" w:rsidRDefault="0043529F" w:rsidP="0043529F">
      <w:pPr>
        <w:pStyle w:val="Code"/>
        <w:rPr>
          <w:lang w:val="en-CA"/>
        </w:rPr>
      </w:pPr>
      <w:r>
        <w:rPr>
          <w:lang w:val="en-CA"/>
        </w:rPr>
        <w:tab/>
        <w:t>jr</w:t>
      </w:r>
      <w:r>
        <w:rPr>
          <w:lang w:val="en-CA"/>
        </w:rPr>
        <w:tab/>
        <w:t>$ra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# return</w:t>
      </w:r>
      <w:bookmarkStart w:id="0" w:name="_GoBack"/>
      <w:bookmarkEnd w:id="0"/>
    </w:p>
    <w:sectPr w:rsidR="0043529F" w:rsidRPr="005210AC" w:rsidSect="002156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362E37"/>
    <w:multiLevelType w:val="hybridMultilevel"/>
    <w:tmpl w:val="B18E0BCA"/>
    <w:lvl w:ilvl="0" w:tplc="EE000308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3"/>
  <w:activeWritingStyle w:appName="MSWord" w:lang="en-CA" w:vendorID="64" w:dllVersion="131078" w:nlCheck="1" w:checkStyle="0"/>
  <w:activeWritingStyle w:appName="MSWord" w:lang="en-US" w:vendorID="64" w:dllVersion="131078" w:nlCheck="1" w:checkStyle="0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0AC"/>
    <w:rsid w:val="00093A3C"/>
    <w:rsid w:val="00132BD2"/>
    <w:rsid w:val="00157EDB"/>
    <w:rsid w:val="001638CB"/>
    <w:rsid w:val="002156DA"/>
    <w:rsid w:val="00282B87"/>
    <w:rsid w:val="003B4826"/>
    <w:rsid w:val="003C76E0"/>
    <w:rsid w:val="0043529F"/>
    <w:rsid w:val="004969AE"/>
    <w:rsid w:val="005210AC"/>
    <w:rsid w:val="005C4645"/>
    <w:rsid w:val="0061038A"/>
    <w:rsid w:val="00786952"/>
    <w:rsid w:val="008472C1"/>
    <w:rsid w:val="009A1179"/>
    <w:rsid w:val="009E007C"/>
    <w:rsid w:val="009E3445"/>
    <w:rsid w:val="00AF7A50"/>
    <w:rsid w:val="00B2151C"/>
    <w:rsid w:val="00C62A8B"/>
    <w:rsid w:val="00C724A8"/>
    <w:rsid w:val="00C86588"/>
    <w:rsid w:val="00E26557"/>
    <w:rsid w:val="00F05CF0"/>
    <w:rsid w:val="00FB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F9D5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A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C62A8B"/>
    <w:pPr>
      <w:pBdr>
        <w:top w:val="single" w:sz="8" w:space="5" w:color="auto"/>
        <w:left w:val="single" w:sz="8" w:space="5" w:color="auto"/>
        <w:bottom w:val="single" w:sz="8" w:space="5" w:color="auto"/>
        <w:right w:val="single" w:sz="8" w:space="5" w:color="auto"/>
      </w:pBdr>
      <w:spacing w:before="120" w:after="120"/>
    </w:pPr>
    <w:rPr>
      <w:rFonts w:ascii="Consolas" w:hAnsi="Consolas"/>
      <w:sz w:val="16"/>
    </w:rPr>
  </w:style>
  <w:style w:type="paragraph" w:customStyle="1" w:styleId="ExcerciseHeader">
    <w:name w:val="Excercise Header"/>
    <w:basedOn w:val="Heading1"/>
    <w:qFormat/>
    <w:rsid w:val="00C62A8B"/>
    <w:pPr>
      <w:jc w:val="center"/>
    </w:pPr>
  </w:style>
  <w:style w:type="paragraph" w:customStyle="1" w:styleId="Terminal">
    <w:name w:val="Terminal"/>
    <w:basedOn w:val="Normal"/>
    <w:qFormat/>
    <w:rsid w:val="00C62A8B"/>
    <w:pPr>
      <w:spacing w:before="120" w:after="120"/>
      <w:ind w:left="720"/>
    </w:pPr>
    <w:rPr>
      <w:rFonts w:ascii="Consolas" w:hAnsi="Consolas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62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210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E00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Mitchell/Library/Group%20Containers/UBF8T346G9.Office/User%20Content.localized/Templates.localized/ENCM%20369%20Postlab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ENCM 369 Postlab.dotx</Template>
  <TotalTime>50</TotalTime>
  <Pages>6</Pages>
  <Words>735</Words>
  <Characters>4196</Characters>
  <Application>Microsoft Macintosh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Exercise A</vt:lpstr>
      <vt:lpstr/>
    </vt:vector>
  </TitlesOfParts>
  <LinksUpToDate>false</LinksUpToDate>
  <CharactersWithSpaces>4922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Sawatzky</dc:creator>
  <cp:keywords/>
  <dc:description/>
  <cp:lastModifiedBy>Mitchell Sawatzky</cp:lastModifiedBy>
  <cp:revision>3</cp:revision>
  <dcterms:created xsi:type="dcterms:W3CDTF">2016-01-22T20:34:00Z</dcterms:created>
  <dcterms:modified xsi:type="dcterms:W3CDTF">2016-01-28T15:06:00Z</dcterms:modified>
</cp:coreProperties>
</file>