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C21297" w14:textId="77777777" w:rsidR="00C62A8B" w:rsidRDefault="00C62A8B">
      <w:pPr>
        <w:rPr>
          <w:b/>
          <w:lang w:val="en-CA"/>
        </w:rPr>
      </w:pPr>
    </w:p>
    <w:p w14:paraId="464FD0D8" w14:textId="77777777" w:rsidR="00C62A8B" w:rsidRDefault="00C62A8B">
      <w:pPr>
        <w:rPr>
          <w:b/>
          <w:lang w:val="en-CA"/>
        </w:rPr>
      </w:pPr>
    </w:p>
    <w:p w14:paraId="7F0BCBD3" w14:textId="77777777" w:rsidR="00C62A8B" w:rsidRDefault="00C62A8B">
      <w:pPr>
        <w:rPr>
          <w:b/>
          <w:lang w:val="en-CA"/>
        </w:rPr>
      </w:pPr>
    </w:p>
    <w:p w14:paraId="02976A4C" w14:textId="77777777" w:rsidR="00C62A8B" w:rsidRDefault="00C62A8B">
      <w:pPr>
        <w:rPr>
          <w:b/>
          <w:lang w:val="en-CA"/>
        </w:rPr>
      </w:pPr>
    </w:p>
    <w:p w14:paraId="05D596D7" w14:textId="77777777" w:rsidR="00C62A8B" w:rsidRDefault="00C62A8B">
      <w:pPr>
        <w:rPr>
          <w:b/>
          <w:lang w:val="en-CA"/>
        </w:rPr>
      </w:pPr>
    </w:p>
    <w:p w14:paraId="6E08768B" w14:textId="77777777" w:rsidR="00C62A8B" w:rsidRDefault="00C62A8B">
      <w:pPr>
        <w:rPr>
          <w:b/>
          <w:lang w:val="en-CA"/>
        </w:rPr>
      </w:pPr>
    </w:p>
    <w:p w14:paraId="55B8AB6C" w14:textId="77777777" w:rsidR="00C62A8B" w:rsidRDefault="00C62A8B">
      <w:pPr>
        <w:rPr>
          <w:b/>
          <w:lang w:val="en-CA"/>
        </w:rPr>
      </w:pPr>
    </w:p>
    <w:p w14:paraId="28951F62" w14:textId="77777777" w:rsidR="00C62A8B" w:rsidRDefault="00C62A8B">
      <w:pPr>
        <w:rPr>
          <w:b/>
          <w:lang w:val="en-CA"/>
        </w:rPr>
      </w:pPr>
    </w:p>
    <w:p w14:paraId="7BE1C193" w14:textId="77777777" w:rsidR="00C62A8B" w:rsidRDefault="00C62A8B">
      <w:pPr>
        <w:rPr>
          <w:b/>
          <w:lang w:val="en-CA"/>
        </w:rPr>
      </w:pPr>
    </w:p>
    <w:p w14:paraId="1ECC0F7A" w14:textId="77777777" w:rsidR="00C62A8B" w:rsidRDefault="00C62A8B">
      <w:pPr>
        <w:rPr>
          <w:b/>
          <w:lang w:val="en-CA"/>
        </w:rPr>
      </w:pPr>
    </w:p>
    <w:p w14:paraId="157A8487" w14:textId="77777777" w:rsidR="00C62A8B" w:rsidRDefault="00C62A8B">
      <w:pPr>
        <w:rPr>
          <w:b/>
          <w:lang w:val="en-CA"/>
        </w:rPr>
      </w:pPr>
    </w:p>
    <w:p w14:paraId="183AF448" w14:textId="77777777" w:rsidR="00C62A8B" w:rsidRDefault="00C62A8B">
      <w:pPr>
        <w:rPr>
          <w:b/>
          <w:lang w:val="en-CA"/>
        </w:rPr>
      </w:pPr>
    </w:p>
    <w:p w14:paraId="28BA1B57" w14:textId="77777777" w:rsidR="00C62A8B" w:rsidRDefault="00C62A8B">
      <w:pPr>
        <w:rPr>
          <w:b/>
          <w:lang w:val="en-CA"/>
        </w:rPr>
      </w:pPr>
    </w:p>
    <w:p w14:paraId="06B7A064" w14:textId="77777777" w:rsidR="00C62A8B" w:rsidRDefault="00C62A8B">
      <w:pPr>
        <w:rPr>
          <w:b/>
          <w:lang w:val="en-CA"/>
        </w:rPr>
      </w:pPr>
    </w:p>
    <w:p w14:paraId="4D90D041" w14:textId="77777777" w:rsidR="003C76E0" w:rsidRDefault="00C62A8B" w:rsidP="00C62A8B">
      <w:pPr>
        <w:ind w:left="1440"/>
        <w:rPr>
          <w:lang w:val="en-CA"/>
        </w:rPr>
      </w:pPr>
      <w:r w:rsidRPr="00C62A8B">
        <w:rPr>
          <w:b/>
          <w:lang w:val="en-CA"/>
        </w:rPr>
        <w:t>Course</w:t>
      </w:r>
      <w:r w:rsidR="00AF7A50">
        <w:rPr>
          <w:lang w:val="en-CA"/>
        </w:rPr>
        <w:t>: ENCM 369</w:t>
      </w:r>
    </w:p>
    <w:p w14:paraId="479222BB" w14:textId="77777777" w:rsidR="00AF7A50" w:rsidRPr="00AF7A50" w:rsidRDefault="00AF7A50" w:rsidP="00C62A8B">
      <w:pPr>
        <w:ind w:left="1440"/>
        <w:rPr>
          <w:lang w:val="en-CA"/>
        </w:rPr>
      </w:pPr>
      <w:r>
        <w:rPr>
          <w:b/>
          <w:lang w:val="en-CA"/>
        </w:rPr>
        <w:t xml:space="preserve">Lab Section: </w:t>
      </w:r>
      <w:r>
        <w:rPr>
          <w:lang w:val="en-CA"/>
        </w:rPr>
        <w:t>B03</w:t>
      </w:r>
    </w:p>
    <w:p w14:paraId="4C4B46F6" w14:textId="77777777" w:rsidR="00C62A8B" w:rsidRPr="00C62A8B" w:rsidRDefault="00A40B7F" w:rsidP="00C62A8B">
      <w:pPr>
        <w:ind w:left="1440"/>
        <w:rPr>
          <w:b/>
          <w:lang w:val="en-CA"/>
        </w:rPr>
      </w:pPr>
      <w:r>
        <w:rPr>
          <w:b/>
          <w:lang w:val="en-CA"/>
        </w:rPr>
        <w:t>Lab 6</w:t>
      </w:r>
    </w:p>
    <w:p w14:paraId="7EEE1BD6" w14:textId="77777777" w:rsidR="00C62A8B" w:rsidRDefault="00C62A8B" w:rsidP="00C62A8B">
      <w:pPr>
        <w:ind w:left="1440"/>
        <w:rPr>
          <w:lang w:val="en-CA"/>
        </w:rPr>
      </w:pPr>
      <w:r w:rsidRPr="00C62A8B">
        <w:rPr>
          <w:b/>
          <w:lang w:val="en-CA"/>
        </w:rPr>
        <w:t>Student Name</w:t>
      </w:r>
      <w:r>
        <w:rPr>
          <w:lang w:val="en-CA"/>
        </w:rPr>
        <w:t>: Mitchell Sawatzky</w:t>
      </w:r>
    </w:p>
    <w:p w14:paraId="0FAEE418" w14:textId="2765D1BF" w:rsidR="00C62A8B" w:rsidRDefault="00C62A8B" w:rsidP="00C62A8B">
      <w:pPr>
        <w:ind w:left="1440"/>
        <w:rPr>
          <w:lang w:val="en-CA"/>
        </w:rPr>
      </w:pPr>
      <w:r w:rsidRPr="00C62A8B">
        <w:rPr>
          <w:b/>
          <w:lang w:val="en-CA"/>
        </w:rPr>
        <w:t>Date Submitted</w:t>
      </w:r>
      <w:r w:rsidR="00AD4E69">
        <w:rPr>
          <w:lang w:val="en-CA"/>
        </w:rPr>
        <w:t>: March 4</w:t>
      </w:r>
      <w:bookmarkStart w:id="0" w:name="_GoBack"/>
      <w:bookmarkEnd w:id="0"/>
      <w:r>
        <w:rPr>
          <w:lang w:val="en-CA"/>
        </w:rPr>
        <w:t>, 2016</w:t>
      </w:r>
    </w:p>
    <w:p w14:paraId="4371303B" w14:textId="77777777" w:rsidR="00C62A8B" w:rsidRDefault="00C62A8B">
      <w:pPr>
        <w:rPr>
          <w:b/>
          <w:lang w:val="en-CA"/>
        </w:rPr>
      </w:pPr>
      <w:r>
        <w:rPr>
          <w:b/>
          <w:lang w:val="en-CA"/>
        </w:rPr>
        <w:br w:type="page"/>
      </w:r>
    </w:p>
    <w:p w14:paraId="68541428" w14:textId="77777777" w:rsidR="00C62A8B" w:rsidRDefault="00C62A8B" w:rsidP="00C62A8B">
      <w:pPr>
        <w:pStyle w:val="ExcerciseHeader"/>
        <w:rPr>
          <w:lang w:val="en-CA"/>
        </w:rPr>
      </w:pPr>
      <w:r>
        <w:rPr>
          <w:lang w:val="en-CA"/>
        </w:rPr>
        <w:lastRenderedPageBreak/>
        <w:t xml:space="preserve">Exercise </w:t>
      </w:r>
      <w:r w:rsidR="00A40B7F">
        <w:rPr>
          <w:lang w:val="en-CA"/>
        </w:rPr>
        <w:t>A</w:t>
      </w:r>
    </w:p>
    <w:p w14:paraId="7C9642BB" w14:textId="77777777" w:rsidR="00F541DC" w:rsidRDefault="00F541DC" w:rsidP="00F541DC">
      <w:pPr>
        <w:jc w:val="center"/>
        <w:rPr>
          <w:lang w:val="en-CA"/>
        </w:rPr>
      </w:pPr>
      <w:r>
        <w:rPr>
          <w:lang w:val="en-CA"/>
        </w:rPr>
        <w:t>Part I</w:t>
      </w:r>
    </w:p>
    <w:p w14:paraId="2B8AF7F8" w14:textId="77777777" w:rsidR="00C62A8B" w:rsidRDefault="00A40B7F" w:rsidP="00A40B7F">
      <w:pPr>
        <w:rPr>
          <w:rFonts w:ascii="Consolas" w:hAnsi="Consolas"/>
        </w:rPr>
      </w:pPr>
      <w:r w:rsidRPr="00A40B7F">
        <w:rPr>
          <w:rFonts w:ascii="Consolas" w:hAnsi="Consolas"/>
        </w:rPr>
        <w:t>addiu</w:t>
      </w:r>
      <w:r w:rsidRPr="00A40B7F">
        <w:rPr>
          <w:rFonts w:ascii="Consolas" w:hAnsi="Consolas"/>
        </w:rPr>
        <w:tab/>
        <w:t>$sp, $sp, -96</w:t>
      </w:r>
    </w:p>
    <w:p w14:paraId="0D57BEA3" w14:textId="77777777" w:rsidR="00A40B7F" w:rsidRDefault="00A40B7F" w:rsidP="00A40B7F">
      <w:pPr>
        <w:rPr>
          <w:rFonts w:ascii="Consolas" w:hAnsi="Consolas"/>
        </w:rPr>
      </w:pPr>
      <w:r>
        <w:rPr>
          <w:rFonts w:ascii="Consolas" w:hAnsi="Consolas"/>
        </w:rPr>
        <w:t>OPCODE: 9</w:t>
      </w:r>
    </w:p>
    <w:p w14:paraId="7A392903" w14:textId="77777777" w:rsidR="00A40B7F" w:rsidRDefault="00A40B7F" w:rsidP="00A40B7F">
      <w:pPr>
        <w:rPr>
          <w:rFonts w:ascii="Consolas" w:hAnsi="Consolas"/>
        </w:rPr>
      </w:pPr>
      <w:r>
        <w:rPr>
          <w:rFonts w:ascii="Consolas" w:hAnsi="Consolas"/>
        </w:rPr>
        <w:t>$sp: 29</w:t>
      </w:r>
    </w:p>
    <w:p w14:paraId="7DE741F6" w14:textId="77777777" w:rsidR="00A40B7F" w:rsidRPr="00A40B7F" w:rsidRDefault="00A40B7F" w:rsidP="00A40B7F">
      <w:pPr>
        <w:rPr>
          <w:rFonts w:ascii="Consolas" w:hAnsi="Consolas"/>
        </w:rPr>
      </w:pPr>
      <w:r>
        <w:rPr>
          <w:rFonts w:ascii="Consolas" w:hAnsi="Consolas"/>
        </w:rPr>
        <w:t>-96: 0b10100000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40B7F" w:rsidRPr="00A40B7F" w14:paraId="223D0BE5" w14:textId="77777777" w:rsidTr="00A40B7F">
        <w:tc>
          <w:tcPr>
            <w:tcW w:w="2337" w:type="dxa"/>
          </w:tcPr>
          <w:p w14:paraId="2BDA6D89" w14:textId="77777777" w:rsidR="00A40B7F" w:rsidRPr="00A40B7F" w:rsidRDefault="00A40B7F" w:rsidP="00A40B7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001001</w:t>
            </w:r>
          </w:p>
        </w:tc>
        <w:tc>
          <w:tcPr>
            <w:tcW w:w="2337" w:type="dxa"/>
          </w:tcPr>
          <w:p w14:paraId="75A8DB49" w14:textId="77777777" w:rsidR="00A40B7F" w:rsidRPr="00A40B7F" w:rsidRDefault="007F445A" w:rsidP="00A40B7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11101</w:t>
            </w:r>
          </w:p>
        </w:tc>
        <w:tc>
          <w:tcPr>
            <w:tcW w:w="2338" w:type="dxa"/>
          </w:tcPr>
          <w:p w14:paraId="69F17A66" w14:textId="77777777" w:rsidR="00A40B7F" w:rsidRPr="00A40B7F" w:rsidRDefault="007F445A" w:rsidP="00A40B7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11101</w:t>
            </w:r>
          </w:p>
        </w:tc>
        <w:tc>
          <w:tcPr>
            <w:tcW w:w="2338" w:type="dxa"/>
          </w:tcPr>
          <w:p w14:paraId="6FF1970F" w14:textId="77777777" w:rsidR="00A40B7F" w:rsidRPr="00A40B7F" w:rsidRDefault="007F445A" w:rsidP="00A40B7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11111111</w:t>
            </w:r>
            <w:r w:rsidR="00A40B7F">
              <w:rPr>
                <w:rFonts w:ascii="Consolas" w:hAnsi="Consolas"/>
              </w:rPr>
              <w:t>10100000</w:t>
            </w:r>
          </w:p>
        </w:tc>
      </w:tr>
      <w:tr w:rsidR="00A40B7F" w:rsidRPr="00A40B7F" w14:paraId="4A9277C7" w14:textId="77777777" w:rsidTr="00A40B7F">
        <w:trPr>
          <w:trHeight w:val="255"/>
        </w:trPr>
        <w:tc>
          <w:tcPr>
            <w:tcW w:w="2337" w:type="dxa"/>
          </w:tcPr>
          <w:p w14:paraId="1AFE03F8" w14:textId="77777777" w:rsidR="00A40B7F" w:rsidRPr="00A40B7F" w:rsidRDefault="00A40B7F" w:rsidP="00A40B7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</w:tc>
        <w:tc>
          <w:tcPr>
            <w:tcW w:w="2337" w:type="dxa"/>
          </w:tcPr>
          <w:p w14:paraId="1DEB0847" w14:textId="77777777" w:rsidR="00A40B7F" w:rsidRPr="00A40B7F" w:rsidRDefault="007F445A" w:rsidP="00A40B7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29</w:t>
            </w:r>
          </w:p>
        </w:tc>
        <w:tc>
          <w:tcPr>
            <w:tcW w:w="2338" w:type="dxa"/>
          </w:tcPr>
          <w:p w14:paraId="5CA954B2" w14:textId="77777777" w:rsidR="00A40B7F" w:rsidRPr="00A40B7F" w:rsidRDefault="007F445A" w:rsidP="00A40B7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29</w:t>
            </w:r>
          </w:p>
        </w:tc>
        <w:tc>
          <w:tcPr>
            <w:tcW w:w="2338" w:type="dxa"/>
          </w:tcPr>
          <w:p w14:paraId="672326C0" w14:textId="77777777" w:rsidR="00A40B7F" w:rsidRPr="00A40B7F" w:rsidRDefault="00A40B7F" w:rsidP="00A40B7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-96</w:t>
            </w:r>
          </w:p>
        </w:tc>
      </w:tr>
    </w:tbl>
    <w:p w14:paraId="7009F9F0" w14:textId="77777777" w:rsidR="00A40B7F" w:rsidRDefault="007F445A" w:rsidP="00A40B7F">
      <w:pPr>
        <w:rPr>
          <w:rFonts w:ascii="Consolas" w:hAnsi="Consolas"/>
        </w:rPr>
      </w:pPr>
      <w:r>
        <w:rPr>
          <w:rFonts w:ascii="Consolas" w:hAnsi="Consolas"/>
        </w:rPr>
        <w:t>So the machine code is 0b00100111101111011111111110100000</w:t>
      </w:r>
    </w:p>
    <w:p w14:paraId="49C65490" w14:textId="77777777" w:rsidR="007F445A" w:rsidRDefault="007F445A" w:rsidP="00A40B7F">
      <w:pPr>
        <w:rPr>
          <w:rFonts w:ascii="Consolas" w:hAnsi="Consolas"/>
        </w:rPr>
      </w:pPr>
    </w:p>
    <w:p w14:paraId="58A6F333" w14:textId="77777777" w:rsidR="007F445A" w:rsidRDefault="007F445A" w:rsidP="00A40B7F">
      <w:pPr>
        <w:rPr>
          <w:rFonts w:ascii="Consolas" w:hAnsi="Consolas"/>
        </w:rPr>
      </w:pPr>
      <w:r>
        <w:rPr>
          <w:rFonts w:ascii="Consolas" w:hAnsi="Consolas"/>
        </w:rPr>
        <w:t>0x7fffed80 is already 32 bits long, so it just needs to be represented in base two as 0b01111111111111111110110110000000</w:t>
      </w:r>
    </w:p>
    <w:p w14:paraId="17CCD208" w14:textId="77777777" w:rsidR="007F445A" w:rsidRDefault="007F445A" w:rsidP="00A40B7F">
      <w:pPr>
        <w:rPr>
          <w:rFonts w:ascii="Consolas" w:hAnsi="Consolas"/>
        </w:rPr>
      </w:pPr>
      <w:r>
        <w:rPr>
          <w:rFonts w:ascii="Consolas" w:hAnsi="Consolas"/>
        </w:rPr>
        <w:t>The imm field from the machine code above needs to be sign-extended 16 bits into 0b11111111111111111111111110100000</w:t>
      </w:r>
    </w:p>
    <w:p w14:paraId="27A242F7" w14:textId="77777777" w:rsidR="007F445A" w:rsidRDefault="007F445A" w:rsidP="00A40B7F">
      <w:pPr>
        <w:rPr>
          <w:rFonts w:ascii="Consolas" w:hAnsi="Consolas"/>
        </w:rPr>
      </w:pPr>
    </w:p>
    <w:p w14:paraId="16EFD134" w14:textId="77777777" w:rsidR="007F445A" w:rsidRDefault="00C52AE7" w:rsidP="00A40B7F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1111111111111111111111111        0</w:t>
      </w:r>
    </w:p>
    <w:p w14:paraId="093978B5" w14:textId="77777777" w:rsidR="00C52AE7" w:rsidRDefault="00C52AE7" w:rsidP="00A40B7F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0b01111111111111111110110110000000</w:t>
      </w:r>
    </w:p>
    <w:p w14:paraId="7CD86FCC" w14:textId="77777777" w:rsidR="00C52AE7" w:rsidRPr="00C52AE7" w:rsidRDefault="00C52AE7" w:rsidP="00C52AE7">
      <w:pPr>
        <w:ind w:left="720" w:firstLine="720"/>
        <w:rPr>
          <w:rFonts w:ascii="Consolas" w:hAnsi="Consolas"/>
          <w:u w:val="single"/>
        </w:rPr>
      </w:pPr>
      <w:r>
        <w:rPr>
          <w:rFonts w:ascii="Consolas" w:hAnsi="Consolas"/>
        </w:rPr>
        <w:t>+</w:t>
      </w:r>
      <w:r w:rsidRPr="00C52AE7">
        <w:rPr>
          <w:rFonts w:ascii="Consolas" w:hAnsi="Consolas"/>
          <w:u w:val="single"/>
        </w:rPr>
        <w:t>0b11111111111111111111111110100000</w:t>
      </w:r>
    </w:p>
    <w:p w14:paraId="1645E038" w14:textId="77777777" w:rsidR="00C52AE7" w:rsidRDefault="00C52AE7" w:rsidP="00A40B7F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0b01111111111111111110110100100000</w:t>
      </w:r>
    </w:p>
    <w:p w14:paraId="11B7889B" w14:textId="77777777" w:rsidR="00F541DC" w:rsidRDefault="00F541DC" w:rsidP="00A40B7F">
      <w:pPr>
        <w:rPr>
          <w:rFonts w:ascii="Consolas" w:hAnsi="Consolas"/>
        </w:rPr>
      </w:pPr>
    </w:p>
    <w:p w14:paraId="490067FE" w14:textId="77777777" w:rsidR="00F541DC" w:rsidRDefault="00F541DC" w:rsidP="00F541DC">
      <w:pPr>
        <w:jc w:val="center"/>
      </w:pPr>
      <w:r>
        <w:t>Part II</w:t>
      </w:r>
    </w:p>
    <w:p w14:paraId="2FA25244" w14:textId="77777777" w:rsidR="004B3AA8" w:rsidRDefault="00F541DC" w:rsidP="00F541DC">
      <w:pPr>
        <w:rPr>
          <w:rFonts w:ascii="Consolas" w:hAnsi="Consolas"/>
        </w:rPr>
      </w:pPr>
      <w:r w:rsidRPr="004B3AA8">
        <w:rPr>
          <w:rFonts w:ascii="Consolas" w:hAnsi="Consolas"/>
        </w:rPr>
        <w:t xml:space="preserve">The value of </w:t>
      </w:r>
      <w:r w:rsidRPr="004B3AA8">
        <w:rPr>
          <w:rFonts w:ascii="Consolas" w:hAnsi="Consolas"/>
          <w:i/>
        </w:rPr>
        <w:t>some offset</w:t>
      </w:r>
      <w:r w:rsidRPr="004B3AA8">
        <w:rPr>
          <w:rFonts w:ascii="Consolas" w:hAnsi="Consolas"/>
        </w:rPr>
        <w:t xml:space="preserve"> needs to be 0xc000 in this case, but 0xc000 is 0b1100000000000000, which cannot fit into a </w:t>
      </w:r>
      <w:r w:rsidRPr="004B3AA8">
        <w:rPr>
          <w:rFonts w:ascii="Consolas" w:hAnsi="Consolas"/>
          <w:b/>
        </w:rPr>
        <w:t>signed</w:t>
      </w:r>
      <w:r w:rsidRPr="004B3AA8">
        <w:rPr>
          <w:rFonts w:ascii="Consolas" w:hAnsi="Consolas"/>
        </w:rPr>
        <w:t xml:space="preserve"> 16-bit const</w:t>
      </w:r>
      <w:r w:rsidR="004B3AA8" w:rsidRPr="004B3AA8">
        <w:rPr>
          <w:rFonts w:ascii="Consolas" w:hAnsi="Consolas"/>
        </w:rPr>
        <w:t>ant. Another way to reach</w:t>
      </w:r>
      <w:r w:rsidR="004B3AA8">
        <w:rPr>
          <w:rFonts w:ascii="Consolas" w:hAnsi="Consolas"/>
        </w:rPr>
        <w:t xml:space="preserve"> 0x1002c000 is to compute 0x1003</w:t>
      </w:r>
      <w:r w:rsidR="004B3AA8" w:rsidRPr="004B3AA8">
        <w:rPr>
          <w:rFonts w:ascii="Consolas" w:hAnsi="Consolas"/>
        </w:rPr>
        <w:t>0000 – 0x4000. Since -0x4000 can fit into a signed 16-bit constant, it will be ok.</w:t>
      </w:r>
    </w:p>
    <w:p w14:paraId="013AD020" w14:textId="77777777" w:rsidR="004B3AA8" w:rsidRPr="004B3AA8" w:rsidRDefault="004B3AA8" w:rsidP="00F541DC">
      <w:pPr>
        <w:rPr>
          <w:rFonts w:ascii="Consolas" w:hAnsi="Consolas"/>
        </w:rPr>
      </w:pPr>
      <w:r>
        <w:rPr>
          <w:rFonts w:ascii="Consolas" w:hAnsi="Consolas"/>
        </w:rPr>
        <w:t>-0x4000 is equal to -16384.</w:t>
      </w:r>
    </w:p>
    <w:p w14:paraId="484F11CC" w14:textId="77777777" w:rsidR="004B3AA8" w:rsidRPr="004B3AA8" w:rsidRDefault="004B3AA8" w:rsidP="00F541DC">
      <w:pPr>
        <w:rPr>
          <w:rFonts w:ascii="Consolas" w:hAnsi="Consolas"/>
        </w:rPr>
      </w:pPr>
    </w:p>
    <w:p w14:paraId="1C6AA577" w14:textId="77777777" w:rsidR="004B3AA8" w:rsidRDefault="004B3AA8" w:rsidP="00F541DC">
      <w:pPr>
        <w:rPr>
          <w:rFonts w:ascii="Consolas" w:hAnsi="Consolas"/>
        </w:rPr>
      </w:pPr>
      <w:r>
        <w:rPr>
          <w:rFonts w:ascii="Consolas" w:hAnsi="Consolas"/>
        </w:rPr>
        <w:t>lui</w:t>
      </w:r>
      <w:r>
        <w:rPr>
          <w:rFonts w:ascii="Consolas" w:hAnsi="Consolas"/>
        </w:rPr>
        <w:tab/>
        <w:t>$at, 0x1003</w:t>
      </w:r>
    </w:p>
    <w:p w14:paraId="425A89D1" w14:textId="77777777" w:rsidR="004B3AA8" w:rsidRDefault="004B3AA8" w:rsidP="00F541DC">
      <w:pPr>
        <w:rPr>
          <w:rFonts w:ascii="Consolas" w:hAnsi="Consolas"/>
        </w:rPr>
      </w:pPr>
      <w:r>
        <w:rPr>
          <w:rFonts w:ascii="Consolas" w:hAnsi="Consolas"/>
        </w:rPr>
        <w:t>lw</w:t>
      </w:r>
      <w:r>
        <w:rPr>
          <w:rFonts w:ascii="Consolas" w:hAnsi="Consolas"/>
        </w:rPr>
        <w:tab/>
        <w:t>$t0, -16384($at)</w:t>
      </w:r>
    </w:p>
    <w:p w14:paraId="2665EA9F" w14:textId="77777777" w:rsidR="004B3AA8" w:rsidRPr="004B3AA8" w:rsidRDefault="004B3AA8" w:rsidP="00F541DC">
      <w:pPr>
        <w:rPr>
          <w:rFonts w:ascii="Consolas" w:hAnsi="Consolas"/>
        </w:rPr>
      </w:pPr>
    </w:p>
    <w:sectPr w:rsidR="004B3AA8" w:rsidRPr="004B3AA8" w:rsidSect="002156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activeWritingStyle w:appName="MSWord" w:lang="en-CA" w:vendorID="64" w:dllVersion="131078" w:nlCheck="1" w:checkStyle="0"/>
  <w:activeWritingStyle w:appName="MSWord" w:lang="en-US" w:vendorID="64" w:dllVersion="131078" w:nlCheck="1" w:checkStyle="0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B7F"/>
    <w:rsid w:val="00026A8C"/>
    <w:rsid w:val="00093A3C"/>
    <w:rsid w:val="00157EDB"/>
    <w:rsid w:val="002156DA"/>
    <w:rsid w:val="00282B87"/>
    <w:rsid w:val="003C76E0"/>
    <w:rsid w:val="004B3AA8"/>
    <w:rsid w:val="005C4645"/>
    <w:rsid w:val="007F445A"/>
    <w:rsid w:val="008472C1"/>
    <w:rsid w:val="009A1179"/>
    <w:rsid w:val="009E3445"/>
    <w:rsid w:val="00A40B7F"/>
    <w:rsid w:val="00AD4E69"/>
    <w:rsid w:val="00AF7A50"/>
    <w:rsid w:val="00B2151C"/>
    <w:rsid w:val="00C52AE7"/>
    <w:rsid w:val="00C62A8B"/>
    <w:rsid w:val="00C724A8"/>
    <w:rsid w:val="00E26557"/>
    <w:rsid w:val="00F541DC"/>
    <w:rsid w:val="00FB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3A4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A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C62A8B"/>
    <w:pPr>
      <w:pBdr>
        <w:top w:val="single" w:sz="8" w:space="5" w:color="auto"/>
        <w:left w:val="single" w:sz="8" w:space="5" w:color="auto"/>
        <w:bottom w:val="single" w:sz="8" w:space="5" w:color="auto"/>
        <w:right w:val="single" w:sz="8" w:space="5" w:color="auto"/>
      </w:pBdr>
      <w:spacing w:before="120" w:after="120"/>
    </w:pPr>
    <w:rPr>
      <w:rFonts w:ascii="Consolas" w:hAnsi="Consolas"/>
      <w:sz w:val="16"/>
    </w:rPr>
  </w:style>
  <w:style w:type="paragraph" w:customStyle="1" w:styleId="ExcerciseHeader">
    <w:name w:val="Excercise Header"/>
    <w:basedOn w:val="Heading1"/>
    <w:qFormat/>
    <w:rsid w:val="00C62A8B"/>
    <w:pPr>
      <w:jc w:val="center"/>
    </w:pPr>
  </w:style>
  <w:style w:type="paragraph" w:customStyle="1" w:styleId="Terminal">
    <w:name w:val="Terminal"/>
    <w:basedOn w:val="Normal"/>
    <w:qFormat/>
    <w:rsid w:val="00C62A8B"/>
    <w:pPr>
      <w:spacing w:before="120" w:after="120"/>
      <w:ind w:left="720"/>
    </w:pPr>
    <w:rPr>
      <w:rFonts w:ascii="Consolas" w:hAnsi="Consolas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62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40B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itchell/Library/Group%20Containers/UBF8T346G9.Office/User%20Content.localized/Templates.localized/ENCM%20369%20Postla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ENCM 369 Postlab.dotx</Template>
  <TotalTime>32</TotalTime>
  <Pages>2</Pages>
  <Words>154</Words>
  <Characters>884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Exercise A</vt:lpstr>
    </vt:vector>
  </TitlesOfParts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Sawatzky</dc:creator>
  <cp:keywords/>
  <dc:description/>
  <cp:lastModifiedBy>Mitchell Sawatzky</cp:lastModifiedBy>
  <cp:revision>2</cp:revision>
  <dcterms:created xsi:type="dcterms:W3CDTF">2016-02-29T23:08:00Z</dcterms:created>
  <dcterms:modified xsi:type="dcterms:W3CDTF">2016-03-04T19:43:00Z</dcterms:modified>
</cp:coreProperties>
</file>