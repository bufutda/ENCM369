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2097D" w14:textId="77777777" w:rsidR="00C62A8B" w:rsidRDefault="00C62A8B">
      <w:pPr>
        <w:rPr>
          <w:b/>
          <w:lang w:val="en-CA"/>
        </w:rPr>
      </w:pPr>
    </w:p>
    <w:p w14:paraId="2B12F36D" w14:textId="77777777" w:rsidR="00C62A8B" w:rsidRDefault="00C62A8B">
      <w:pPr>
        <w:rPr>
          <w:b/>
          <w:lang w:val="en-CA"/>
        </w:rPr>
      </w:pPr>
    </w:p>
    <w:p w14:paraId="11116F8C" w14:textId="77777777" w:rsidR="00C62A8B" w:rsidRDefault="00C62A8B">
      <w:pPr>
        <w:rPr>
          <w:b/>
          <w:lang w:val="en-CA"/>
        </w:rPr>
      </w:pPr>
    </w:p>
    <w:p w14:paraId="64F10441" w14:textId="77777777" w:rsidR="00C62A8B" w:rsidRDefault="00C62A8B">
      <w:pPr>
        <w:rPr>
          <w:b/>
          <w:lang w:val="en-CA"/>
        </w:rPr>
      </w:pPr>
    </w:p>
    <w:p w14:paraId="0D3D2CE0" w14:textId="77777777" w:rsidR="00C62A8B" w:rsidRDefault="00C62A8B">
      <w:pPr>
        <w:rPr>
          <w:b/>
          <w:lang w:val="en-CA"/>
        </w:rPr>
      </w:pPr>
    </w:p>
    <w:p w14:paraId="7EEF3921" w14:textId="77777777" w:rsidR="00C62A8B" w:rsidRDefault="00C62A8B">
      <w:pPr>
        <w:rPr>
          <w:b/>
          <w:lang w:val="en-CA"/>
        </w:rPr>
      </w:pPr>
    </w:p>
    <w:p w14:paraId="3A6FAA30" w14:textId="77777777" w:rsidR="00C62A8B" w:rsidRDefault="00C62A8B">
      <w:pPr>
        <w:rPr>
          <w:b/>
          <w:lang w:val="en-CA"/>
        </w:rPr>
      </w:pPr>
    </w:p>
    <w:p w14:paraId="68E0CF5F" w14:textId="77777777" w:rsidR="00C62A8B" w:rsidRDefault="00C62A8B">
      <w:pPr>
        <w:rPr>
          <w:b/>
          <w:lang w:val="en-CA"/>
        </w:rPr>
      </w:pPr>
    </w:p>
    <w:p w14:paraId="13806AD9" w14:textId="77777777" w:rsidR="00C62A8B" w:rsidRDefault="00C62A8B">
      <w:pPr>
        <w:rPr>
          <w:b/>
          <w:lang w:val="en-CA"/>
        </w:rPr>
      </w:pPr>
    </w:p>
    <w:p w14:paraId="408FB98F" w14:textId="77777777" w:rsidR="00C62A8B" w:rsidRDefault="00C62A8B">
      <w:pPr>
        <w:rPr>
          <w:b/>
          <w:lang w:val="en-CA"/>
        </w:rPr>
      </w:pPr>
    </w:p>
    <w:p w14:paraId="64CE7BAA" w14:textId="77777777" w:rsidR="00C62A8B" w:rsidRDefault="00C62A8B">
      <w:pPr>
        <w:rPr>
          <w:b/>
          <w:lang w:val="en-CA"/>
        </w:rPr>
      </w:pPr>
    </w:p>
    <w:p w14:paraId="606B04FE" w14:textId="77777777" w:rsidR="00C62A8B" w:rsidRDefault="00C62A8B">
      <w:pPr>
        <w:rPr>
          <w:b/>
          <w:lang w:val="en-CA"/>
        </w:rPr>
      </w:pPr>
    </w:p>
    <w:p w14:paraId="04AB751F" w14:textId="77777777" w:rsidR="00C62A8B" w:rsidRDefault="00C62A8B">
      <w:pPr>
        <w:rPr>
          <w:b/>
          <w:lang w:val="en-CA"/>
        </w:rPr>
      </w:pPr>
    </w:p>
    <w:p w14:paraId="40B8C881" w14:textId="77777777" w:rsidR="00C62A8B" w:rsidRDefault="00C62A8B">
      <w:pPr>
        <w:rPr>
          <w:b/>
          <w:lang w:val="en-CA"/>
        </w:rPr>
      </w:pPr>
    </w:p>
    <w:p w14:paraId="0BF0D715" w14:textId="77777777" w:rsidR="003C76E0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Course</w:t>
      </w:r>
      <w:r w:rsidR="00AF7A50">
        <w:rPr>
          <w:lang w:val="en-CA"/>
        </w:rPr>
        <w:t>: ENCM 369</w:t>
      </w:r>
    </w:p>
    <w:p w14:paraId="3177E86B" w14:textId="77777777" w:rsidR="00AF7A50" w:rsidRPr="00AF7A50" w:rsidRDefault="00AF7A50" w:rsidP="00C62A8B">
      <w:pPr>
        <w:ind w:left="1440"/>
        <w:rPr>
          <w:lang w:val="en-CA"/>
        </w:rPr>
      </w:pPr>
      <w:r>
        <w:rPr>
          <w:b/>
          <w:lang w:val="en-CA"/>
        </w:rPr>
        <w:t xml:space="preserve">Lab Section: </w:t>
      </w:r>
      <w:r>
        <w:rPr>
          <w:lang w:val="en-CA"/>
        </w:rPr>
        <w:t>B03</w:t>
      </w:r>
    </w:p>
    <w:p w14:paraId="601C15A7" w14:textId="77777777" w:rsidR="00C62A8B" w:rsidRPr="00C62A8B" w:rsidRDefault="00C34993" w:rsidP="00C62A8B">
      <w:pPr>
        <w:ind w:left="1440"/>
        <w:rPr>
          <w:b/>
          <w:lang w:val="en-CA"/>
        </w:rPr>
      </w:pPr>
      <w:r>
        <w:rPr>
          <w:b/>
          <w:lang w:val="en-CA"/>
        </w:rPr>
        <w:t>Lab 3</w:t>
      </w:r>
    </w:p>
    <w:p w14:paraId="30779E22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Student Name</w:t>
      </w:r>
      <w:r>
        <w:rPr>
          <w:lang w:val="en-CA"/>
        </w:rPr>
        <w:t>: Mitchell Sawatzky</w:t>
      </w:r>
    </w:p>
    <w:p w14:paraId="77FA387E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Date Submitted</w:t>
      </w:r>
      <w:r w:rsidR="00C34993">
        <w:rPr>
          <w:lang w:val="en-CA"/>
        </w:rPr>
        <w:t>: Feb 5</w:t>
      </w:r>
      <w:r>
        <w:rPr>
          <w:lang w:val="en-CA"/>
        </w:rPr>
        <w:t>, 2016</w:t>
      </w:r>
    </w:p>
    <w:p w14:paraId="5556382D" w14:textId="77777777" w:rsidR="00C62A8B" w:rsidRDefault="00C62A8B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67B600AB" w14:textId="77777777" w:rsidR="00C62A8B" w:rsidRDefault="00C34993" w:rsidP="00C62A8B">
      <w:pPr>
        <w:pStyle w:val="ExcerciseHeader"/>
        <w:rPr>
          <w:lang w:val="en-CA"/>
        </w:rPr>
      </w:pPr>
      <w:r>
        <w:rPr>
          <w:lang w:val="en-CA"/>
        </w:rPr>
        <w:lastRenderedPageBreak/>
        <w:t>Exercise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5"/>
        <w:gridCol w:w="4835"/>
      </w:tblGrid>
      <w:tr w:rsidR="00C34993" w14:paraId="0D855926" w14:textId="77777777" w:rsidTr="00C34993">
        <w:tc>
          <w:tcPr>
            <w:tcW w:w="4675" w:type="dxa"/>
            <w:vAlign w:val="center"/>
          </w:tcPr>
          <w:p w14:paraId="4C4496A8" w14:textId="77777777" w:rsidR="00C34993" w:rsidRPr="00C34993" w:rsidRDefault="00C34993" w:rsidP="00C34993">
            <w:pPr>
              <w:jc w:val="center"/>
              <w:rPr>
                <w:b/>
                <w:lang w:val="en-CA"/>
              </w:rPr>
            </w:pPr>
            <w:r w:rsidRPr="00C34993">
              <w:rPr>
                <w:b/>
                <w:lang w:val="en-CA"/>
              </w:rPr>
              <w:t>File</w:t>
            </w:r>
          </w:p>
        </w:tc>
        <w:tc>
          <w:tcPr>
            <w:tcW w:w="4675" w:type="dxa"/>
            <w:vAlign w:val="center"/>
          </w:tcPr>
          <w:p w14:paraId="7E549281" w14:textId="77777777" w:rsidR="00C34993" w:rsidRPr="00C34993" w:rsidRDefault="00C34993" w:rsidP="00C34993">
            <w:pPr>
              <w:jc w:val="center"/>
              <w:rPr>
                <w:b/>
                <w:lang w:val="en-CA"/>
              </w:rPr>
            </w:pPr>
            <w:r w:rsidRPr="00C34993">
              <w:rPr>
                <w:b/>
                <w:lang w:val="en-CA"/>
              </w:rPr>
              <w:t>Message</w:t>
            </w:r>
          </w:p>
        </w:tc>
      </w:tr>
      <w:tr w:rsidR="00C34993" w14:paraId="6E839EE9" w14:textId="77777777" w:rsidTr="00C34993">
        <w:tc>
          <w:tcPr>
            <w:tcW w:w="4675" w:type="dxa"/>
          </w:tcPr>
          <w:p w14:paraId="4FB9CB10" w14:textId="77777777" w:rsidR="00C34993" w:rsidRPr="00C34993" w:rsidRDefault="00C34993" w:rsidP="00C34993">
            <w:pPr>
              <w:rPr>
                <w:rFonts w:ascii="Consolas" w:hAnsi="Consolas"/>
                <w:lang w:val="en-CA"/>
              </w:rPr>
            </w:pPr>
            <w:r w:rsidRPr="00C34993">
              <w:rPr>
                <w:rFonts w:ascii="Consolas" w:hAnsi="Consolas"/>
                <w:lang w:val="en-CA"/>
              </w:rPr>
              <w:t>bad-align.asm</w:t>
            </w:r>
          </w:p>
        </w:tc>
        <w:tc>
          <w:tcPr>
            <w:tcW w:w="4675" w:type="dxa"/>
          </w:tcPr>
          <w:p w14:paraId="25B010DC" w14:textId="77777777" w:rsidR="00C34993" w:rsidRPr="00C34993" w:rsidRDefault="00C34993" w:rsidP="00C34993">
            <w:pPr>
              <w:rPr>
                <w:rFonts w:ascii="Consolas" w:hAnsi="Consolas"/>
                <w:lang w:val="en-CA"/>
              </w:rPr>
            </w:pPr>
            <w:r w:rsidRPr="00C34993">
              <w:rPr>
                <w:rFonts w:ascii="Consolas" w:hAnsi="Consolas"/>
                <w:lang w:val="en-CA"/>
              </w:rPr>
              <w:t>Error in /Users/Mitchell/Desktop/School/Y2T2 ENCM 369/Labs ENCM/3/exA/bad-align.asm line 12: Runtime exception at 0x00400010: fetch address not aligned on word boundary 0x10010002</w:t>
            </w:r>
          </w:p>
        </w:tc>
      </w:tr>
      <w:tr w:rsidR="00C34993" w14:paraId="4F84D4B4" w14:textId="77777777" w:rsidTr="00C34993">
        <w:tc>
          <w:tcPr>
            <w:tcW w:w="4675" w:type="dxa"/>
          </w:tcPr>
          <w:p w14:paraId="4A744C6D" w14:textId="77777777" w:rsidR="00C34993" w:rsidRPr="00C34993" w:rsidRDefault="00C34993" w:rsidP="00C34993">
            <w:pPr>
              <w:rPr>
                <w:rFonts w:ascii="Consolas" w:hAnsi="Consolas"/>
                <w:lang w:val="en-CA"/>
              </w:rPr>
            </w:pPr>
            <w:r w:rsidRPr="00C34993">
              <w:rPr>
                <w:rFonts w:ascii="Consolas" w:hAnsi="Consolas"/>
                <w:lang w:val="en-CA"/>
              </w:rPr>
              <w:t>null-ptr.asm</w:t>
            </w:r>
          </w:p>
        </w:tc>
        <w:tc>
          <w:tcPr>
            <w:tcW w:w="4675" w:type="dxa"/>
          </w:tcPr>
          <w:p w14:paraId="6AA4CE22" w14:textId="77777777" w:rsidR="00C34993" w:rsidRPr="00C34993" w:rsidRDefault="00C34993" w:rsidP="00C34993">
            <w:pPr>
              <w:rPr>
                <w:rFonts w:ascii="Consolas" w:hAnsi="Consolas"/>
                <w:lang w:val="en-CA"/>
              </w:rPr>
            </w:pPr>
            <w:r w:rsidRPr="00C34993">
              <w:rPr>
                <w:rFonts w:ascii="Consolas" w:hAnsi="Consolas"/>
                <w:lang w:val="en-CA"/>
              </w:rPr>
              <w:t>Error in /Users/Mitchell/Desktop/School/Y2T2 ENCM 369/Labs ENCM/3/exA/null-ptr.asm line 16: Runtime exception at 0x00400004: address out of range 0x00000000</w:t>
            </w:r>
          </w:p>
        </w:tc>
      </w:tr>
      <w:tr w:rsidR="00C34993" w14:paraId="1356BE6C" w14:textId="77777777" w:rsidTr="00C34993">
        <w:trPr>
          <w:trHeight w:val="1443"/>
        </w:trPr>
        <w:tc>
          <w:tcPr>
            <w:tcW w:w="4675" w:type="dxa"/>
          </w:tcPr>
          <w:p w14:paraId="35E0DBE0" w14:textId="77777777" w:rsidR="00C34993" w:rsidRPr="00C34993" w:rsidRDefault="00C34993" w:rsidP="00C34993">
            <w:pPr>
              <w:rPr>
                <w:rFonts w:ascii="Consolas" w:hAnsi="Consolas"/>
                <w:lang w:val="en-CA"/>
              </w:rPr>
            </w:pPr>
            <w:r w:rsidRPr="00C34993">
              <w:rPr>
                <w:rFonts w:ascii="Consolas" w:hAnsi="Consolas"/>
                <w:lang w:val="en-CA"/>
              </w:rPr>
              <w:t>overflow.asm</w:t>
            </w:r>
          </w:p>
        </w:tc>
        <w:tc>
          <w:tcPr>
            <w:tcW w:w="4675" w:type="dxa"/>
          </w:tcPr>
          <w:p w14:paraId="0E5FFC17" w14:textId="77777777" w:rsidR="00C34993" w:rsidRPr="00C34993" w:rsidRDefault="00C34993" w:rsidP="00C34993">
            <w:pPr>
              <w:rPr>
                <w:rFonts w:ascii="Consolas" w:hAnsi="Consolas"/>
                <w:lang w:val="en-CA"/>
              </w:rPr>
            </w:pPr>
            <w:r w:rsidRPr="00C34993">
              <w:rPr>
                <w:rFonts w:ascii="Consolas" w:hAnsi="Consolas"/>
                <w:lang w:val="en-CA"/>
              </w:rPr>
              <w:t>Error in /Users/Mitchell/Desktop/School/Y2T2 ENCM 369/Labs ENCM/3/exA/overflow.asm line 6: Runtime exception at 0x00400008: arithmetic overflow</w:t>
            </w:r>
          </w:p>
        </w:tc>
      </w:tr>
    </w:tbl>
    <w:p w14:paraId="01D3F454" w14:textId="77777777" w:rsidR="00C34993" w:rsidRDefault="00C34993" w:rsidP="00C34993">
      <w:pPr>
        <w:rPr>
          <w:lang w:val="en-CA"/>
        </w:rPr>
      </w:pPr>
    </w:p>
    <w:p w14:paraId="3B50EBBE" w14:textId="77777777" w:rsidR="00C62A8B" w:rsidRDefault="008A202D" w:rsidP="008A202D">
      <w:pPr>
        <w:pStyle w:val="ExcerciseHeader"/>
      </w:pPr>
      <w:r>
        <w:t>Exercise C</w:t>
      </w:r>
    </w:p>
    <w:p w14:paraId="2A70BED4" w14:textId="77777777" w:rsidR="008A202D" w:rsidRDefault="008A202D" w:rsidP="008A202D">
      <w:r>
        <w:t>functions.asm</w:t>
      </w:r>
    </w:p>
    <w:p w14:paraId="42559D96" w14:textId="77777777" w:rsidR="00DB7821" w:rsidRDefault="00DB7821" w:rsidP="00DB7821">
      <w:pPr>
        <w:pStyle w:val="Code"/>
      </w:pPr>
      <w:r>
        <w:t># stub2.asm</w:t>
      </w:r>
    </w:p>
    <w:p w14:paraId="698B63C6" w14:textId="77777777" w:rsidR="00DB7821" w:rsidRDefault="00DB7821" w:rsidP="00DB7821">
      <w:pPr>
        <w:pStyle w:val="Code"/>
      </w:pPr>
      <w:r>
        <w:t># ENCM 369 Winter 2016 Lab 3</w:t>
      </w:r>
    </w:p>
    <w:p w14:paraId="237F8C6E" w14:textId="77777777" w:rsidR="00DB7821" w:rsidRDefault="00DB7821" w:rsidP="00DB7821">
      <w:pPr>
        <w:pStyle w:val="Code"/>
      </w:pPr>
      <w:r>
        <w:t># This program has complete start-up and clean-up code, and a "stub"</w:t>
      </w:r>
    </w:p>
    <w:p w14:paraId="6F3B2835" w14:textId="77777777" w:rsidR="00DB7821" w:rsidRDefault="00DB7821" w:rsidP="00DB7821">
      <w:pPr>
        <w:pStyle w:val="Code"/>
      </w:pPr>
      <w:r>
        <w:t># main function. It's exactly the same as stub1.asm from Lab 2, except</w:t>
      </w:r>
    </w:p>
    <w:p w14:paraId="4B8267B3" w14:textId="77777777" w:rsidR="00DB7821" w:rsidRDefault="00DB7821" w:rsidP="00DB7821">
      <w:pPr>
        <w:pStyle w:val="Code"/>
      </w:pPr>
      <w:r>
        <w:t># that comments have been added to help with the organization of main.</w:t>
      </w:r>
    </w:p>
    <w:p w14:paraId="64D10DF9" w14:textId="77777777" w:rsidR="00DB7821" w:rsidRDefault="00DB7821" w:rsidP="00DB7821">
      <w:pPr>
        <w:pStyle w:val="Code"/>
      </w:pPr>
    </w:p>
    <w:p w14:paraId="43120264" w14:textId="77777777" w:rsidR="00DB7821" w:rsidRDefault="00DB7821" w:rsidP="00DB7821">
      <w:pPr>
        <w:pStyle w:val="Code"/>
      </w:pPr>
      <w:r>
        <w:t># BEGINNING of start-up &amp; clean-up code.  Do NOT edit this code.</w:t>
      </w:r>
    </w:p>
    <w:p w14:paraId="24F2969D" w14:textId="77777777" w:rsidR="00DB7821" w:rsidRDefault="00DB7821" w:rsidP="00DB7821">
      <w:pPr>
        <w:pStyle w:val="Code"/>
      </w:pPr>
      <w:r>
        <w:tab/>
        <w:t>.data</w:t>
      </w:r>
    </w:p>
    <w:p w14:paraId="0988C82D" w14:textId="77777777" w:rsidR="00DB7821" w:rsidRDefault="00DB7821" w:rsidP="00DB7821">
      <w:pPr>
        <w:pStyle w:val="Code"/>
      </w:pPr>
      <w:r>
        <w:t>exit_msg_1:</w:t>
      </w:r>
    </w:p>
    <w:p w14:paraId="5F74103B" w14:textId="77777777" w:rsidR="00DB7821" w:rsidRDefault="00DB7821" w:rsidP="00DB7821">
      <w:pPr>
        <w:pStyle w:val="Code"/>
      </w:pPr>
      <w:r>
        <w:tab/>
        <w:t>.asciiz</w:t>
      </w:r>
      <w:r>
        <w:tab/>
        <w:t>"***About to exit. main returned "</w:t>
      </w:r>
    </w:p>
    <w:p w14:paraId="029F95E2" w14:textId="77777777" w:rsidR="00DB7821" w:rsidRDefault="00DB7821" w:rsidP="00DB7821">
      <w:pPr>
        <w:pStyle w:val="Code"/>
      </w:pPr>
      <w:r>
        <w:t>exit_msg_2:</w:t>
      </w:r>
    </w:p>
    <w:p w14:paraId="3F45A88A" w14:textId="77777777" w:rsidR="00DB7821" w:rsidRDefault="00DB7821" w:rsidP="00DB7821">
      <w:pPr>
        <w:pStyle w:val="Code"/>
      </w:pPr>
      <w:r>
        <w:tab/>
        <w:t>.asciiz</w:t>
      </w:r>
      <w:r>
        <w:tab/>
        <w:t>".***\n"</w:t>
      </w:r>
    </w:p>
    <w:p w14:paraId="6E5F7AC4" w14:textId="77777777" w:rsidR="00DB7821" w:rsidRDefault="00DB7821" w:rsidP="00DB7821">
      <w:pPr>
        <w:pStyle w:val="Code"/>
      </w:pPr>
      <w:r>
        <w:t>main_rv:</w:t>
      </w:r>
    </w:p>
    <w:p w14:paraId="5FF5B0BB" w14:textId="77777777" w:rsidR="00DB7821" w:rsidRDefault="00DB7821" w:rsidP="00DB7821">
      <w:pPr>
        <w:pStyle w:val="Code"/>
      </w:pPr>
      <w:r>
        <w:tab/>
        <w:t>.word</w:t>
      </w:r>
      <w:r>
        <w:tab/>
        <w:t>0</w:t>
      </w:r>
    </w:p>
    <w:p w14:paraId="6F89D5C4" w14:textId="77777777" w:rsidR="00DB7821" w:rsidRDefault="00DB7821" w:rsidP="00DB7821">
      <w:pPr>
        <w:pStyle w:val="Code"/>
      </w:pPr>
      <w:r>
        <w:tab/>
      </w:r>
    </w:p>
    <w:p w14:paraId="15DAA642" w14:textId="77777777" w:rsidR="00DB7821" w:rsidRDefault="00DB7821" w:rsidP="00DB7821">
      <w:pPr>
        <w:pStyle w:val="Code"/>
      </w:pPr>
      <w:r>
        <w:tab/>
        <w:t>.text</w:t>
      </w:r>
    </w:p>
    <w:p w14:paraId="0028F4BE" w14:textId="77777777" w:rsidR="00DB7821" w:rsidRDefault="00DB7821" w:rsidP="00DB7821">
      <w:pPr>
        <w:pStyle w:val="Code"/>
      </w:pPr>
      <w:r>
        <w:tab/>
        <w:t># adjust $sp, then call main</w:t>
      </w:r>
    </w:p>
    <w:p w14:paraId="3E41CA6E" w14:textId="77777777" w:rsidR="00DB7821" w:rsidRDefault="00DB7821" w:rsidP="00DB7821">
      <w:pPr>
        <w:pStyle w:val="Code"/>
      </w:pPr>
      <w:r>
        <w:tab/>
        <w:t>addi</w:t>
      </w:r>
      <w:r>
        <w:tab/>
        <w:t>$t0, $zero, -32</w:t>
      </w:r>
      <w:r>
        <w:tab/>
      </w:r>
      <w:r>
        <w:tab/>
        <w:t># $t0 = 0xffffffe0</w:t>
      </w:r>
    </w:p>
    <w:p w14:paraId="7CFFBAA5" w14:textId="77777777" w:rsidR="00DB7821" w:rsidRDefault="00DB7821" w:rsidP="00DB7821">
      <w:pPr>
        <w:pStyle w:val="Code"/>
      </w:pPr>
      <w:r>
        <w:tab/>
        <w:t>and</w:t>
      </w:r>
      <w:r>
        <w:tab/>
        <w:t>$sp, $sp, $t0</w:t>
      </w:r>
      <w:r>
        <w:tab/>
      </w:r>
      <w:r>
        <w:tab/>
        <w:t># round $sp down to multiple of 32</w:t>
      </w:r>
    </w:p>
    <w:p w14:paraId="79A84E9D" w14:textId="77777777" w:rsidR="00DB7821" w:rsidRDefault="00DB7821" w:rsidP="00DB7821">
      <w:pPr>
        <w:pStyle w:val="Code"/>
      </w:pPr>
      <w:r>
        <w:tab/>
        <w:t>jal</w:t>
      </w:r>
      <w:r>
        <w:tab/>
        <w:t>main</w:t>
      </w:r>
    </w:p>
    <w:p w14:paraId="48DCD4D8" w14:textId="77777777" w:rsidR="00DB7821" w:rsidRDefault="00DB7821" w:rsidP="00DB7821">
      <w:pPr>
        <w:pStyle w:val="Code"/>
      </w:pPr>
      <w:r>
        <w:tab/>
        <w:t>nop</w:t>
      </w:r>
    </w:p>
    <w:p w14:paraId="5ADE4D64" w14:textId="77777777" w:rsidR="00DB7821" w:rsidRDefault="00DB7821" w:rsidP="00DB7821">
      <w:pPr>
        <w:pStyle w:val="Code"/>
      </w:pPr>
      <w:r>
        <w:tab/>
      </w:r>
    </w:p>
    <w:p w14:paraId="1D4BD6E3" w14:textId="77777777" w:rsidR="00DB7821" w:rsidRDefault="00DB7821" w:rsidP="00DB7821">
      <w:pPr>
        <w:pStyle w:val="Code"/>
      </w:pPr>
      <w:r>
        <w:tab/>
        <w:t># when main is done, print its return value, then halt the program</w:t>
      </w:r>
    </w:p>
    <w:p w14:paraId="017F88FA" w14:textId="77777777" w:rsidR="00DB7821" w:rsidRDefault="00DB7821" w:rsidP="00DB7821">
      <w:pPr>
        <w:pStyle w:val="Code"/>
      </w:pPr>
      <w:r>
        <w:tab/>
        <w:t>sw</w:t>
      </w:r>
      <w:r>
        <w:tab/>
        <w:t>$v0, main_rv</w:t>
      </w:r>
      <w:r>
        <w:tab/>
      </w:r>
    </w:p>
    <w:p w14:paraId="14B68F60" w14:textId="77777777" w:rsidR="00DB7821" w:rsidRDefault="00DB7821" w:rsidP="00DB7821">
      <w:pPr>
        <w:pStyle w:val="Code"/>
      </w:pPr>
      <w:r>
        <w:tab/>
        <w:t>la</w:t>
      </w:r>
      <w:r>
        <w:tab/>
        <w:t>$a0, exit_msg_1</w:t>
      </w:r>
    </w:p>
    <w:p w14:paraId="3AA72454" w14:textId="77777777" w:rsidR="00DB7821" w:rsidRDefault="00DB7821" w:rsidP="00DB7821">
      <w:pPr>
        <w:pStyle w:val="Code"/>
      </w:pPr>
      <w:r>
        <w:tab/>
        <w:t>addi</w:t>
      </w:r>
      <w:r>
        <w:tab/>
        <w:t>$v0, $zero, 4</w:t>
      </w:r>
    </w:p>
    <w:p w14:paraId="39297050" w14:textId="77777777" w:rsidR="00DB7821" w:rsidRDefault="00DB7821" w:rsidP="00DB7821">
      <w:pPr>
        <w:pStyle w:val="Code"/>
      </w:pPr>
      <w:r>
        <w:tab/>
        <w:t>syscall</w:t>
      </w:r>
    </w:p>
    <w:p w14:paraId="05C67B4B" w14:textId="77777777" w:rsidR="00DB7821" w:rsidRDefault="00DB7821" w:rsidP="00DB7821">
      <w:pPr>
        <w:pStyle w:val="Code"/>
      </w:pPr>
      <w:r>
        <w:tab/>
        <w:t>nop</w:t>
      </w:r>
    </w:p>
    <w:p w14:paraId="2A7491A3" w14:textId="77777777" w:rsidR="00DB7821" w:rsidRDefault="00DB7821" w:rsidP="00DB7821">
      <w:pPr>
        <w:pStyle w:val="Code"/>
      </w:pPr>
      <w:r>
        <w:tab/>
        <w:t>lw</w:t>
      </w:r>
      <w:r>
        <w:tab/>
        <w:t>$a0, main_rv</w:t>
      </w:r>
    </w:p>
    <w:p w14:paraId="5503E631" w14:textId="77777777" w:rsidR="00DB7821" w:rsidRDefault="00DB7821" w:rsidP="00DB7821">
      <w:pPr>
        <w:pStyle w:val="Code"/>
      </w:pPr>
      <w:r>
        <w:tab/>
        <w:t>addi</w:t>
      </w:r>
      <w:r>
        <w:tab/>
        <w:t>$v0, $zero, 1</w:t>
      </w:r>
    </w:p>
    <w:p w14:paraId="11A2C6B0" w14:textId="77777777" w:rsidR="00DB7821" w:rsidRDefault="00DB7821" w:rsidP="00DB7821">
      <w:pPr>
        <w:pStyle w:val="Code"/>
      </w:pPr>
      <w:r>
        <w:tab/>
        <w:t>syscall</w:t>
      </w:r>
    </w:p>
    <w:p w14:paraId="2CACFC18" w14:textId="77777777" w:rsidR="00DB7821" w:rsidRDefault="00DB7821" w:rsidP="00DB7821">
      <w:pPr>
        <w:pStyle w:val="Code"/>
      </w:pPr>
      <w:r>
        <w:tab/>
        <w:t>nop</w:t>
      </w:r>
    </w:p>
    <w:p w14:paraId="034FFA5E" w14:textId="77777777" w:rsidR="00DB7821" w:rsidRDefault="00DB7821" w:rsidP="00DB7821">
      <w:pPr>
        <w:pStyle w:val="Code"/>
      </w:pPr>
      <w:r>
        <w:tab/>
        <w:t>la</w:t>
      </w:r>
      <w:r>
        <w:tab/>
        <w:t>$a0, exit_msg_2</w:t>
      </w:r>
    </w:p>
    <w:p w14:paraId="2E448CDD" w14:textId="77777777" w:rsidR="00DB7821" w:rsidRDefault="00DB7821" w:rsidP="00DB7821">
      <w:pPr>
        <w:pStyle w:val="Code"/>
      </w:pPr>
      <w:r>
        <w:tab/>
        <w:t>addi</w:t>
      </w:r>
      <w:r>
        <w:tab/>
        <w:t>$v0, $zero, 4</w:t>
      </w:r>
    </w:p>
    <w:p w14:paraId="16DCD447" w14:textId="77777777" w:rsidR="00DB7821" w:rsidRDefault="00DB7821" w:rsidP="00DB7821">
      <w:pPr>
        <w:pStyle w:val="Code"/>
      </w:pPr>
      <w:r>
        <w:tab/>
        <w:t>syscall</w:t>
      </w:r>
    </w:p>
    <w:p w14:paraId="30C8780B" w14:textId="77777777" w:rsidR="00DB7821" w:rsidRDefault="00DB7821" w:rsidP="00DB7821">
      <w:pPr>
        <w:pStyle w:val="Code"/>
      </w:pPr>
      <w:r>
        <w:tab/>
        <w:t>nop</w:t>
      </w:r>
    </w:p>
    <w:p w14:paraId="15B20614" w14:textId="77777777" w:rsidR="00DB7821" w:rsidRDefault="00DB7821" w:rsidP="00DB7821">
      <w:pPr>
        <w:pStyle w:val="Code"/>
      </w:pPr>
      <w:r>
        <w:tab/>
        <w:t>addi</w:t>
      </w:r>
      <w:r>
        <w:tab/>
        <w:t>$v0, $zero, 10</w:t>
      </w:r>
    </w:p>
    <w:p w14:paraId="699FFD10" w14:textId="77777777" w:rsidR="00DB7821" w:rsidRDefault="00DB7821" w:rsidP="00DB7821">
      <w:pPr>
        <w:pStyle w:val="Code"/>
      </w:pPr>
      <w:r>
        <w:tab/>
        <w:t>syscall</w:t>
      </w:r>
    </w:p>
    <w:p w14:paraId="39BC39D0" w14:textId="77777777" w:rsidR="00DB7821" w:rsidRDefault="00DB7821" w:rsidP="00DB7821">
      <w:pPr>
        <w:pStyle w:val="Code"/>
      </w:pPr>
      <w:r>
        <w:tab/>
        <w:t>nop</w:t>
      </w:r>
      <w:r>
        <w:tab/>
      </w:r>
    </w:p>
    <w:p w14:paraId="0502A2BA" w14:textId="77777777" w:rsidR="00DB7821" w:rsidRDefault="00DB7821" w:rsidP="00DB7821">
      <w:pPr>
        <w:pStyle w:val="Code"/>
      </w:pPr>
      <w:r>
        <w:t># END of start-up &amp; clean-up code.</w:t>
      </w:r>
    </w:p>
    <w:p w14:paraId="51297BF5" w14:textId="77777777" w:rsidR="00DB7821" w:rsidRDefault="00DB7821" w:rsidP="00DB7821">
      <w:pPr>
        <w:pStyle w:val="Code"/>
      </w:pPr>
    </w:p>
    <w:p w14:paraId="3F853D4C" w14:textId="77777777" w:rsidR="00DB7821" w:rsidRDefault="00DB7821" w:rsidP="00DB7821">
      <w:pPr>
        <w:pStyle w:val="Code"/>
      </w:pPr>
      <w:r>
        <w:t># Below is the stub for main. Edit it to give main the desired behaviour.</w:t>
      </w:r>
    </w:p>
    <w:p w14:paraId="758D5789" w14:textId="77777777" w:rsidR="00DB7821" w:rsidRDefault="00DB7821" w:rsidP="00DB7821">
      <w:pPr>
        <w:pStyle w:val="Code"/>
      </w:pPr>
      <w:r>
        <w:tab/>
        <w:t>.data</w:t>
      </w:r>
    </w:p>
    <w:p w14:paraId="4A64152F" w14:textId="77777777" w:rsidR="00DB7821" w:rsidRDefault="00DB7821" w:rsidP="00DB7821">
      <w:pPr>
        <w:pStyle w:val="Code"/>
      </w:pPr>
      <w:r>
        <w:t>earth:</w:t>
      </w:r>
      <w:r>
        <w:tab/>
        <w:t>.word 0x30000</w:t>
      </w:r>
    </w:p>
    <w:p w14:paraId="7C8D93FF" w14:textId="77777777" w:rsidR="00DB7821" w:rsidRDefault="00DB7821" w:rsidP="00DB7821">
      <w:pPr>
        <w:pStyle w:val="Code"/>
      </w:pPr>
      <w:r>
        <w:tab/>
        <w:t>.globl</w:t>
      </w:r>
      <w:r>
        <w:tab/>
        <w:t>earth</w:t>
      </w:r>
    </w:p>
    <w:p w14:paraId="5E739B5D" w14:textId="77777777" w:rsidR="00DB7821" w:rsidRDefault="00DB7821" w:rsidP="00DB7821">
      <w:pPr>
        <w:pStyle w:val="Code"/>
      </w:pPr>
      <w:r>
        <w:tab/>
        <w:t>.text</w:t>
      </w:r>
    </w:p>
    <w:p w14:paraId="141C3733" w14:textId="77777777" w:rsidR="00DB7821" w:rsidRDefault="00DB7821" w:rsidP="00DB7821">
      <w:pPr>
        <w:pStyle w:val="Code"/>
      </w:pPr>
      <w:r>
        <w:tab/>
        <w:t>.globl</w:t>
      </w:r>
      <w:r>
        <w:tab/>
        <w:t>main</w:t>
      </w:r>
    </w:p>
    <w:p w14:paraId="197E4F09" w14:textId="77777777" w:rsidR="00DB7821" w:rsidRDefault="00DB7821" w:rsidP="00DB7821">
      <w:pPr>
        <w:pStyle w:val="Code"/>
      </w:pPr>
    </w:p>
    <w:p w14:paraId="1DAAC5E4" w14:textId="77777777" w:rsidR="00DB7821" w:rsidRDefault="00DB7821" w:rsidP="00DB7821">
      <w:pPr>
        <w:pStyle w:val="Code"/>
      </w:pPr>
      <w:r>
        <w:t>main:</w:t>
      </w:r>
    </w:p>
    <w:p w14:paraId="3B768974" w14:textId="77777777" w:rsidR="00DB7821" w:rsidRDefault="00DB7821" w:rsidP="00DB7821">
      <w:pPr>
        <w:pStyle w:val="Code"/>
      </w:pPr>
      <w:r>
        <w:tab/>
        <w:t># PROLOGUE</w:t>
      </w:r>
    </w:p>
    <w:p w14:paraId="4D8407DF" w14:textId="77777777" w:rsidR="00DB7821" w:rsidRDefault="00DB7821" w:rsidP="00DB7821">
      <w:pPr>
        <w:pStyle w:val="Code"/>
      </w:pPr>
      <w:r>
        <w:tab/>
        <w:t>addi</w:t>
      </w:r>
      <w:r>
        <w:tab/>
        <w:t>$sp, $sp, -12</w:t>
      </w:r>
      <w:r>
        <w:tab/>
      </w:r>
      <w:r>
        <w:tab/>
        <w:t># allocate 3 stack slots</w:t>
      </w:r>
    </w:p>
    <w:p w14:paraId="5D2EE2F5" w14:textId="77777777" w:rsidR="00DB7821" w:rsidRDefault="00DB7821" w:rsidP="00DB7821">
      <w:pPr>
        <w:pStyle w:val="Code"/>
      </w:pPr>
      <w:r>
        <w:tab/>
        <w:t>sw</w:t>
      </w:r>
      <w:r>
        <w:tab/>
        <w:t>$ra, 8($sp)</w:t>
      </w:r>
      <w:r>
        <w:tab/>
      </w:r>
      <w:r>
        <w:tab/>
        <w:t># save $ra</w:t>
      </w:r>
    </w:p>
    <w:p w14:paraId="6AC5AEE3" w14:textId="77777777" w:rsidR="00DB7821" w:rsidRDefault="00DB7821" w:rsidP="00DB7821">
      <w:pPr>
        <w:pStyle w:val="Code"/>
      </w:pPr>
      <w:r>
        <w:tab/>
        <w:t>sw</w:t>
      </w:r>
      <w:r>
        <w:tab/>
        <w:t>$s0, 4($sp)</w:t>
      </w:r>
      <w:r>
        <w:tab/>
      </w:r>
      <w:r>
        <w:tab/>
        <w:t># save $s0</w:t>
      </w:r>
    </w:p>
    <w:p w14:paraId="3CD32B28" w14:textId="77777777" w:rsidR="00DB7821" w:rsidRDefault="00DB7821" w:rsidP="00DB7821">
      <w:pPr>
        <w:pStyle w:val="Code"/>
      </w:pPr>
      <w:r>
        <w:tab/>
        <w:t>sw</w:t>
      </w:r>
      <w:r>
        <w:tab/>
        <w:t>$s1, 0($sp)</w:t>
      </w:r>
      <w:r>
        <w:tab/>
      </w:r>
      <w:r>
        <w:tab/>
        <w:t># save #s1</w:t>
      </w:r>
    </w:p>
    <w:p w14:paraId="0C2B7E91" w14:textId="77777777" w:rsidR="00DB7821" w:rsidRDefault="00DB7821" w:rsidP="00DB7821">
      <w:pPr>
        <w:pStyle w:val="Code"/>
      </w:pPr>
      <w:r>
        <w:tab/>
        <w:t># BODY</w:t>
      </w:r>
    </w:p>
    <w:p w14:paraId="7BA33CC4" w14:textId="77777777" w:rsidR="00DB7821" w:rsidRDefault="00DB7821" w:rsidP="00DB7821">
      <w:pPr>
        <w:pStyle w:val="Code"/>
      </w:pPr>
      <w:r>
        <w:tab/>
        <w:t>addi</w:t>
      </w:r>
      <w:r>
        <w:tab/>
        <w:t>$s0, $zero, 0x7000</w:t>
      </w:r>
      <w:r>
        <w:tab/>
        <w:t># car = 0x7000</w:t>
      </w:r>
    </w:p>
    <w:p w14:paraId="405F1EF8" w14:textId="77777777" w:rsidR="00DB7821" w:rsidRDefault="00DB7821" w:rsidP="00DB7821">
      <w:pPr>
        <w:pStyle w:val="Code"/>
      </w:pPr>
      <w:r>
        <w:tab/>
        <w:t>addi</w:t>
      </w:r>
      <w:r>
        <w:tab/>
        <w:t>$s1, $zero, 0x3000</w:t>
      </w:r>
      <w:r>
        <w:tab/>
        <w:t># truck = 0x3000</w:t>
      </w:r>
    </w:p>
    <w:p w14:paraId="1C33DC00" w14:textId="77777777" w:rsidR="00DB7821" w:rsidRDefault="00DB7821" w:rsidP="00DB7821">
      <w:pPr>
        <w:pStyle w:val="Code"/>
      </w:pPr>
      <w:r>
        <w:tab/>
        <w:t># set up a registers for call to murcury</w:t>
      </w:r>
    </w:p>
    <w:p w14:paraId="0C8B9F8E" w14:textId="77777777" w:rsidR="00DB7821" w:rsidRDefault="00DB7821" w:rsidP="00DB7821">
      <w:pPr>
        <w:pStyle w:val="Code"/>
      </w:pPr>
      <w:r>
        <w:tab/>
        <w:t>addi</w:t>
      </w:r>
      <w:r>
        <w:tab/>
        <w:t>$a0, $zero, 2</w:t>
      </w:r>
      <w:r>
        <w:tab/>
      </w:r>
      <w:r>
        <w:tab/>
        <w:t># $a0 = 2</w:t>
      </w:r>
    </w:p>
    <w:p w14:paraId="6374BCDC" w14:textId="77777777" w:rsidR="00DB7821" w:rsidRDefault="00DB7821" w:rsidP="00DB7821">
      <w:pPr>
        <w:pStyle w:val="Code"/>
      </w:pPr>
      <w:r>
        <w:tab/>
        <w:t>addi</w:t>
      </w:r>
      <w:r>
        <w:tab/>
        <w:t>$a1, $zero, 3</w:t>
      </w:r>
      <w:r>
        <w:tab/>
      </w:r>
      <w:r>
        <w:tab/>
        <w:t># $a1 = 3</w:t>
      </w:r>
    </w:p>
    <w:p w14:paraId="107E3F8F" w14:textId="77777777" w:rsidR="00DB7821" w:rsidRDefault="00DB7821" w:rsidP="00DB7821">
      <w:pPr>
        <w:pStyle w:val="Code"/>
      </w:pPr>
      <w:r>
        <w:tab/>
        <w:t>addi</w:t>
      </w:r>
      <w:r>
        <w:tab/>
        <w:t>$a2, $zero, 4</w:t>
      </w:r>
      <w:r>
        <w:tab/>
      </w:r>
      <w:r>
        <w:tab/>
        <w:t># $a2 = 4</w:t>
      </w:r>
    </w:p>
    <w:p w14:paraId="5658F92F" w14:textId="77777777" w:rsidR="00DB7821" w:rsidRDefault="00DB7821" w:rsidP="00DB7821">
      <w:pPr>
        <w:pStyle w:val="Code"/>
      </w:pPr>
      <w:r>
        <w:tab/>
        <w:t>addi</w:t>
      </w:r>
      <w:r>
        <w:tab/>
        <w:t>$a3, $zero, 6</w:t>
      </w:r>
      <w:r>
        <w:tab/>
      </w:r>
      <w:r>
        <w:tab/>
        <w:t># $a3 = 6</w:t>
      </w:r>
    </w:p>
    <w:p w14:paraId="2E5C6EAB" w14:textId="77777777" w:rsidR="00DB7821" w:rsidRDefault="00DB7821" w:rsidP="00DB7821">
      <w:pPr>
        <w:pStyle w:val="Code"/>
      </w:pPr>
      <w:r>
        <w:tab/>
        <w:t>jal</w:t>
      </w:r>
      <w:r>
        <w:tab/>
        <w:t>mercury</w:t>
      </w:r>
      <w:r>
        <w:tab/>
      </w:r>
      <w:r>
        <w:tab/>
      </w:r>
      <w:r>
        <w:tab/>
        <w:t># $v0 = murcury(2,3,4,6)</w:t>
      </w:r>
    </w:p>
    <w:p w14:paraId="2B0E73DC" w14:textId="77777777" w:rsidR="00DB7821" w:rsidRDefault="00DB7821" w:rsidP="00DB7821">
      <w:pPr>
        <w:pStyle w:val="Code"/>
      </w:pPr>
      <w:r>
        <w:tab/>
        <w:t>add</w:t>
      </w:r>
      <w:r>
        <w:tab/>
        <w:t>$s1, $s1, $v0</w:t>
      </w:r>
      <w:r>
        <w:tab/>
      </w:r>
      <w:r>
        <w:tab/>
        <w:t># truck += $v0</w:t>
      </w:r>
    </w:p>
    <w:p w14:paraId="647F7B50" w14:textId="77777777" w:rsidR="00DB7821" w:rsidRDefault="00DB7821" w:rsidP="00DB7821">
      <w:pPr>
        <w:pStyle w:val="Code"/>
      </w:pPr>
      <w:r>
        <w:tab/>
        <w:t>la</w:t>
      </w:r>
      <w:r>
        <w:tab/>
        <w:t>$t0, earth</w:t>
      </w:r>
      <w:r>
        <w:tab/>
      </w:r>
      <w:r>
        <w:tab/>
        <w:t># $t0 = earth</w:t>
      </w:r>
    </w:p>
    <w:p w14:paraId="09AA9557" w14:textId="77777777" w:rsidR="00DB7821" w:rsidRDefault="00DB7821" w:rsidP="00DB7821">
      <w:pPr>
        <w:pStyle w:val="Code"/>
      </w:pPr>
      <w:r>
        <w:tab/>
        <w:t>add</w:t>
      </w:r>
      <w:r>
        <w:tab/>
        <w:t>$t0, $t0, $s1</w:t>
      </w:r>
      <w:r>
        <w:tab/>
      </w:r>
      <w:r>
        <w:tab/>
        <w:t># $t0 += truck</w:t>
      </w:r>
    </w:p>
    <w:p w14:paraId="702FE5F2" w14:textId="77777777" w:rsidR="00DB7821" w:rsidRDefault="00DB7821" w:rsidP="00DB7821">
      <w:pPr>
        <w:pStyle w:val="Code"/>
      </w:pPr>
      <w:r>
        <w:tab/>
        <w:t>add</w:t>
      </w:r>
      <w:r>
        <w:tab/>
        <w:t>$s0, $s0, $t0</w:t>
      </w:r>
      <w:r>
        <w:tab/>
      </w:r>
      <w:r>
        <w:tab/>
        <w:t># car += $t0</w:t>
      </w:r>
    </w:p>
    <w:p w14:paraId="78956FB8" w14:textId="77777777" w:rsidR="00DB7821" w:rsidRDefault="00DB7821" w:rsidP="00DB7821">
      <w:pPr>
        <w:pStyle w:val="Code"/>
      </w:pPr>
      <w:r>
        <w:tab/>
        <w:t>add</w:t>
      </w:r>
      <w:r>
        <w:tab/>
        <w:t>$v0, $zero, $zero</w:t>
      </w:r>
      <w:r>
        <w:tab/>
        <w:t># return value from main = 0</w:t>
      </w:r>
    </w:p>
    <w:p w14:paraId="17EBDAF6" w14:textId="77777777" w:rsidR="00DB7821" w:rsidRDefault="00DB7821" w:rsidP="00DB7821">
      <w:pPr>
        <w:pStyle w:val="Code"/>
      </w:pPr>
      <w:r>
        <w:tab/>
        <w:t># EPILOGUE</w:t>
      </w:r>
    </w:p>
    <w:p w14:paraId="4E3BBF3F" w14:textId="77777777" w:rsidR="00DB7821" w:rsidRDefault="00DB7821" w:rsidP="00DB7821">
      <w:pPr>
        <w:pStyle w:val="Code"/>
      </w:pPr>
      <w:r>
        <w:tab/>
        <w:t>lw</w:t>
      </w:r>
      <w:r>
        <w:tab/>
        <w:t>$s1, 0($sp)</w:t>
      </w:r>
      <w:r>
        <w:tab/>
      </w:r>
      <w:r>
        <w:tab/>
        <w:t># recover $s1</w:t>
      </w:r>
    </w:p>
    <w:p w14:paraId="6524B059" w14:textId="77777777" w:rsidR="00DB7821" w:rsidRDefault="00DB7821" w:rsidP="00DB7821">
      <w:pPr>
        <w:pStyle w:val="Code"/>
      </w:pPr>
      <w:r>
        <w:tab/>
        <w:t>lw</w:t>
      </w:r>
      <w:r>
        <w:tab/>
        <w:t>$s0, 4($sp)</w:t>
      </w:r>
      <w:r>
        <w:tab/>
      </w:r>
      <w:r>
        <w:tab/>
        <w:t># recover $s0</w:t>
      </w:r>
    </w:p>
    <w:p w14:paraId="4B8E25B7" w14:textId="77777777" w:rsidR="00DB7821" w:rsidRDefault="00DB7821" w:rsidP="00DB7821">
      <w:pPr>
        <w:pStyle w:val="Code"/>
      </w:pPr>
      <w:r>
        <w:tab/>
        <w:t>lw</w:t>
      </w:r>
      <w:r>
        <w:tab/>
        <w:t>$ra, 8($sp)</w:t>
      </w:r>
      <w:r>
        <w:tab/>
      </w:r>
      <w:r>
        <w:tab/>
        <w:t># recover $ra</w:t>
      </w:r>
    </w:p>
    <w:p w14:paraId="2749C017" w14:textId="77777777" w:rsidR="00DB7821" w:rsidRDefault="00DB7821" w:rsidP="00DB7821">
      <w:pPr>
        <w:pStyle w:val="Code"/>
      </w:pPr>
      <w:r>
        <w:tab/>
        <w:t>addi</w:t>
      </w:r>
      <w:r>
        <w:tab/>
        <w:t>$sp, $sp, 12</w:t>
      </w:r>
      <w:r>
        <w:tab/>
      </w:r>
      <w:r>
        <w:tab/>
        <w:t># decallocate 3 stack slots</w:t>
      </w:r>
    </w:p>
    <w:p w14:paraId="535AE754" w14:textId="77777777" w:rsidR="00DB7821" w:rsidRDefault="00DB7821" w:rsidP="00DB7821">
      <w:pPr>
        <w:pStyle w:val="Code"/>
      </w:pPr>
      <w:r>
        <w:tab/>
        <w:t>jr</w:t>
      </w:r>
      <w:r>
        <w:tab/>
        <w:t>$ra</w:t>
      </w:r>
      <w:r>
        <w:tab/>
      </w:r>
      <w:r>
        <w:tab/>
      </w:r>
      <w:r>
        <w:tab/>
        <w:t># return</w:t>
      </w:r>
    </w:p>
    <w:p w14:paraId="61696B76" w14:textId="77777777" w:rsidR="00DB7821" w:rsidRDefault="00DB7821" w:rsidP="00DB7821">
      <w:pPr>
        <w:pStyle w:val="Code"/>
      </w:pPr>
    </w:p>
    <w:p w14:paraId="244C87ED" w14:textId="77777777" w:rsidR="00DB7821" w:rsidRDefault="00DB7821" w:rsidP="00DB7821">
      <w:pPr>
        <w:pStyle w:val="Code"/>
      </w:pPr>
      <w:r>
        <w:t>mercury:</w:t>
      </w:r>
    </w:p>
    <w:p w14:paraId="270764D1" w14:textId="77777777" w:rsidR="00DB7821" w:rsidRDefault="00DB7821" w:rsidP="00DB7821">
      <w:pPr>
        <w:pStyle w:val="Code"/>
      </w:pPr>
      <w:r>
        <w:tab/>
        <w:t># PROLOGUE</w:t>
      </w:r>
    </w:p>
    <w:p w14:paraId="61B377F8" w14:textId="77777777" w:rsidR="00DB7821" w:rsidRDefault="00DB7821" w:rsidP="00DB7821">
      <w:pPr>
        <w:pStyle w:val="Code"/>
      </w:pPr>
      <w:r>
        <w:tab/>
        <w:t>addi</w:t>
      </w:r>
      <w:r>
        <w:tab/>
        <w:t>$sp, $sp, -32</w:t>
      </w:r>
      <w:r>
        <w:tab/>
      </w:r>
      <w:r>
        <w:tab/>
        <w:t># allocate 8 stack slots</w:t>
      </w:r>
    </w:p>
    <w:p w14:paraId="3D0E6153" w14:textId="77777777" w:rsidR="00DB7821" w:rsidRDefault="00DB7821" w:rsidP="00DB7821">
      <w:pPr>
        <w:pStyle w:val="Code"/>
      </w:pPr>
      <w:r>
        <w:tab/>
        <w:t>sw</w:t>
      </w:r>
      <w:r>
        <w:tab/>
        <w:t>$ra, 28($sp)</w:t>
      </w:r>
      <w:r>
        <w:tab/>
      </w:r>
      <w:r>
        <w:tab/>
        <w:t># save $ra</w:t>
      </w:r>
    </w:p>
    <w:p w14:paraId="6BB88D22" w14:textId="77777777" w:rsidR="00DB7821" w:rsidRDefault="00DB7821" w:rsidP="00DB7821">
      <w:pPr>
        <w:pStyle w:val="Code"/>
      </w:pPr>
      <w:r>
        <w:tab/>
        <w:t>sw</w:t>
      </w:r>
      <w:r>
        <w:tab/>
        <w:t>$s0, 24($sp)</w:t>
      </w:r>
      <w:r>
        <w:tab/>
      </w:r>
      <w:r>
        <w:tab/>
        <w:t># save $s0</w:t>
      </w:r>
    </w:p>
    <w:p w14:paraId="220B4558" w14:textId="77777777" w:rsidR="00DB7821" w:rsidRDefault="00DB7821" w:rsidP="00DB7821">
      <w:pPr>
        <w:pStyle w:val="Code"/>
      </w:pPr>
      <w:r>
        <w:tab/>
        <w:t>sw</w:t>
      </w:r>
      <w:r>
        <w:tab/>
        <w:t>$s1, 20($sp)</w:t>
      </w:r>
      <w:r>
        <w:tab/>
      </w:r>
      <w:r>
        <w:tab/>
        <w:t># save $s1</w:t>
      </w:r>
    </w:p>
    <w:p w14:paraId="256FFB57" w14:textId="77777777" w:rsidR="00DB7821" w:rsidRDefault="00DB7821" w:rsidP="00DB7821">
      <w:pPr>
        <w:pStyle w:val="Code"/>
      </w:pPr>
      <w:r>
        <w:tab/>
        <w:t>sw</w:t>
      </w:r>
      <w:r>
        <w:tab/>
        <w:t>$s2, 16($sp)</w:t>
      </w:r>
      <w:r>
        <w:tab/>
      </w:r>
      <w:r>
        <w:tab/>
        <w:t># save $s2</w:t>
      </w:r>
    </w:p>
    <w:p w14:paraId="5409FF30" w14:textId="77777777" w:rsidR="00DB7821" w:rsidRDefault="00DB7821" w:rsidP="00DB7821">
      <w:pPr>
        <w:pStyle w:val="Code"/>
      </w:pPr>
      <w:r>
        <w:tab/>
        <w:t>sw</w:t>
      </w:r>
      <w:r>
        <w:tab/>
        <w:t>$s3, 12($sp)</w:t>
      </w:r>
      <w:r>
        <w:tab/>
      </w:r>
      <w:r>
        <w:tab/>
        <w:t># save $s3</w:t>
      </w:r>
    </w:p>
    <w:p w14:paraId="1E8FB253" w14:textId="77777777" w:rsidR="00DB7821" w:rsidRDefault="00DB7821" w:rsidP="00DB7821">
      <w:pPr>
        <w:pStyle w:val="Code"/>
      </w:pPr>
      <w:r>
        <w:tab/>
        <w:t>sw</w:t>
      </w:r>
      <w:r>
        <w:tab/>
        <w:t>$s4, 8($sp)</w:t>
      </w:r>
      <w:r>
        <w:tab/>
      </w:r>
      <w:r>
        <w:tab/>
        <w:t># save $s4</w:t>
      </w:r>
    </w:p>
    <w:p w14:paraId="09B8E47C" w14:textId="77777777" w:rsidR="00DB7821" w:rsidRDefault="00DB7821" w:rsidP="00DB7821">
      <w:pPr>
        <w:pStyle w:val="Code"/>
      </w:pPr>
      <w:r>
        <w:tab/>
        <w:t>sw</w:t>
      </w:r>
      <w:r>
        <w:tab/>
        <w:t>$s5, 4($sp)</w:t>
      </w:r>
      <w:r>
        <w:tab/>
      </w:r>
      <w:r>
        <w:tab/>
        <w:t># save $s5</w:t>
      </w:r>
    </w:p>
    <w:p w14:paraId="152223B8" w14:textId="77777777" w:rsidR="00DB7821" w:rsidRDefault="00DB7821" w:rsidP="00DB7821">
      <w:pPr>
        <w:pStyle w:val="Code"/>
      </w:pPr>
      <w:r>
        <w:tab/>
        <w:t>sw</w:t>
      </w:r>
      <w:r>
        <w:tab/>
        <w:t>$s6, 0($sp)</w:t>
      </w:r>
      <w:r>
        <w:tab/>
      </w:r>
      <w:r>
        <w:tab/>
        <w:t># save $s6</w:t>
      </w:r>
    </w:p>
    <w:p w14:paraId="59C105EF" w14:textId="77777777" w:rsidR="00DB7821" w:rsidRDefault="00DB7821" w:rsidP="00DB7821">
      <w:pPr>
        <w:pStyle w:val="Code"/>
      </w:pPr>
      <w:r>
        <w:tab/>
        <w:t>add</w:t>
      </w:r>
      <w:r>
        <w:tab/>
        <w:t>$s0, $zero, $a0</w:t>
      </w:r>
      <w:r>
        <w:tab/>
      </w:r>
      <w:r>
        <w:tab/>
        <w:t># save $a0 in $s0</w:t>
      </w:r>
    </w:p>
    <w:p w14:paraId="5D0D9596" w14:textId="77777777" w:rsidR="00DB7821" w:rsidRDefault="00DB7821" w:rsidP="00DB7821">
      <w:pPr>
        <w:pStyle w:val="Code"/>
      </w:pPr>
      <w:r>
        <w:tab/>
        <w:t>add</w:t>
      </w:r>
      <w:r>
        <w:tab/>
        <w:t>$s1, $zero, $a1</w:t>
      </w:r>
      <w:r>
        <w:tab/>
      </w:r>
      <w:r>
        <w:tab/>
        <w:t># save $a1 in $s1</w:t>
      </w:r>
    </w:p>
    <w:p w14:paraId="6D308DAE" w14:textId="77777777" w:rsidR="00DB7821" w:rsidRDefault="00DB7821" w:rsidP="00DB7821">
      <w:pPr>
        <w:pStyle w:val="Code"/>
      </w:pPr>
      <w:r>
        <w:tab/>
        <w:t>add</w:t>
      </w:r>
      <w:r>
        <w:tab/>
        <w:t>$s2, $zero, $a2</w:t>
      </w:r>
      <w:r>
        <w:tab/>
      </w:r>
      <w:r>
        <w:tab/>
        <w:t># save $a2 in $s2</w:t>
      </w:r>
    </w:p>
    <w:p w14:paraId="7AB84584" w14:textId="77777777" w:rsidR="00DB7821" w:rsidRDefault="00DB7821" w:rsidP="00DB7821">
      <w:pPr>
        <w:pStyle w:val="Code"/>
      </w:pPr>
      <w:r>
        <w:tab/>
        <w:t>add</w:t>
      </w:r>
      <w:r>
        <w:tab/>
        <w:t>$s3, $zero, $a3</w:t>
      </w:r>
      <w:r>
        <w:tab/>
      </w:r>
      <w:r>
        <w:tab/>
        <w:t># save $a3 in $s3</w:t>
      </w:r>
    </w:p>
    <w:p w14:paraId="0A4FDC28" w14:textId="77777777" w:rsidR="00DB7821" w:rsidRDefault="00DB7821" w:rsidP="00DB7821">
      <w:pPr>
        <w:pStyle w:val="Code"/>
      </w:pPr>
      <w:r>
        <w:tab/>
        <w:t># BODY</w:t>
      </w:r>
    </w:p>
    <w:p w14:paraId="34BDA01B" w14:textId="77777777" w:rsidR="00DB7821" w:rsidRDefault="00DB7821" w:rsidP="00DB7821">
      <w:pPr>
        <w:pStyle w:val="Code"/>
      </w:pPr>
      <w:r>
        <w:tab/>
        <w:t># beta = venus(third, fourth)</w:t>
      </w:r>
    </w:p>
    <w:p w14:paraId="69B400C6" w14:textId="77777777" w:rsidR="00DB7821" w:rsidRDefault="00DB7821" w:rsidP="00DB7821">
      <w:pPr>
        <w:pStyle w:val="Code"/>
      </w:pPr>
      <w:r>
        <w:tab/>
        <w:t>add</w:t>
      </w:r>
      <w:r>
        <w:tab/>
        <w:t>$a0, $zero, $s2</w:t>
      </w:r>
      <w:r>
        <w:tab/>
      </w:r>
      <w:r>
        <w:tab/>
        <w:t># $a0 = third</w:t>
      </w:r>
    </w:p>
    <w:p w14:paraId="398EAB62" w14:textId="77777777" w:rsidR="00DB7821" w:rsidRDefault="00DB7821" w:rsidP="00DB7821">
      <w:pPr>
        <w:pStyle w:val="Code"/>
      </w:pPr>
      <w:r>
        <w:tab/>
        <w:t>add</w:t>
      </w:r>
      <w:r>
        <w:tab/>
        <w:t>$a1, $zero, $s3</w:t>
      </w:r>
      <w:r>
        <w:tab/>
      </w:r>
      <w:r>
        <w:tab/>
        <w:t># $a1 = fourth</w:t>
      </w:r>
    </w:p>
    <w:p w14:paraId="3151A751" w14:textId="77777777" w:rsidR="00DB7821" w:rsidRDefault="00DB7821" w:rsidP="00DB7821">
      <w:pPr>
        <w:pStyle w:val="Code"/>
      </w:pPr>
      <w:r>
        <w:tab/>
        <w:t xml:space="preserve">jal </w:t>
      </w:r>
      <w:r>
        <w:tab/>
        <w:t>venus</w:t>
      </w:r>
      <w:r>
        <w:tab/>
      </w:r>
      <w:r>
        <w:tab/>
      </w:r>
      <w:r>
        <w:tab/>
        <w:t># $v0 = venus(third, fourth)</w:t>
      </w:r>
    </w:p>
    <w:p w14:paraId="248CAAAA" w14:textId="77777777" w:rsidR="00DB7821" w:rsidRDefault="00DB7821" w:rsidP="00DB7821">
      <w:pPr>
        <w:pStyle w:val="Code"/>
      </w:pPr>
      <w:r>
        <w:tab/>
        <w:t>add</w:t>
      </w:r>
      <w:r>
        <w:tab/>
        <w:t>$s5, $zero, $v0</w:t>
      </w:r>
      <w:r>
        <w:tab/>
      </w:r>
      <w:r>
        <w:tab/>
        <w:t># beta = $v0</w:t>
      </w:r>
    </w:p>
    <w:p w14:paraId="437C063D" w14:textId="77777777" w:rsidR="00DB7821" w:rsidRDefault="00DB7821" w:rsidP="00DB7821">
      <w:pPr>
        <w:pStyle w:val="Code"/>
      </w:pPr>
      <w:r>
        <w:tab/>
        <w:t># gamma = venus(second, third)</w:t>
      </w:r>
    </w:p>
    <w:p w14:paraId="08081AC5" w14:textId="77777777" w:rsidR="00DB7821" w:rsidRDefault="00DB7821" w:rsidP="00DB7821">
      <w:pPr>
        <w:pStyle w:val="Code"/>
      </w:pPr>
      <w:r>
        <w:tab/>
        <w:t>add</w:t>
      </w:r>
      <w:r>
        <w:tab/>
        <w:t>$a0, $zero, $s1</w:t>
      </w:r>
      <w:r>
        <w:tab/>
      </w:r>
      <w:r>
        <w:tab/>
        <w:t># $a0 = second</w:t>
      </w:r>
    </w:p>
    <w:p w14:paraId="39F7AB6B" w14:textId="77777777" w:rsidR="00DB7821" w:rsidRDefault="00DB7821" w:rsidP="00DB7821">
      <w:pPr>
        <w:pStyle w:val="Code"/>
      </w:pPr>
      <w:r>
        <w:tab/>
        <w:t>add</w:t>
      </w:r>
      <w:r>
        <w:tab/>
        <w:t>$a1, $zero, $s2</w:t>
      </w:r>
      <w:r>
        <w:tab/>
      </w:r>
      <w:r>
        <w:tab/>
        <w:t># $a1 = third</w:t>
      </w:r>
    </w:p>
    <w:p w14:paraId="6D77F605" w14:textId="77777777" w:rsidR="00DB7821" w:rsidRDefault="00DB7821" w:rsidP="00DB7821">
      <w:pPr>
        <w:pStyle w:val="Code"/>
      </w:pPr>
      <w:r>
        <w:tab/>
        <w:t xml:space="preserve">jal </w:t>
      </w:r>
      <w:r>
        <w:tab/>
        <w:t>venus</w:t>
      </w:r>
      <w:r>
        <w:tab/>
      </w:r>
      <w:r>
        <w:tab/>
      </w:r>
      <w:r>
        <w:tab/>
        <w:t># $v0 = venus(second, third)</w:t>
      </w:r>
    </w:p>
    <w:p w14:paraId="2E2608F7" w14:textId="77777777" w:rsidR="00DB7821" w:rsidRDefault="00DB7821" w:rsidP="00DB7821">
      <w:pPr>
        <w:pStyle w:val="Code"/>
      </w:pPr>
      <w:r>
        <w:tab/>
        <w:t>add</w:t>
      </w:r>
      <w:r>
        <w:tab/>
        <w:t>$s6, $zero, $v0</w:t>
      </w:r>
      <w:r>
        <w:tab/>
      </w:r>
      <w:r>
        <w:tab/>
        <w:t># gamma = $v0</w:t>
      </w:r>
    </w:p>
    <w:p w14:paraId="0432BBFC" w14:textId="77777777" w:rsidR="00DB7821" w:rsidRDefault="00DB7821" w:rsidP="00DB7821">
      <w:pPr>
        <w:pStyle w:val="Code"/>
      </w:pPr>
      <w:r>
        <w:tab/>
        <w:t># alpha = venus(fourth, first)</w:t>
      </w:r>
    </w:p>
    <w:p w14:paraId="29625444" w14:textId="77777777" w:rsidR="00DB7821" w:rsidRDefault="00DB7821" w:rsidP="00DB7821">
      <w:pPr>
        <w:pStyle w:val="Code"/>
      </w:pPr>
      <w:r>
        <w:tab/>
        <w:t>add</w:t>
      </w:r>
      <w:r>
        <w:tab/>
        <w:t>$a0, $zero, $s3</w:t>
      </w:r>
      <w:r>
        <w:tab/>
      </w:r>
      <w:r>
        <w:tab/>
        <w:t># $a0 = fourth</w:t>
      </w:r>
    </w:p>
    <w:p w14:paraId="3C478481" w14:textId="77777777" w:rsidR="00DB7821" w:rsidRDefault="00DB7821" w:rsidP="00DB7821">
      <w:pPr>
        <w:pStyle w:val="Code"/>
      </w:pPr>
      <w:r>
        <w:tab/>
        <w:t>add</w:t>
      </w:r>
      <w:r>
        <w:tab/>
        <w:t>$a1, $zero, $s0</w:t>
      </w:r>
      <w:r>
        <w:tab/>
      </w:r>
      <w:r>
        <w:tab/>
        <w:t># $a1 = first</w:t>
      </w:r>
    </w:p>
    <w:p w14:paraId="1EB30D80" w14:textId="77777777" w:rsidR="00DB7821" w:rsidRDefault="00DB7821" w:rsidP="00DB7821">
      <w:pPr>
        <w:pStyle w:val="Code"/>
      </w:pPr>
      <w:r>
        <w:tab/>
        <w:t xml:space="preserve">jal </w:t>
      </w:r>
      <w:r>
        <w:tab/>
        <w:t>venus</w:t>
      </w:r>
      <w:r>
        <w:tab/>
      </w:r>
      <w:r>
        <w:tab/>
      </w:r>
      <w:r>
        <w:tab/>
        <w:t># $v0 = venus(fourth, first)</w:t>
      </w:r>
    </w:p>
    <w:p w14:paraId="5619A9A9" w14:textId="77777777" w:rsidR="00DB7821" w:rsidRDefault="00DB7821" w:rsidP="00DB7821">
      <w:pPr>
        <w:pStyle w:val="Code"/>
      </w:pPr>
      <w:r>
        <w:tab/>
        <w:t>add</w:t>
      </w:r>
      <w:r>
        <w:tab/>
        <w:t>$s4, $zero, $v0</w:t>
      </w:r>
      <w:r>
        <w:tab/>
      </w:r>
      <w:r>
        <w:tab/>
        <w:t># alpha = $v0</w:t>
      </w:r>
    </w:p>
    <w:p w14:paraId="318EA125" w14:textId="77777777" w:rsidR="00DB7821" w:rsidRDefault="00DB7821" w:rsidP="00DB7821">
      <w:pPr>
        <w:pStyle w:val="Code"/>
      </w:pPr>
      <w:r>
        <w:tab/>
        <w:t># setup return value</w:t>
      </w:r>
    </w:p>
    <w:p w14:paraId="47C8DFBC" w14:textId="77777777" w:rsidR="00DB7821" w:rsidRDefault="00DB7821" w:rsidP="00DB7821">
      <w:pPr>
        <w:pStyle w:val="Code"/>
      </w:pPr>
      <w:r>
        <w:tab/>
        <w:t>add</w:t>
      </w:r>
      <w:r>
        <w:tab/>
        <w:t>$v0, $s4, $s5</w:t>
      </w:r>
      <w:r>
        <w:tab/>
      </w:r>
      <w:r>
        <w:tab/>
        <w:t># r.v. = alpha + beta</w:t>
      </w:r>
    </w:p>
    <w:p w14:paraId="003BFA3B" w14:textId="77777777" w:rsidR="00DB7821" w:rsidRDefault="00DB7821" w:rsidP="00DB7821">
      <w:pPr>
        <w:pStyle w:val="Code"/>
      </w:pPr>
      <w:r>
        <w:tab/>
        <w:t>add</w:t>
      </w:r>
      <w:r>
        <w:tab/>
        <w:t>$v0, $v0, $s6</w:t>
      </w:r>
      <w:r>
        <w:tab/>
      </w:r>
      <w:r>
        <w:tab/>
        <w:t># r.v. += gamma</w:t>
      </w:r>
    </w:p>
    <w:p w14:paraId="17FB4F20" w14:textId="77777777" w:rsidR="00DB7821" w:rsidRDefault="00DB7821" w:rsidP="00DB7821">
      <w:pPr>
        <w:pStyle w:val="Code"/>
      </w:pPr>
      <w:r>
        <w:tab/>
        <w:t># EPILOGUE</w:t>
      </w:r>
    </w:p>
    <w:p w14:paraId="1F17401E" w14:textId="77777777" w:rsidR="00DB7821" w:rsidRDefault="00DB7821" w:rsidP="00DB7821">
      <w:pPr>
        <w:pStyle w:val="Code"/>
      </w:pPr>
      <w:r>
        <w:tab/>
        <w:t>lw</w:t>
      </w:r>
      <w:r>
        <w:tab/>
        <w:t>$s6, 0($sp)</w:t>
      </w:r>
      <w:r>
        <w:tab/>
      </w:r>
      <w:r>
        <w:tab/>
        <w:t># recover $s6</w:t>
      </w:r>
    </w:p>
    <w:p w14:paraId="5A03774D" w14:textId="77777777" w:rsidR="00DB7821" w:rsidRDefault="00DB7821" w:rsidP="00DB7821">
      <w:pPr>
        <w:pStyle w:val="Code"/>
      </w:pPr>
      <w:r>
        <w:tab/>
        <w:t>lw</w:t>
      </w:r>
      <w:r>
        <w:tab/>
        <w:t>$s5, 4($sp)</w:t>
      </w:r>
      <w:r>
        <w:tab/>
      </w:r>
      <w:r>
        <w:tab/>
        <w:t># recover $s5</w:t>
      </w:r>
    </w:p>
    <w:p w14:paraId="52049E10" w14:textId="77777777" w:rsidR="00DB7821" w:rsidRDefault="00DB7821" w:rsidP="00DB7821">
      <w:pPr>
        <w:pStyle w:val="Code"/>
      </w:pPr>
      <w:r>
        <w:tab/>
        <w:t>lw</w:t>
      </w:r>
      <w:r>
        <w:tab/>
        <w:t>$s4, 8($sp)</w:t>
      </w:r>
      <w:r>
        <w:tab/>
      </w:r>
      <w:r>
        <w:tab/>
        <w:t># recover $s4</w:t>
      </w:r>
    </w:p>
    <w:p w14:paraId="1630A488" w14:textId="77777777" w:rsidR="00DB7821" w:rsidRDefault="00DB7821" w:rsidP="00DB7821">
      <w:pPr>
        <w:pStyle w:val="Code"/>
      </w:pPr>
      <w:r>
        <w:tab/>
        <w:t>lw</w:t>
      </w:r>
      <w:r>
        <w:tab/>
        <w:t>$s3, 12($sp)</w:t>
      </w:r>
      <w:r>
        <w:tab/>
      </w:r>
      <w:r>
        <w:tab/>
        <w:t># recover $s3</w:t>
      </w:r>
    </w:p>
    <w:p w14:paraId="6324AB47" w14:textId="77777777" w:rsidR="00DB7821" w:rsidRDefault="00DB7821" w:rsidP="00DB7821">
      <w:pPr>
        <w:pStyle w:val="Code"/>
      </w:pPr>
      <w:r>
        <w:tab/>
        <w:t>lw</w:t>
      </w:r>
      <w:r>
        <w:tab/>
        <w:t>$s2, 16($sp)</w:t>
      </w:r>
      <w:r>
        <w:tab/>
      </w:r>
      <w:r>
        <w:tab/>
        <w:t># recover $s2</w:t>
      </w:r>
    </w:p>
    <w:p w14:paraId="10CBB3A3" w14:textId="77777777" w:rsidR="00DB7821" w:rsidRDefault="00DB7821" w:rsidP="00DB7821">
      <w:pPr>
        <w:pStyle w:val="Code"/>
      </w:pPr>
      <w:r>
        <w:tab/>
        <w:t>lw</w:t>
      </w:r>
      <w:r>
        <w:tab/>
        <w:t>$s1, 20($sp)</w:t>
      </w:r>
      <w:r>
        <w:tab/>
      </w:r>
      <w:r>
        <w:tab/>
        <w:t># recvoer $s1</w:t>
      </w:r>
    </w:p>
    <w:p w14:paraId="71B73CD1" w14:textId="77777777" w:rsidR="00DB7821" w:rsidRDefault="00DB7821" w:rsidP="00DB7821">
      <w:pPr>
        <w:pStyle w:val="Code"/>
      </w:pPr>
      <w:r>
        <w:tab/>
        <w:t>lw</w:t>
      </w:r>
      <w:r>
        <w:tab/>
        <w:t>$s0, 24($sp)</w:t>
      </w:r>
      <w:r>
        <w:tab/>
      </w:r>
      <w:r>
        <w:tab/>
        <w:t># recover $s0</w:t>
      </w:r>
    </w:p>
    <w:p w14:paraId="1DA51E81" w14:textId="77777777" w:rsidR="00DB7821" w:rsidRDefault="00DB7821" w:rsidP="00DB7821">
      <w:pPr>
        <w:pStyle w:val="Code"/>
      </w:pPr>
      <w:r>
        <w:tab/>
        <w:t>lw</w:t>
      </w:r>
      <w:r>
        <w:tab/>
        <w:t>$ra, 28($sp)</w:t>
      </w:r>
      <w:r>
        <w:tab/>
      </w:r>
      <w:r>
        <w:tab/>
        <w:t># recover $ra</w:t>
      </w:r>
    </w:p>
    <w:p w14:paraId="62900903" w14:textId="77777777" w:rsidR="00DB7821" w:rsidRDefault="00DB7821" w:rsidP="00DB7821">
      <w:pPr>
        <w:pStyle w:val="Code"/>
      </w:pPr>
      <w:r>
        <w:tab/>
        <w:t>addi</w:t>
      </w:r>
      <w:r>
        <w:tab/>
        <w:t>$sp, $sp, 32</w:t>
      </w:r>
      <w:r>
        <w:tab/>
      </w:r>
      <w:r>
        <w:tab/>
        <w:t># deallocate 8 stack slots</w:t>
      </w:r>
    </w:p>
    <w:p w14:paraId="4AB6A33D" w14:textId="77777777" w:rsidR="00DB7821" w:rsidRDefault="00DB7821" w:rsidP="00DB7821">
      <w:pPr>
        <w:pStyle w:val="Code"/>
      </w:pPr>
      <w:r>
        <w:tab/>
        <w:t>jr</w:t>
      </w:r>
      <w:r>
        <w:tab/>
        <w:t>$ra</w:t>
      </w:r>
      <w:r>
        <w:tab/>
      </w:r>
      <w:r>
        <w:tab/>
      </w:r>
      <w:r>
        <w:tab/>
        <w:t># return</w:t>
      </w:r>
    </w:p>
    <w:p w14:paraId="5BA12B42" w14:textId="77777777" w:rsidR="00DB7821" w:rsidRDefault="00DB7821" w:rsidP="00DB7821">
      <w:pPr>
        <w:pStyle w:val="Code"/>
      </w:pPr>
      <w:r>
        <w:t>venus:</w:t>
      </w:r>
    </w:p>
    <w:p w14:paraId="5105637C" w14:textId="77777777" w:rsidR="00DB7821" w:rsidRDefault="00DB7821" w:rsidP="00DB7821">
      <w:pPr>
        <w:pStyle w:val="Code"/>
      </w:pPr>
      <w:r>
        <w:tab/>
        <w:t># BODY</w:t>
      </w:r>
    </w:p>
    <w:p w14:paraId="56C66416" w14:textId="77777777" w:rsidR="00DB7821" w:rsidRDefault="00DB7821" w:rsidP="00DB7821">
      <w:pPr>
        <w:pStyle w:val="Code"/>
      </w:pPr>
      <w:r>
        <w:tab/>
        <w:t># setup return value</w:t>
      </w:r>
    </w:p>
    <w:p w14:paraId="13FA8A3E" w14:textId="77777777" w:rsidR="00DB7821" w:rsidRDefault="00DB7821" w:rsidP="00DB7821">
      <w:pPr>
        <w:pStyle w:val="Code"/>
      </w:pPr>
      <w:r>
        <w:tab/>
        <w:t>sll</w:t>
      </w:r>
      <w:r>
        <w:tab/>
        <w:t>$t0, $a1, 7</w:t>
      </w:r>
      <w:r>
        <w:tab/>
      </w:r>
      <w:r>
        <w:tab/>
        <w:t># $t0 = 128 * $a1</w:t>
      </w:r>
    </w:p>
    <w:p w14:paraId="0D9635BB" w14:textId="77777777" w:rsidR="00DB7821" w:rsidRDefault="00DB7821" w:rsidP="00DB7821">
      <w:pPr>
        <w:pStyle w:val="Code"/>
      </w:pPr>
      <w:r>
        <w:tab/>
        <w:t>add</w:t>
      </w:r>
      <w:r>
        <w:tab/>
        <w:t>$v0, $a0, $t0</w:t>
      </w:r>
      <w:r>
        <w:tab/>
      </w:r>
      <w:r>
        <w:tab/>
        <w:t># r.v. = $a0 + $t0</w:t>
      </w:r>
    </w:p>
    <w:p w14:paraId="56980C2B" w14:textId="77777777" w:rsidR="008A202D" w:rsidRDefault="00DB7821" w:rsidP="00DB7821">
      <w:pPr>
        <w:pStyle w:val="Code"/>
      </w:pPr>
      <w:r>
        <w:tab/>
        <w:t>jr</w:t>
      </w:r>
      <w:r>
        <w:tab/>
        <w:t>$ra</w:t>
      </w:r>
      <w:r>
        <w:tab/>
      </w:r>
      <w:r>
        <w:tab/>
      </w:r>
      <w:r>
        <w:tab/>
        <w:t># return</w:t>
      </w:r>
    </w:p>
    <w:p w14:paraId="4BA027EB" w14:textId="7A074435" w:rsidR="00D206A6" w:rsidRDefault="008D51A8" w:rsidP="008D51A8">
      <w:pPr>
        <w:pStyle w:val="ExcerciseHeader"/>
      </w:pPr>
      <w:r>
        <w:t>Exercise E</w:t>
      </w:r>
    </w:p>
    <w:p w14:paraId="331A12D2" w14:textId="77777777" w:rsidR="008D51A8" w:rsidRDefault="008D51A8" w:rsidP="008D51A8">
      <w:pPr>
        <w:pStyle w:val="Code"/>
      </w:pPr>
      <w:r>
        <w:t># BEGINNING of start-up &amp; clean-up code.  Do NOT edit this code.</w:t>
      </w:r>
    </w:p>
    <w:p w14:paraId="0A50C368" w14:textId="77777777" w:rsidR="008D51A8" w:rsidRDefault="008D51A8" w:rsidP="008D51A8">
      <w:pPr>
        <w:pStyle w:val="Code"/>
      </w:pPr>
      <w:r>
        <w:tab/>
        <w:t>.data</w:t>
      </w:r>
    </w:p>
    <w:p w14:paraId="57651A56" w14:textId="77777777" w:rsidR="008D51A8" w:rsidRDefault="008D51A8" w:rsidP="008D51A8">
      <w:pPr>
        <w:pStyle w:val="Code"/>
      </w:pPr>
      <w:r>
        <w:t>exit_msg_1:</w:t>
      </w:r>
    </w:p>
    <w:p w14:paraId="5CB03FDD" w14:textId="77777777" w:rsidR="008D51A8" w:rsidRDefault="008D51A8" w:rsidP="008D51A8">
      <w:pPr>
        <w:pStyle w:val="Code"/>
      </w:pPr>
      <w:r>
        <w:tab/>
        <w:t>.asciiz</w:t>
      </w:r>
      <w:r>
        <w:tab/>
        <w:t>"***About to exit. main returned "</w:t>
      </w:r>
    </w:p>
    <w:p w14:paraId="708EED54" w14:textId="77777777" w:rsidR="008D51A8" w:rsidRDefault="008D51A8" w:rsidP="008D51A8">
      <w:pPr>
        <w:pStyle w:val="Code"/>
      </w:pPr>
      <w:r>
        <w:t>exit_msg_2:</w:t>
      </w:r>
    </w:p>
    <w:p w14:paraId="3633ACDF" w14:textId="77777777" w:rsidR="008D51A8" w:rsidRDefault="008D51A8" w:rsidP="008D51A8">
      <w:pPr>
        <w:pStyle w:val="Code"/>
      </w:pPr>
      <w:r>
        <w:tab/>
        <w:t>.asciiz</w:t>
      </w:r>
      <w:r>
        <w:tab/>
        <w:t>".***\n"</w:t>
      </w:r>
    </w:p>
    <w:p w14:paraId="777BBC80" w14:textId="77777777" w:rsidR="008D51A8" w:rsidRDefault="008D51A8" w:rsidP="008D51A8">
      <w:pPr>
        <w:pStyle w:val="Code"/>
      </w:pPr>
      <w:r>
        <w:t>main_rv:</w:t>
      </w:r>
    </w:p>
    <w:p w14:paraId="60FB845E" w14:textId="77777777" w:rsidR="008D51A8" w:rsidRDefault="008D51A8" w:rsidP="008D51A8">
      <w:pPr>
        <w:pStyle w:val="Code"/>
      </w:pPr>
      <w:r>
        <w:tab/>
        <w:t>.word</w:t>
      </w:r>
      <w:r>
        <w:tab/>
        <w:t>0</w:t>
      </w:r>
    </w:p>
    <w:p w14:paraId="2C11EC62" w14:textId="77777777" w:rsidR="008D51A8" w:rsidRDefault="008D51A8" w:rsidP="008D51A8">
      <w:pPr>
        <w:pStyle w:val="Code"/>
      </w:pPr>
      <w:r>
        <w:tab/>
      </w:r>
    </w:p>
    <w:p w14:paraId="46A62419" w14:textId="77777777" w:rsidR="008D51A8" w:rsidRDefault="008D51A8" w:rsidP="008D51A8">
      <w:pPr>
        <w:pStyle w:val="Code"/>
      </w:pPr>
      <w:r>
        <w:tab/>
        <w:t>.text</w:t>
      </w:r>
    </w:p>
    <w:p w14:paraId="6EC3AB45" w14:textId="77777777" w:rsidR="008D51A8" w:rsidRDefault="008D51A8" w:rsidP="008D51A8">
      <w:pPr>
        <w:pStyle w:val="Code"/>
      </w:pPr>
      <w:r>
        <w:tab/>
        <w:t># adjust $sp, then call main</w:t>
      </w:r>
    </w:p>
    <w:p w14:paraId="638E6E40" w14:textId="77777777" w:rsidR="008D51A8" w:rsidRDefault="008D51A8" w:rsidP="008D51A8">
      <w:pPr>
        <w:pStyle w:val="Code"/>
      </w:pPr>
      <w:r>
        <w:tab/>
        <w:t>addi</w:t>
      </w:r>
      <w:r>
        <w:tab/>
        <w:t>$t0, $zero, -32</w:t>
      </w:r>
      <w:r>
        <w:tab/>
      </w:r>
      <w:r>
        <w:tab/>
        <w:t># $t0 = 0xffffffe0</w:t>
      </w:r>
    </w:p>
    <w:p w14:paraId="6A287493" w14:textId="77777777" w:rsidR="008D51A8" w:rsidRDefault="008D51A8" w:rsidP="008D51A8">
      <w:pPr>
        <w:pStyle w:val="Code"/>
      </w:pPr>
      <w:r>
        <w:tab/>
        <w:t>and</w:t>
      </w:r>
      <w:r>
        <w:tab/>
        <w:t>$sp, $sp, $t0</w:t>
      </w:r>
      <w:r>
        <w:tab/>
      </w:r>
      <w:r>
        <w:tab/>
        <w:t># round $sp down to multiple of 32</w:t>
      </w:r>
    </w:p>
    <w:p w14:paraId="2D0D17C0" w14:textId="77777777" w:rsidR="008D51A8" w:rsidRDefault="008D51A8" w:rsidP="008D51A8">
      <w:pPr>
        <w:pStyle w:val="Code"/>
      </w:pPr>
      <w:r>
        <w:tab/>
        <w:t>jal</w:t>
      </w:r>
      <w:r>
        <w:tab/>
        <w:t>main</w:t>
      </w:r>
    </w:p>
    <w:p w14:paraId="6A54ED40" w14:textId="77777777" w:rsidR="008D51A8" w:rsidRDefault="008D51A8" w:rsidP="008D51A8">
      <w:pPr>
        <w:pStyle w:val="Code"/>
      </w:pPr>
      <w:r>
        <w:tab/>
        <w:t>nop</w:t>
      </w:r>
    </w:p>
    <w:p w14:paraId="571E9B8C" w14:textId="77777777" w:rsidR="008D51A8" w:rsidRDefault="008D51A8" w:rsidP="008D51A8">
      <w:pPr>
        <w:pStyle w:val="Code"/>
      </w:pPr>
      <w:r>
        <w:tab/>
      </w:r>
    </w:p>
    <w:p w14:paraId="4C4227E5" w14:textId="77777777" w:rsidR="008D51A8" w:rsidRDefault="008D51A8" w:rsidP="008D51A8">
      <w:pPr>
        <w:pStyle w:val="Code"/>
      </w:pPr>
      <w:r>
        <w:tab/>
        <w:t># when main is done, print its return value, then halt the program</w:t>
      </w:r>
    </w:p>
    <w:p w14:paraId="21015476" w14:textId="77777777" w:rsidR="008D51A8" w:rsidRDefault="008D51A8" w:rsidP="008D51A8">
      <w:pPr>
        <w:pStyle w:val="Code"/>
      </w:pPr>
      <w:r>
        <w:tab/>
        <w:t>sw</w:t>
      </w:r>
      <w:r>
        <w:tab/>
        <w:t>$v0, main_rv</w:t>
      </w:r>
      <w:r>
        <w:tab/>
      </w:r>
    </w:p>
    <w:p w14:paraId="4B11E54B" w14:textId="77777777" w:rsidR="008D51A8" w:rsidRDefault="008D51A8" w:rsidP="008D51A8">
      <w:pPr>
        <w:pStyle w:val="Code"/>
      </w:pPr>
      <w:r>
        <w:tab/>
        <w:t>la</w:t>
      </w:r>
      <w:r>
        <w:tab/>
        <w:t>$a0, exit_msg_1</w:t>
      </w:r>
    </w:p>
    <w:p w14:paraId="08965174" w14:textId="77777777" w:rsidR="008D51A8" w:rsidRDefault="008D51A8" w:rsidP="008D51A8">
      <w:pPr>
        <w:pStyle w:val="Code"/>
      </w:pPr>
      <w:r>
        <w:tab/>
        <w:t>addi</w:t>
      </w:r>
      <w:r>
        <w:tab/>
        <w:t>$v0, $zero, 4</w:t>
      </w:r>
    </w:p>
    <w:p w14:paraId="09BF9580" w14:textId="77777777" w:rsidR="008D51A8" w:rsidRDefault="008D51A8" w:rsidP="008D51A8">
      <w:pPr>
        <w:pStyle w:val="Code"/>
      </w:pPr>
      <w:r>
        <w:tab/>
        <w:t>syscall</w:t>
      </w:r>
    </w:p>
    <w:p w14:paraId="15D7187C" w14:textId="77777777" w:rsidR="008D51A8" w:rsidRDefault="008D51A8" w:rsidP="008D51A8">
      <w:pPr>
        <w:pStyle w:val="Code"/>
      </w:pPr>
      <w:r>
        <w:tab/>
        <w:t>nop</w:t>
      </w:r>
    </w:p>
    <w:p w14:paraId="77D2FD5F" w14:textId="77777777" w:rsidR="008D51A8" w:rsidRDefault="008D51A8" w:rsidP="008D51A8">
      <w:pPr>
        <w:pStyle w:val="Code"/>
      </w:pPr>
      <w:r>
        <w:tab/>
        <w:t>lw</w:t>
      </w:r>
      <w:r>
        <w:tab/>
        <w:t>$a0, main_rv</w:t>
      </w:r>
    </w:p>
    <w:p w14:paraId="744F2BC8" w14:textId="77777777" w:rsidR="008D51A8" w:rsidRDefault="008D51A8" w:rsidP="008D51A8">
      <w:pPr>
        <w:pStyle w:val="Code"/>
      </w:pPr>
      <w:r>
        <w:tab/>
        <w:t>addi</w:t>
      </w:r>
      <w:r>
        <w:tab/>
        <w:t>$v0, $zero, 1</w:t>
      </w:r>
    </w:p>
    <w:p w14:paraId="1C4F84AE" w14:textId="77777777" w:rsidR="008D51A8" w:rsidRDefault="008D51A8" w:rsidP="008D51A8">
      <w:pPr>
        <w:pStyle w:val="Code"/>
      </w:pPr>
      <w:r>
        <w:tab/>
        <w:t>syscall</w:t>
      </w:r>
    </w:p>
    <w:p w14:paraId="31A1C5C7" w14:textId="77777777" w:rsidR="008D51A8" w:rsidRDefault="008D51A8" w:rsidP="008D51A8">
      <w:pPr>
        <w:pStyle w:val="Code"/>
      </w:pPr>
      <w:r>
        <w:tab/>
        <w:t>nop</w:t>
      </w:r>
    </w:p>
    <w:p w14:paraId="262D3079" w14:textId="77777777" w:rsidR="008D51A8" w:rsidRDefault="008D51A8" w:rsidP="008D51A8">
      <w:pPr>
        <w:pStyle w:val="Code"/>
      </w:pPr>
      <w:r>
        <w:tab/>
        <w:t>la</w:t>
      </w:r>
      <w:r>
        <w:tab/>
        <w:t>$a0, exit_msg_2</w:t>
      </w:r>
    </w:p>
    <w:p w14:paraId="2EA948E1" w14:textId="77777777" w:rsidR="008D51A8" w:rsidRDefault="008D51A8" w:rsidP="008D51A8">
      <w:pPr>
        <w:pStyle w:val="Code"/>
      </w:pPr>
      <w:r>
        <w:tab/>
        <w:t>addi</w:t>
      </w:r>
      <w:r>
        <w:tab/>
        <w:t>$v0, $zero, 4</w:t>
      </w:r>
    </w:p>
    <w:p w14:paraId="2F5DBF0C" w14:textId="77777777" w:rsidR="008D51A8" w:rsidRDefault="008D51A8" w:rsidP="008D51A8">
      <w:pPr>
        <w:pStyle w:val="Code"/>
      </w:pPr>
      <w:r>
        <w:tab/>
        <w:t>syscall</w:t>
      </w:r>
    </w:p>
    <w:p w14:paraId="3A770AFF" w14:textId="77777777" w:rsidR="008D51A8" w:rsidRDefault="008D51A8" w:rsidP="008D51A8">
      <w:pPr>
        <w:pStyle w:val="Code"/>
      </w:pPr>
      <w:r>
        <w:tab/>
        <w:t>nop</w:t>
      </w:r>
    </w:p>
    <w:p w14:paraId="03EDB819" w14:textId="77777777" w:rsidR="008D51A8" w:rsidRDefault="008D51A8" w:rsidP="008D51A8">
      <w:pPr>
        <w:pStyle w:val="Code"/>
      </w:pPr>
      <w:r>
        <w:tab/>
        <w:t>addi</w:t>
      </w:r>
      <w:r>
        <w:tab/>
        <w:t>$v0, $zero, 10</w:t>
      </w:r>
    </w:p>
    <w:p w14:paraId="51BC5A4B" w14:textId="77777777" w:rsidR="008D51A8" w:rsidRDefault="008D51A8" w:rsidP="008D51A8">
      <w:pPr>
        <w:pStyle w:val="Code"/>
      </w:pPr>
      <w:r>
        <w:tab/>
        <w:t>syscall</w:t>
      </w:r>
    </w:p>
    <w:p w14:paraId="41E0C676" w14:textId="77777777" w:rsidR="008D51A8" w:rsidRDefault="008D51A8" w:rsidP="008D51A8">
      <w:pPr>
        <w:pStyle w:val="Code"/>
      </w:pPr>
      <w:r>
        <w:tab/>
        <w:t>nop</w:t>
      </w:r>
      <w:r>
        <w:tab/>
      </w:r>
    </w:p>
    <w:p w14:paraId="672A8730" w14:textId="77777777" w:rsidR="008D51A8" w:rsidRDefault="008D51A8" w:rsidP="008D51A8">
      <w:pPr>
        <w:pStyle w:val="Code"/>
      </w:pPr>
      <w:r>
        <w:t># END of start-up &amp; clean-up code.</w:t>
      </w:r>
    </w:p>
    <w:p w14:paraId="659132F9" w14:textId="77777777" w:rsidR="008D51A8" w:rsidRDefault="008D51A8" w:rsidP="008D51A8">
      <w:pPr>
        <w:pStyle w:val="Code"/>
      </w:pPr>
    </w:p>
    <w:p w14:paraId="0E5D61F0" w14:textId="77777777" w:rsidR="008D51A8" w:rsidRDefault="008D51A8" w:rsidP="008D51A8">
      <w:pPr>
        <w:pStyle w:val="Code"/>
      </w:pPr>
    </w:p>
    <w:p w14:paraId="2F82E1BF" w14:textId="77777777" w:rsidR="008D51A8" w:rsidRDefault="008D51A8" w:rsidP="008D51A8">
      <w:pPr>
        <w:pStyle w:val="Code"/>
      </w:pPr>
      <w:r>
        <w:tab/>
        <w:t>.data</w:t>
      </w:r>
    </w:p>
    <w:p w14:paraId="4B1B20A5" w14:textId="77777777" w:rsidR="008D51A8" w:rsidRDefault="008D51A8" w:rsidP="008D51A8">
      <w:pPr>
        <w:pStyle w:val="Code"/>
      </w:pPr>
      <w:r>
        <w:t>aaa:</w:t>
      </w:r>
      <w:r>
        <w:tab/>
        <w:t>.word</w:t>
      </w:r>
      <w:r>
        <w:tab/>
        <w:t>11, 11, 3, -11</w:t>
      </w:r>
    </w:p>
    <w:p w14:paraId="6AC045FC" w14:textId="77777777" w:rsidR="008D51A8" w:rsidRDefault="008D51A8" w:rsidP="008D51A8">
      <w:pPr>
        <w:pStyle w:val="Code"/>
      </w:pPr>
      <w:r>
        <w:tab/>
        <w:t>.globl</w:t>
      </w:r>
      <w:r>
        <w:tab/>
        <w:t>aaa</w:t>
      </w:r>
    </w:p>
    <w:p w14:paraId="6D49D1E6" w14:textId="77777777" w:rsidR="008D51A8" w:rsidRDefault="008D51A8" w:rsidP="008D51A8">
      <w:pPr>
        <w:pStyle w:val="Code"/>
      </w:pPr>
      <w:r>
        <w:t>bbb:</w:t>
      </w:r>
      <w:r>
        <w:tab/>
        <w:t>.word</w:t>
      </w:r>
      <w:r>
        <w:tab/>
        <w:t>200, -300, 400, 500</w:t>
      </w:r>
    </w:p>
    <w:p w14:paraId="44066056" w14:textId="77777777" w:rsidR="008D51A8" w:rsidRDefault="008D51A8" w:rsidP="008D51A8">
      <w:pPr>
        <w:pStyle w:val="Code"/>
      </w:pPr>
      <w:r>
        <w:tab/>
        <w:t>.globl</w:t>
      </w:r>
      <w:r>
        <w:tab/>
        <w:t>bbb</w:t>
      </w:r>
    </w:p>
    <w:p w14:paraId="43AA9FC7" w14:textId="77777777" w:rsidR="008D51A8" w:rsidRDefault="008D51A8" w:rsidP="008D51A8">
      <w:pPr>
        <w:pStyle w:val="Code"/>
      </w:pPr>
      <w:r>
        <w:t>ccc:</w:t>
      </w:r>
      <w:r>
        <w:tab/>
        <w:t>.word</w:t>
      </w:r>
      <w:r>
        <w:tab/>
        <w:t>-2, -3, 2, 1, 2, 3</w:t>
      </w:r>
    </w:p>
    <w:p w14:paraId="03C07BA6" w14:textId="77777777" w:rsidR="008D51A8" w:rsidRDefault="008D51A8" w:rsidP="008D51A8">
      <w:pPr>
        <w:pStyle w:val="Code"/>
      </w:pPr>
      <w:r>
        <w:tab/>
        <w:t>.globl</w:t>
      </w:r>
      <w:r>
        <w:tab/>
        <w:t>ccc</w:t>
      </w:r>
    </w:p>
    <w:p w14:paraId="0A54476E" w14:textId="77777777" w:rsidR="008D51A8" w:rsidRDefault="008D51A8" w:rsidP="008D51A8">
      <w:pPr>
        <w:pStyle w:val="Code"/>
      </w:pPr>
      <w:r>
        <w:tab/>
      </w:r>
    </w:p>
    <w:p w14:paraId="5E44FC4F" w14:textId="77777777" w:rsidR="008D51A8" w:rsidRDefault="008D51A8" w:rsidP="008D51A8">
      <w:pPr>
        <w:pStyle w:val="Code"/>
      </w:pPr>
      <w:r>
        <w:tab/>
        <w:t>.text</w:t>
      </w:r>
    </w:p>
    <w:p w14:paraId="17904921" w14:textId="77777777" w:rsidR="008D51A8" w:rsidRDefault="008D51A8" w:rsidP="008D51A8">
      <w:pPr>
        <w:pStyle w:val="Code"/>
      </w:pPr>
      <w:r>
        <w:tab/>
        <w:t>.globl</w:t>
      </w:r>
      <w:r>
        <w:tab/>
        <w:t>main</w:t>
      </w:r>
    </w:p>
    <w:p w14:paraId="15523615" w14:textId="77777777" w:rsidR="008D51A8" w:rsidRDefault="008D51A8" w:rsidP="008D51A8">
      <w:pPr>
        <w:pStyle w:val="Code"/>
      </w:pPr>
    </w:p>
    <w:p w14:paraId="0DF174DC" w14:textId="77777777" w:rsidR="008D51A8" w:rsidRDefault="008D51A8" w:rsidP="008D51A8">
      <w:pPr>
        <w:pStyle w:val="Code"/>
      </w:pPr>
      <w:r>
        <w:t>main:</w:t>
      </w:r>
    </w:p>
    <w:p w14:paraId="031CDC5D" w14:textId="77777777" w:rsidR="008D51A8" w:rsidRDefault="008D51A8" w:rsidP="008D51A8">
      <w:pPr>
        <w:pStyle w:val="Code"/>
      </w:pPr>
      <w:r>
        <w:tab/>
        <w:t># PROLOGUE</w:t>
      </w:r>
    </w:p>
    <w:p w14:paraId="053E975B" w14:textId="77777777" w:rsidR="008D51A8" w:rsidRDefault="008D51A8" w:rsidP="008D51A8">
      <w:pPr>
        <w:pStyle w:val="Code"/>
      </w:pPr>
      <w:r>
        <w:tab/>
        <w:t>addi</w:t>
      </w:r>
      <w:r>
        <w:tab/>
        <w:t>$sp, $sp, -16</w:t>
      </w:r>
      <w:r>
        <w:tab/>
      </w:r>
      <w:r>
        <w:tab/>
        <w:t># allocate 4 stack slots</w:t>
      </w:r>
    </w:p>
    <w:p w14:paraId="4D41410C" w14:textId="77777777" w:rsidR="008D51A8" w:rsidRDefault="008D51A8" w:rsidP="008D51A8">
      <w:pPr>
        <w:pStyle w:val="Code"/>
      </w:pPr>
      <w:r>
        <w:tab/>
        <w:t>sw</w:t>
      </w:r>
      <w:r>
        <w:tab/>
        <w:t>$ra, 12($sp)</w:t>
      </w:r>
      <w:r>
        <w:tab/>
      </w:r>
      <w:r>
        <w:tab/>
        <w:t># save $ra</w:t>
      </w:r>
    </w:p>
    <w:p w14:paraId="5B6942AA" w14:textId="77777777" w:rsidR="008D51A8" w:rsidRDefault="008D51A8" w:rsidP="008D51A8">
      <w:pPr>
        <w:pStyle w:val="Code"/>
      </w:pPr>
      <w:r>
        <w:tab/>
        <w:t>sw</w:t>
      </w:r>
      <w:r>
        <w:tab/>
        <w:t>$s0, 8($sp)</w:t>
      </w:r>
      <w:r>
        <w:tab/>
      </w:r>
      <w:r>
        <w:tab/>
        <w:t># save $s0</w:t>
      </w:r>
    </w:p>
    <w:p w14:paraId="702F5217" w14:textId="77777777" w:rsidR="008D51A8" w:rsidRDefault="008D51A8" w:rsidP="008D51A8">
      <w:pPr>
        <w:pStyle w:val="Code"/>
      </w:pPr>
      <w:r>
        <w:tab/>
        <w:t>sw</w:t>
      </w:r>
      <w:r>
        <w:tab/>
        <w:t>$s1, 4($sp)</w:t>
      </w:r>
      <w:r>
        <w:tab/>
      </w:r>
      <w:r>
        <w:tab/>
        <w:t># save $s1</w:t>
      </w:r>
    </w:p>
    <w:p w14:paraId="626D307E" w14:textId="77777777" w:rsidR="008D51A8" w:rsidRDefault="008D51A8" w:rsidP="008D51A8">
      <w:pPr>
        <w:pStyle w:val="Code"/>
      </w:pPr>
      <w:r>
        <w:tab/>
        <w:t>sw</w:t>
      </w:r>
      <w:r>
        <w:tab/>
        <w:t>$s2, 0($sp)</w:t>
      </w:r>
      <w:r>
        <w:tab/>
      </w:r>
      <w:r>
        <w:tab/>
        <w:t># save $s2</w:t>
      </w:r>
    </w:p>
    <w:p w14:paraId="11EA4098" w14:textId="77777777" w:rsidR="008D51A8" w:rsidRDefault="008D51A8" w:rsidP="008D51A8">
      <w:pPr>
        <w:pStyle w:val="Code"/>
      </w:pPr>
      <w:r>
        <w:tab/>
        <w:t># BODY</w:t>
      </w:r>
    </w:p>
    <w:p w14:paraId="62BCD37E" w14:textId="77777777" w:rsidR="008D51A8" w:rsidRDefault="008D51A8" w:rsidP="008D51A8">
      <w:pPr>
        <w:pStyle w:val="Code"/>
      </w:pPr>
      <w:r>
        <w:tab/>
        <w:t>addi</w:t>
      </w:r>
      <w:r>
        <w:tab/>
        <w:t>$s2, $zero, 1000</w:t>
      </w:r>
      <w:r>
        <w:tab/>
        <w:t># blue = 1000</w:t>
      </w:r>
    </w:p>
    <w:p w14:paraId="010A8589" w14:textId="77777777" w:rsidR="008D51A8" w:rsidRDefault="008D51A8" w:rsidP="008D51A8">
      <w:pPr>
        <w:pStyle w:val="Code"/>
      </w:pPr>
      <w:r>
        <w:tab/>
        <w:t># red = special_sum(aaa, 4, 10)</w:t>
      </w:r>
    </w:p>
    <w:p w14:paraId="0BB17672" w14:textId="77777777" w:rsidR="008D51A8" w:rsidRDefault="008D51A8" w:rsidP="008D51A8">
      <w:pPr>
        <w:pStyle w:val="Code"/>
      </w:pPr>
      <w:r>
        <w:tab/>
        <w:t>la</w:t>
      </w:r>
      <w:r>
        <w:tab/>
        <w:t>$a0, aaa</w:t>
      </w:r>
      <w:r>
        <w:tab/>
      </w:r>
      <w:r>
        <w:tab/>
        <w:t># $a0 = aaa</w:t>
      </w:r>
    </w:p>
    <w:p w14:paraId="3219A432" w14:textId="77777777" w:rsidR="008D51A8" w:rsidRDefault="008D51A8" w:rsidP="008D51A8">
      <w:pPr>
        <w:pStyle w:val="Code"/>
      </w:pPr>
      <w:r>
        <w:tab/>
        <w:t>addi</w:t>
      </w:r>
      <w:r>
        <w:tab/>
        <w:t>$a1, $zero, 4</w:t>
      </w:r>
      <w:r>
        <w:tab/>
      </w:r>
      <w:r>
        <w:tab/>
        <w:t># $a1 = 4</w:t>
      </w:r>
    </w:p>
    <w:p w14:paraId="1CBCDAA9" w14:textId="77777777" w:rsidR="008D51A8" w:rsidRDefault="008D51A8" w:rsidP="008D51A8">
      <w:pPr>
        <w:pStyle w:val="Code"/>
      </w:pPr>
      <w:r>
        <w:tab/>
        <w:t>addi</w:t>
      </w:r>
      <w:r>
        <w:tab/>
        <w:t>$a2, $zero, 10</w:t>
      </w:r>
      <w:r>
        <w:tab/>
      </w:r>
      <w:r>
        <w:tab/>
        <w:t># $a2 = 10</w:t>
      </w:r>
    </w:p>
    <w:p w14:paraId="141D41FA" w14:textId="77777777" w:rsidR="008D51A8" w:rsidRDefault="008D51A8" w:rsidP="008D51A8">
      <w:pPr>
        <w:pStyle w:val="Code"/>
      </w:pPr>
      <w:r>
        <w:tab/>
        <w:t>jal</w:t>
      </w:r>
      <w:r>
        <w:tab/>
        <w:t>special_sum</w:t>
      </w:r>
      <w:r>
        <w:tab/>
      </w:r>
      <w:r>
        <w:tab/>
        <w:t># $v0 = special_sum(aaa, 4, 10)</w:t>
      </w:r>
    </w:p>
    <w:p w14:paraId="4178D4F8" w14:textId="77777777" w:rsidR="008D51A8" w:rsidRDefault="008D51A8" w:rsidP="008D51A8">
      <w:pPr>
        <w:pStyle w:val="Code"/>
      </w:pPr>
      <w:r>
        <w:tab/>
        <w:t>add</w:t>
      </w:r>
      <w:r>
        <w:tab/>
        <w:t>$s0, $zero, $v0</w:t>
      </w:r>
      <w:r>
        <w:tab/>
      </w:r>
      <w:r>
        <w:tab/>
        <w:t># red = $v0</w:t>
      </w:r>
    </w:p>
    <w:p w14:paraId="538F18AE" w14:textId="77777777" w:rsidR="008D51A8" w:rsidRDefault="008D51A8" w:rsidP="008D51A8">
      <w:pPr>
        <w:pStyle w:val="Code"/>
      </w:pPr>
      <w:r>
        <w:t xml:space="preserve">    </w:t>
      </w:r>
      <w:r>
        <w:tab/>
        <w:t># green = special_sum(bbb, 4, 200)</w:t>
      </w:r>
    </w:p>
    <w:p w14:paraId="33B2A0A1" w14:textId="77777777" w:rsidR="008D51A8" w:rsidRDefault="008D51A8" w:rsidP="008D51A8">
      <w:pPr>
        <w:pStyle w:val="Code"/>
      </w:pPr>
      <w:r>
        <w:t xml:space="preserve">    </w:t>
      </w:r>
      <w:r>
        <w:tab/>
        <w:t>la</w:t>
      </w:r>
      <w:r>
        <w:tab/>
        <w:t>$a0, bbb</w:t>
      </w:r>
      <w:r>
        <w:tab/>
      </w:r>
      <w:r>
        <w:tab/>
        <w:t># $a0 = bbb</w:t>
      </w:r>
    </w:p>
    <w:p w14:paraId="66C91D06" w14:textId="77777777" w:rsidR="008D51A8" w:rsidRDefault="008D51A8" w:rsidP="008D51A8">
      <w:pPr>
        <w:pStyle w:val="Code"/>
      </w:pPr>
      <w:r>
        <w:t xml:space="preserve">    </w:t>
      </w:r>
      <w:r>
        <w:tab/>
        <w:t>addi</w:t>
      </w:r>
      <w:r>
        <w:tab/>
        <w:t>$a1, $zero, 4</w:t>
      </w:r>
      <w:r>
        <w:tab/>
      </w:r>
      <w:r>
        <w:tab/>
        <w:t># $a1 = 4</w:t>
      </w:r>
    </w:p>
    <w:p w14:paraId="4C6B5588" w14:textId="77777777" w:rsidR="008D51A8" w:rsidRDefault="008D51A8" w:rsidP="008D51A8">
      <w:pPr>
        <w:pStyle w:val="Code"/>
      </w:pPr>
      <w:r>
        <w:t xml:space="preserve">    </w:t>
      </w:r>
      <w:r>
        <w:tab/>
        <w:t>addi</w:t>
      </w:r>
      <w:r>
        <w:tab/>
        <w:t>$a2, $zero, 200</w:t>
      </w:r>
      <w:r>
        <w:tab/>
      </w:r>
      <w:r>
        <w:tab/>
        <w:t># $a2 = 200</w:t>
      </w:r>
    </w:p>
    <w:p w14:paraId="4CBD20E4" w14:textId="77777777" w:rsidR="008D51A8" w:rsidRDefault="008D51A8" w:rsidP="008D51A8">
      <w:pPr>
        <w:pStyle w:val="Code"/>
      </w:pPr>
      <w:r>
        <w:t xml:space="preserve">    </w:t>
      </w:r>
      <w:r>
        <w:tab/>
        <w:t>jal</w:t>
      </w:r>
      <w:r>
        <w:tab/>
        <w:t>special_sum</w:t>
      </w:r>
      <w:r>
        <w:tab/>
      </w:r>
      <w:r>
        <w:tab/>
        <w:t># $v0 = special_sum(aaa, 4, 200)</w:t>
      </w:r>
    </w:p>
    <w:p w14:paraId="0EA3A68B" w14:textId="77777777" w:rsidR="008D51A8" w:rsidRDefault="008D51A8" w:rsidP="008D51A8">
      <w:pPr>
        <w:pStyle w:val="Code"/>
      </w:pPr>
      <w:r>
        <w:t xml:space="preserve">    </w:t>
      </w:r>
      <w:r>
        <w:tab/>
        <w:t>add</w:t>
      </w:r>
      <w:r>
        <w:tab/>
        <w:t>$s1, $zero, $v0</w:t>
      </w:r>
      <w:r>
        <w:tab/>
      </w:r>
      <w:r>
        <w:tab/>
        <w:t># green = $v0</w:t>
      </w:r>
    </w:p>
    <w:p w14:paraId="3738E290" w14:textId="77777777" w:rsidR="008D51A8" w:rsidRDefault="008D51A8" w:rsidP="008D51A8">
      <w:pPr>
        <w:pStyle w:val="Code"/>
      </w:pPr>
      <w:r>
        <w:t xml:space="preserve">    </w:t>
      </w:r>
      <w:r>
        <w:tab/>
        <w:t># blue += special_sum(ccc, 6, 500) - red + green</w:t>
      </w:r>
    </w:p>
    <w:p w14:paraId="1C586D68" w14:textId="77777777" w:rsidR="008D51A8" w:rsidRDefault="008D51A8" w:rsidP="008D51A8">
      <w:pPr>
        <w:pStyle w:val="Code"/>
      </w:pPr>
      <w:r>
        <w:t xml:space="preserve">    </w:t>
      </w:r>
      <w:r>
        <w:tab/>
        <w:t>la</w:t>
      </w:r>
      <w:r>
        <w:tab/>
        <w:t>$a0, ccc</w:t>
      </w:r>
      <w:r>
        <w:tab/>
      </w:r>
      <w:r>
        <w:tab/>
        <w:t># $a0 = ccc</w:t>
      </w:r>
    </w:p>
    <w:p w14:paraId="0769E003" w14:textId="77777777" w:rsidR="008D51A8" w:rsidRDefault="008D51A8" w:rsidP="008D51A8">
      <w:pPr>
        <w:pStyle w:val="Code"/>
      </w:pPr>
      <w:r>
        <w:t xml:space="preserve">    </w:t>
      </w:r>
      <w:r>
        <w:tab/>
        <w:t>addi</w:t>
      </w:r>
      <w:r>
        <w:tab/>
        <w:t>$a1, $zero, 6</w:t>
      </w:r>
      <w:r>
        <w:tab/>
      </w:r>
      <w:r>
        <w:tab/>
        <w:t># $a1 = 6</w:t>
      </w:r>
    </w:p>
    <w:p w14:paraId="03C39388" w14:textId="77777777" w:rsidR="008D51A8" w:rsidRDefault="008D51A8" w:rsidP="008D51A8">
      <w:pPr>
        <w:pStyle w:val="Code"/>
      </w:pPr>
      <w:r>
        <w:t xml:space="preserve">    </w:t>
      </w:r>
      <w:r>
        <w:tab/>
        <w:t>addi</w:t>
      </w:r>
      <w:r>
        <w:tab/>
        <w:t>$a2, $zero, 500</w:t>
      </w:r>
      <w:r>
        <w:tab/>
      </w:r>
      <w:r>
        <w:tab/>
        <w:t># $a2 = 500</w:t>
      </w:r>
    </w:p>
    <w:p w14:paraId="00FF83FA" w14:textId="77777777" w:rsidR="008D51A8" w:rsidRDefault="008D51A8" w:rsidP="008D51A8">
      <w:pPr>
        <w:pStyle w:val="Code"/>
      </w:pPr>
      <w:r>
        <w:t xml:space="preserve">    </w:t>
      </w:r>
      <w:r>
        <w:tab/>
        <w:t>jal</w:t>
      </w:r>
      <w:r>
        <w:tab/>
        <w:t>special_sum</w:t>
      </w:r>
      <w:r>
        <w:tab/>
      </w:r>
      <w:r>
        <w:tab/>
        <w:t># $v0 = special_sum(ccc, 6, 500)</w:t>
      </w:r>
    </w:p>
    <w:p w14:paraId="6576D0CE" w14:textId="77777777" w:rsidR="008D51A8" w:rsidRDefault="008D51A8" w:rsidP="008D51A8">
      <w:pPr>
        <w:pStyle w:val="Code"/>
      </w:pPr>
      <w:r>
        <w:t xml:space="preserve">    </w:t>
      </w:r>
      <w:r>
        <w:tab/>
        <w:t>add</w:t>
      </w:r>
      <w:r>
        <w:tab/>
        <w:t>$s2, $s2, $v0</w:t>
      </w:r>
      <w:r>
        <w:tab/>
      </w:r>
      <w:r>
        <w:tab/>
        <w:t># blue += $v0</w:t>
      </w:r>
    </w:p>
    <w:p w14:paraId="1A355784" w14:textId="77777777" w:rsidR="008D51A8" w:rsidRDefault="008D51A8" w:rsidP="008D51A8">
      <w:pPr>
        <w:pStyle w:val="Code"/>
      </w:pPr>
      <w:r>
        <w:t xml:space="preserve">    </w:t>
      </w:r>
      <w:r>
        <w:tab/>
        <w:t>add</w:t>
      </w:r>
      <w:r>
        <w:tab/>
        <w:t>$s2, $s2, $s1</w:t>
      </w:r>
      <w:r>
        <w:tab/>
      </w:r>
      <w:r>
        <w:tab/>
        <w:t># blue += green</w:t>
      </w:r>
    </w:p>
    <w:p w14:paraId="0B6B1861" w14:textId="77777777" w:rsidR="008D51A8" w:rsidRDefault="008D51A8" w:rsidP="008D51A8">
      <w:pPr>
        <w:pStyle w:val="Code"/>
      </w:pPr>
      <w:r>
        <w:t xml:space="preserve">    </w:t>
      </w:r>
      <w:r>
        <w:tab/>
        <w:t>sub</w:t>
      </w:r>
      <w:r>
        <w:tab/>
        <w:t>$s2, $s2, $s0</w:t>
      </w:r>
      <w:r>
        <w:tab/>
      </w:r>
      <w:r>
        <w:tab/>
        <w:t># blue -= red</w:t>
      </w:r>
    </w:p>
    <w:p w14:paraId="26930846" w14:textId="77777777" w:rsidR="008D51A8" w:rsidRDefault="008D51A8" w:rsidP="008D51A8">
      <w:pPr>
        <w:pStyle w:val="Code"/>
      </w:pPr>
      <w:r>
        <w:t xml:space="preserve">    </w:t>
      </w:r>
      <w:r>
        <w:tab/>
        <w:t># setup main r.v.</w:t>
      </w:r>
    </w:p>
    <w:p w14:paraId="71B12065" w14:textId="77777777" w:rsidR="008D51A8" w:rsidRDefault="008D51A8" w:rsidP="008D51A8">
      <w:pPr>
        <w:pStyle w:val="Code"/>
      </w:pPr>
      <w:r>
        <w:t xml:space="preserve">    </w:t>
      </w:r>
      <w:r>
        <w:tab/>
        <w:t>add</w:t>
      </w:r>
      <w:r>
        <w:tab/>
        <w:t>$v0, $zero, $zero</w:t>
      </w:r>
      <w:r>
        <w:tab/>
        <w:t># r.v. = 0</w:t>
      </w:r>
    </w:p>
    <w:p w14:paraId="3334C106" w14:textId="77777777" w:rsidR="008D51A8" w:rsidRDefault="008D51A8" w:rsidP="008D51A8">
      <w:pPr>
        <w:pStyle w:val="Code"/>
      </w:pPr>
      <w:r>
        <w:tab/>
        <w:t># EPILOGUE</w:t>
      </w:r>
    </w:p>
    <w:p w14:paraId="09DDC040" w14:textId="77777777" w:rsidR="008D51A8" w:rsidRDefault="008D51A8" w:rsidP="008D51A8">
      <w:pPr>
        <w:pStyle w:val="Code"/>
      </w:pPr>
      <w:r>
        <w:tab/>
        <w:t>lw</w:t>
      </w:r>
      <w:r>
        <w:tab/>
        <w:t>$s2, 0($sp)</w:t>
      </w:r>
      <w:r>
        <w:tab/>
      </w:r>
      <w:r>
        <w:tab/>
        <w:t># recover $s2</w:t>
      </w:r>
    </w:p>
    <w:p w14:paraId="1B250C27" w14:textId="77777777" w:rsidR="008D51A8" w:rsidRDefault="008D51A8" w:rsidP="008D51A8">
      <w:pPr>
        <w:pStyle w:val="Code"/>
      </w:pPr>
      <w:r>
        <w:tab/>
        <w:t>lw</w:t>
      </w:r>
      <w:r>
        <w:tab/>
        <w:t>$s1, 4($sp)</w:t>
      </w:r>
      <w:r>
        <w:tab/>
      </w:r>
      <w:r>
        <w:tab/>
        <w:t># recover $s1</w:t>
      </w:r>
    </w:p>
    <w:p w14:paraId="774FF0C8" w14:textId="77777777" w:rsidR="008D51A8" w:rsidRDefault="008D51A8" w:rsidP="008D51A8">
      <w:pPr>
        <w:pStyle w:val="Code"/>
      </w:pPr>
      <w:r>
        <w:tab/>
        <w:t>lw</w:t>
      </w:r>
      <w:r>
        <w:tab/>
        <w:t>$s0, 8($sp)</w:t>
      </w:r>
      <w:r>
        <w:tab/>
      </w:r>
      <w:r>
        <w:tab/>
        <w:t># recover $s0</w:t>
      </w:r>
    </w:p>
    <w:p w14:paraId="50D526D6" w14:textId="77777777" w:rsidR="008D51A8" w:rsidRDefault="008D51A8" w:rsidP="008D51A8">
      <w:pPr>
        <w:pStyle w:val="Code"/>
      </w:pPr>
      <w:r>
        <w:tab/>
        <w:t>lw</w:t>
      </w:r>
      <w:r>
        <w:tab/>
        <w:t>$ra, 12($sp)</w:t>
      </w:r>
      <w:r>
        <w:tab/>
      </w:r>
      <w:r>
        <w:tab/>
        <w:t># recover $ra</w:t>
      </w:r>
    </w:p>
    <w:p w14:paraId="1C3FB517" w14:textId="77777777" w:rsidR="008D51A8" w:rsidRDefault="008D51A8" w:rsidP="008D51A8">
      <w:pPr>
        <w:pStyle w:val="Code"/>
      </w:pPr>
      <w:r>
        <w:tab/>
        <w:t>addi</w:t>
      </w:r>
      <w:r>
        <w:tab/>
        <w:t>$sp, $sp, 16</w:t>
      </w:r>
      <w:r>
        <w:tab/>
      </w:r>
      <w:r>
        <w:tab/>
        <w:t># decallocate 4 stack slots</w:t>
      </w:r>
    </w:p>
    <w:p w14:paraId="5312E28F" w14:textId="77777777" w:rsidR="008D51A8" w:rsidRDefault="008D51A8" w:rsidP="008D51A8">
      <w:pPr>
        <w:pStyle w:val="Code"/>
      </w:pPr>
      <w:r>
        <w:tab/>
        <w:t>jr</w:t>
      </w:r>
      <w:r>
        <w:tab/>
        <w:t>$ra</w:t>
      </w:r>
      <w:r>
        <w:tab/>
      </w:r>
      <w:r>
        <w:tab/>
      </w:r>
      <w:r>
        <w:tab/>
        <w:t># return</w:t>
      </w:r>
    </w:p>
    <w:p w14:paraId="168A726D" w14:textId="77777777" w:rsidR="008D51A8" w:rsidRDefault="008D51A8" w:rsidP="008D51A8">
      <w:pPr>
        <w:pStyle w:val="Code"/>
      </w:pPr>
    </w:p>
    <w:p w14:paraId="58547758" w14:textId="77777777" w:rsidR="008D51A8" w:rsidRDefault="008D51A8" w:rsidP="008D51A8">
      <w:pPr>
        <w:pStyle w:val="Code"/>
      </w:pPr>
      <w:r>
        <w:t>special_sum:</w:t>
      </w:r>
    </w:p>
    <w:p w14:paraId="3B734A34" w14:textId="77777777" w:rsidR="008D51A8" w:rsidRDefault="008D51A8" w:rsidP="008D51A8">
      <w:pPr>
        <w:pStyle w:val="Code"/>
      </w:pPr>
      <w:r>
        <w:tab/>
        <w:t># PROLOGUE</w:t>
      </w:r>
    </w:p>
    <w:p w14:paraId="50F2818F" w14:textId="77777777" w:rsidR="008D51A8" w:rsidRDefault="008D51A8" w:rsidP="008D51A8">
      <w:pPr>
        <w:pStyle w:val="Code"/>
      </w:pPr>
      <w:r>
        <w:tab/>
        <w:t>addi</w:t>
      </w:r>
      <w:r>
        <w:tab/>
        <w:t>$sp, $sp, -24</w:t>
      </w:r>
      <w:r>
        <w:tab/>
      </w:r>
      <w:r>
        <w:tab/>
        <w:t># allocate 6 stack slots</w:t>
      </w:r>
    </w:p>
    <w:p w14:paraId="02612E88" w14:textId="77777777" w:rsidR="008D51A8" w:rsidRDefault="008D51A8" w:rsidP="008D51A8">
      <w:pPr>
        <w:pStyle w:val="Code"/>
      </w:pPr>
      <w:r>
        <w:tab/>
        <w:t>sw</w:t>
      </w:r>
      <w:r>
        <w:tab/>
        <w:t>$ra, 20($sp)</w:t>
      </w:r>
      <w:r>
        <w:tab/>
      </w:r>
      <w:r>
        <w:tab/>
        <w:t># save $ra</w:t>
      </w:r>
    </w:p>
    <w:p w14:paraId="6542DA3E" w14:textId="77777777" w:rsidR="008D51A8" w:rsidRDefault="008D51A8" w:rsidP="008D51A8">
      <w:pPr>
        <w:pStyle w:val="Code"/>
      </w:pPr>
      <w:r>
        <w:tab/>
        <w:t>sw</w:t>
      </w:r>
      <w:r>
        <w:tab/>
        <w:t>$s0, 16($sp)</w:t>
      </w:r>
      <w:r>
        <w:tab/>
      </w:r>
      <w:r>
        <w:tab/>
        <w:t># save $s0</w:t>
      </w:r>
    </w:p>
    <w:p w14:paraId="50BB5743" w14:textId="77777777" w:rsidR="008D51A8" w:rsidRDefault="008D51A8" w:rsidP="008D51A8">
      <w:pPr>
        <w:pStyle w:val="Code"/>
      </w:pPr>
      <w:r>
        <w:tab/>
        <w:t>sw</w:t>
      </w:r>
      <w:r>
        <w:tab/>
        <w:t>$s1, 12($sp)</w:t>
      </w:r>
      <w:r>
        <w:tab/>
      </w:r>
      <w:r>
        <w:tab/>
        <w:t># save $s1</w:t>
      </w:r>
    </w:p>
    <w:p w14:paraId="3E0F94E9" w14:textId="77777777" w:rsidR="008D51A8" w:rsidRDefault="008D51A8" w:rsidP="008D51A8">
      <w:pPr>
        <w:pStyle w:val="Code"/>
      </w:pPr>
      <w:r>
        <w:tab/>
        <w:t>sw</w:t>
      </w:r>
      <w:r>
        <w:tab/>
        <w:t>$s2, 8($sp)</w:t>
      </w:r>
      <w:r>
        <w:tab/>
      </w:r>
      <w:r>
        <w:tab/>
        <w:t># save $s2</w:t>
      </w:r>
    </w:p>
    <w:p w14:paraId="76D073E0" w14:textId="77777777" w:rsidR="008D51A8" w:rsidRDefault="008D51A8" w:rsidP="008D51A8">
      <w:pPr>
        <w:pStyle w:val="Code"/>
      </w:pPr>
      <w:r>
        <w:tab/>
        <w:t>sw</w:t>
      </w:r>
      <w:r>
        <w:tab/>
        <w:t>$s3, 4($sp)</w:t>
      </w:r>
      <w:r>
        <w:tab/>
      </w:r>
      <w:r>
        <w:tab/>
        <w:t># save $s3</w:t>
      </w:r>
    </w:p>
    <w:p w14:paraId="35FA5249" w14:textId="77777777" w:rsidR="008D51A8" w:rsidRDefault="008D51A8" w:rsidP="008D51A8">
      <w:pPr>
        <w:pStyle w:val="Code"/>
      </w:pPr>
      <w:r>
        <w:tab/>
        <w:t>sw</w:t>
      </w:r>
      <w:r>
        <w:tab/>
        <w:t>$s4, 0($sp)</w:t>
      </w:r>
      <w:r>
        <w:tab/>
      </w:r>
      <w:r>
        <w:tab/>
        <w:t># save $s0</w:t>
      </w:r>
    </w:p>
    <w:p w14:paraId="5F338260" w14:textId="77777777" w:rsidR="008D51A8" w:rsidRDefault="008D51A8" w:rsidP="008D51A8">
      <w:pPr>
        <w:pStyle w:val="Code"/>
      </w:pPr>
      <w:r>
        <w:tab/>
      </w:r>
    </w:p>
    <w:p w14:paraId="561D7E22" w14:textId="77777777" w:rsidR="008D51A8" w:rsidRDefault="008D51A8" w:rsidP="008D51A8">
      <w:pPr>
        <w:pStyle w:val="Code"/>
      </w:pPr>
      <w:r>
        <w:tab/>
        <w:t>add</w:t>
      </w:r>
      <w:r>
        <w:tab/>
        <w:t>$s0, $zero, $a2</w:t>
      </w:r>
      <w:r>
        <w:tab/>
      </w:r>
      <w:r>
        <w:tab/>
        <w:t># $s0 = b</w:t>
      </w:r>
    </w:p>
    <w:p w14:paraId="447CAF59" w14:textId="77777777" w:rsidR="008D51A8" w:rsidRDefault="008D51A8" w:rsidP="008D51A8">
      <w:pPr>
        <w:pStyle w:val="Code"/>
      </w:pPr>
      <w:r>
        <w:tab/>
        <w:t>add</w:t>
      </w:r>
      <w:r>
        <w:tab/>
        <w:t>$s1, $zero, $a0</w:t>
      </w:r>
      <w:r>
        <w:tab/>
      </w:r>
      <w:r>
        <w:tab/>
        <w:t># $s1 = x</w:t>
      </w:r>
    </w:p>
    <w:p w14:paraId="7E5FD0BB" w14:textId="77777777" w:rsidR="008D51A8" w:rsidRDefault="008D51A8" w:rsidP="008D51A8">
      <w:pPr>
        <w:pStyle w:val="Code"/>
      </w:pPr>
      <w:r>
        <w:tab/>
        <w:t>add</w:t>
      </w:r>
      <w:r>
        <w:tab/>
        <w:t>$s2, $zero, $a1</w:t>
      </w:r>
      <w:r>
        <w:tab/>
      </w:r>
      <w:r>
        <w:tab/>
        <w:t># $s2 = n</w:t>
      </w:r>
    </w:p>
    <w:p w14:paraId="3CD78940" w14:textId="77777777" w:rsidR="008D51A8" w:rsidRDefault="008D51A8" w:rsidP="008D51A8">
      <w:pPr>
        <w:pStyle w:val="Code"/>
      </w:pPr>
      <w:r>
        <w:tab/>
        <w:t># BODY</w:t>
      </w:r>
    </w:p>
    <w:p w14:paraId="33B924B5" w14:textId="77777777" w:rsidR="008D51A8" w:rsidRDefault="008D51A8" w:rsidP="008D51A8">
      <w:pPr>
        <w:pStyle w:val="Code"/>
      </w:pPr>
      <w:r>
        <w:tab/>
        <w:t>add</w:t>
      </w:r>
      <w:r>
        <w:tab/>
        <w:t>$s3, $zero, $zero</w:t>
      </w:r>
      <w:r>
        <w:tab/>
        <w:t># result = 0</w:t>
      </w:r>
    </w:p>
    <w:p w14:paraId="60C20007" w14:textId="77777777" w:rsidR="008D51A8" w:rsidRDefault="008D51A8" w:rsidP="008D51A8">
      <w:pPr>
        <w:pStyle w:val="Code"/>
      </w:pPr>
      <w:r>
        <w:tab/>
        <w:t>add</w:t>
      </w:r>
      <w:r>
        <w:tab/>
        <w:t>$s4, $zero, $zero</w:t>
      </w:r>
      <w:r>
        <w:tab/>
        <w:t># i = 0</w:t>
      </w:r>
    </w:p>
    <w:p w14:paraId="0D88094D" w14:textId="77777777" w:rsidR="008D51A8" w:rsidRDefault="008D51A8" w:rsidP="008D51A8">
      <w:pPr>
        <w:pStyle w:val="Code"/>
      </w:pPr>
      <w:r>
        <w:tab/>
      </w:r>
    </w:p>
    <w:p w14:paraId="36D99302" w14:textId="77777777" w:rsidR="008D51A8" w:rsidRDefault="008D51A8" w:rsidP="008D51A8">
      <w:pPr>
        <w:pStyle w:val="Code"/>
      </w:pPr>
      <w:r>
        <w:t>L0:</w:t>
      </w:r>
      <w:r>
        <w:tab/>
        <w:t>sll</w:t>
      </w:r>
      <w:r>
        <w:tab/>
        <w:t>$t0, $s4, 2</w:t>
      </w:r>
      <w:r>
        <w:tab/>
      </w:r>
      <w:r>
        <w:tab/>
        <w:t># $t0 = i * 4</w:t>
      </w:r>
    </w:p>
    <w:p w14:paraId="53E98ADE" w14:textId="77777777" w:rsidR="008D51A8" w:rsidRDefault="008D51A8" w:rsidP="008D51A8">
      <w:pPr>
        <w:pStyle w:val="Code"/>
      </w:pPr>
      <w:r>
        <w:tab/>
        <w:t>add</w:t>
      </w:r>
      <w:r>
        <w:tab/>
        <w:t>$t0, $t0, $s1</w:t>
      </w:r>
      <w:r>
        <w:tab/>
      </w:r>
      <w:r>
        <w:tab/>
        <w:t># $t0 += x</w:t>
      </w:r>
    </w:p>
    <w:p w14:paraId="41814A01" w14:textId="77777777" w:rsidR="008D51A8" w:rsidRDefault="008D51A8" w:rsidP="008D51A8">
      <w:pPr>
        <w:pStyle w:val="Code"/>
      </w:pPr>
      <w:r>
        <w:tab/>
        <w:t>lw</w:t>
      </w:r>
      <w:r>
        <w:tab/>
        <w:t>$a0, ($t0)</w:t>
      </w:r>
      <w:r>
        <w:tab/>
      </w:r>
      <w:r>
        <w:tab/>
        <w:t># $a0 = *x</w:t>
      </w:r>
    </w:p>
    <w:p w14:paraId="1800DCA9" w14:textId="77777777" w:rsidR="008D51A8" w:rsidRDefault="008D51A8" w:rsidP="008D51A8">
      <w:pPr>
        <w:pStyle w:val="Code"/>
      </w:pPr>
      <w:r>
        <w:tab/>
        <w:t>add</w:t>
      </w:r>
      <w:r>
        <w:tab/>
        <w:t>$a1, $zero, $s0</w:t>
      </w:r>
      <w:r>
        <w:tab/>
      </w:r>
      <w:r>
        <w:tab/>
        <w:t># $a1 = b</w:t>
      </w:r>
    </w:p>
    <w:p w14:paraId="741E0021" w14:textId="77777777" w:rsidR="008D51A8" w:rsidRDefault="008D51A8" w:rsidP="008D51A8">
      <w:pPr>
        <w:pStyle w:val="Code"/>
      </w:pPr>
      <w:r>
        <w:tab/>
        <w:t>jal</w:t>
      </w:r>
      <w:r>
        <w:tab/>
        <w:t>saturate</w:t>
      </w:r>
      <w:r>
        <w:tab/>
      </w:r>
      <w:r>
        <w:tab/>
        <w:t># $v0 = saturate(x[i], b)</w:t>
      </w:r>
    </w:p>
    <w:p w14:paraId="3DF7EFCB" w14:textId="77777777" w:rsidR="008D51A8" w:rsidRDefault="008D51A8" w:rsidP="008D51A8">
      <w:pPr>
        <w:pStyle w:val="Code"/>
      </w:pPr>
      <w:r>
        <w:tab/>
        <w:t>add</w:t>
      </w:r>
      <w:r>
        <w:tab/>
        <w:t>$s3, $s3, $v0</w:t>
      </w:r>
      <w:r>
        <w:tab/>
      </w:r>
      <w:r>
        <w:tab/>
        <w:t># result += $v0</w:t>
      </w:r>
    </w:p>
    <w:p w14:paraId="6BB717AF" w14:textId="77777777" w:rsidR="008D51A8" w:rsidRDefault="008D51A8" w:rsidP="008D51A8">
      <w:pPr>
        <w:pStyle w:val="Code"/>
      </w:pPr>
      <w:r>
        <w:tab/>
        <w:t>addi</w:t>
      </w:r>
      <w:r>
        <w:tab/>
        <w:t>$s4, $s4, 1</w:t>
      </w:r>
      <w:r>
        <w:tab/>
      </w:r>
      <w:r>
        <w:tab/>
        <w:t># i++</w:t>
      </w:r>
    </w:p>
    <w:p w14:paraId="6A1485B7" w14:textId="77777777" w:rsidR="008D51A8" w:rsidRDefault="008D51A8" w:rsidP="008D51A8">
      <w:pPr>
        <w:pStyle w:val="Code"/>
      </w:pPr>
      <w:r>
        <w:tab/>
        <w:t>slt</w:t>
      </w:r>
      <w:r>
        <w:tab/>
        <w:t>$t0, $s4, $s2</w:t>
      </w:r>
      <w:r>
        <w:tab/>
      </w:r>
      <w:r>
        <w:tab/>
        <w:t># $t0 = (i &lt; n)</w:t>
      </w:r>
    </w:p>
    <w:p w14:paraId="305AA21C" w14:textId="77777777" w:rsidR="008D51A8" w:rsidRDefault="008D51A8" w:rsidP="008D51A8">
      <w:pPr>
        <w:pStyle w:val="Code"/>
      </w:pPr>
      <w:r>
        <w:tab/>
        <w:t>beq</w:t>
      </w:r>
      <w:r>
        <w:tab/>
        <w:t>$t0, $zero, L1</w:t>
      </w:r>
      <w:r>
        <w:tab/>
      </w:r>
      <w:r>
        <w:tab/>
        <w:t># if ($t0 == 0) goto L1</w:t>
      </w:r>
    </w:p>
    <w:p w14:paraId="2009E3D7" w14:textId="77777777" w:rsidR="008D51A8" w:rsidRDefault="008D51A8" w:rsidP="008D51A8">
      <w:pPr>
        <w:pStyle w:val="Code"/>
      </w:pPr>
      <w:r>
        <w:tab/>
        <w:t>j</w:t>
      </w:r>
      <w:r>
        <w:tab/>
        <w:t>L0</w:t>
      </w:r>
      <w:r>
        <w:tab/>
      </w:r>
      <w:r>
        <w:tab/>
      </w:r>
      <w:r>
        <w:tab/>
        <w:t># goto L0</w:t>
      </w:r>
    </w:p>
    <w:p w14:paraId="36767683" w14:textId="77777777" w:rsidR="008D51A8" w:rsidRDefault="008D51A8" w:rsidP="008D51A8">
      <w:pPr>
        <w:pStyle w:val="Code"/>
      </w:pPr>
      <w:r>
        <w:tab/>
      </w:r>
    </w:p>
    <w:p w14:paraId="79AD5D66" w14:textId="77777777" w:rsidR="008D51A8" w:rsidRDefault="008D51A8" w:rsidP="008D51A8">
      <w:pPr>
        <w:pStyle w:val="Code"/>
      </w:pPr>
      <w:r>
        <w:t>L1:</w:t>
      </w:r>
      <w:r>
        <w:tab/>
        <w:t>add</w:t>
      </w:r>
      <w:r>
        <w:tab/>
        <w:t>$v0, $zero, $s3</w:t>
      </w:r>
      <w:r>
        <w:tab/>
      </w:r>
      <w:r>
        <w:tab/>
        <w:t># r.v. = result</w:t>
      </w:r>
    </w:p>
    <w:p w14:paraId="0AE4FBC8" w14:textId="77777777" w:rsidR="008D51A8" w:rsidRDefault="008D51A8" w:rsidP="008D51A8">
      <w:pPr>
        <w:pStyle w:val="Code"/>
      </w:pPr>
      <w:r>
        <w:tab/>
        <w:t># EPILOGUE</w:t>
      </w:r>
    </w:p>
    <w:p w14:paraId="0D9BE686" w14:textId="77777777" w:rsidR="008D51A8" w:rsidRDefault="008D51A8" w:rsidP="008D51A8">
      <w:pPr>
        <w:pStyle w:val="Code"/>
      </w:pPr>
      <w:r>
        <w:tab/>
        <w:t>lw</w:t>
      </w:r>
      <w:r>
        <w:tab/>
        <w:t>$s4, 0($sp)</w:t>
      </w:r>
      <w:r>
        <w:tab/>
      </w:r>
      <w:r>
        <w:tab/>
        <w:t># recover $s4</w:t>
      </w:r>
    </w:p>
    <w:p w14:paraId="30E7655E" w14:textId="77777777" w:rsidR="008D51A8" w:rsidRDefault="008D51A8" w:rsidP="008D51A8">
      <w:pPr>
        <w:pStyle w:val="Code"/>
      </w:pPr>
      <w:r>
        <w:tab/>
        <w:t>lw</w:t>
      </w:r>
      <w:r>
        <w:tab/>
        <w:t>$s3, 4($sp)</w:t>
      </w:r>
      <w:r>
        <w:tab/>
      </w:r>
      <w:r>
        <w:tab/>
        <w:t># recover $s3</w:t>
      </w:r>
    </w:p>
    <w:p w14:paraId="382893F3" w14:textId="77777777" w:rsidR="008D51A8" w:rsidRDefault="008D51A8" w:rsidP="008D51A8">
      <w:pPr>
        <w:pStyle w:val="Code"/>
      </w:pPr>
      <w:r>
        <w:tab/>
        <w:t>lw</w:t>
      </w:r>
      <w:r>
        <w:tab/>
        <w:t>$s2, 8($sp)</w:t>
      </w:r>
      <w:r>
        <w:tab/>
      </w:r>
      <w:r>
        <w:tab/>
        <w:t># recover $s2</w:t>
      </w:r>
    </w:p>
    <w:p w14:paraId="07C0B217" w14:textId="77777777" w:rsidR="008D51A8" w:rsidRDefault="008D51A8" w:rsidP="008D51A8">
      <w:pPr>
        <w:pStyle w:val="Code"/>
      </w:pPr>
      <w:r>
        <w:tab/>
        <w:t>lw</w:t>
      </w:r>
      <w:r>
        <w:tab/>
        <w:t>$s1, 12($sp)</w:t>
      </w:r>
      <w:r>
        <w:tab/>
      </w:r>
      <w:r>
        <w:tab/>
        <w:t># recover $s1</w:t>
      </w:r>
    </w:p>
    <w:p w14:paraId="067CC38C" w14:textId="77777777" w:rsidR="008D51A8" w:rsidRDefault="008D51A8" w:rsidP="008D51A8">
      <w:pPr>
        <w:pStyle w:val="Code"/>
      </w:pPr>
      <w:r>
        <w:tab/>
        <w:t>lw</w:t>
      </w:r>
      <w:r>
        <w:tab/>
        <w:t>$s0, 16($sp)</w:t>
      </w:r>
      <w:r>
        <w:tab/>
      </w:r>
      <w:r>
        <w:tab/>
        <w:t># recover $s0</w:t>
      </w:r>
    </w:p>
    <w:p w14:paraId="7B668542" w14:textId="77777777" w:rsidR="008D51A8" w:rsidRDefault="008D51A8" w:rsidP="008D51A8">
      <w:pPr>
        <w:pStyle w:val="Code"/>
      </w:pPr>
      <w:r>
        <w:tab/>
        <w:t>lw</w:t>
      </w:r>
      <w:r>
        <w:tab/>
        <w:t>$ra, 20($sp)</w:t>
      </w:r>
      <w:r>
        <w:tab/>
      </w:r>
      <w:r>
        <w:tab/>
        <w:t># recover $ra</w:t>
      </w:r>
    </w:p>
    <w:p w14:paraId="2713260C" w14:textId="77777777" w:rsidR="008D51A8" w:rsidRDefault="008D51A8" w:rsidP="008D51A8">
      <w:pPr>
        <w:pStyle w:val="Code"/>
      </w:pPr>
      <w:r>
        <w:tab/>
        <w:t>addi</w:t>
      </w:r>
      <w:r>
        <w:tab/>
        <w:t>$sp, $sp, 24</w:t>
      </w:r>
      <w:r>
        <w:tab/>
      </w:r>
      <w:r>
        <w:tab/>
        <w:t># deallocate 6 stack slots</w:t>
      </w:r>
    </w:p>
    <w:p w14:paraId="24A75195" w14:textId="77777777" w:rsidR="008D51A8" w:rsidRDefault="008D51A8" w:rsidP="008D51A8">
      <w:pPr>
        <w:pStyle w:val="Code"/>
      </w:pPr>
      <w:r>
        <w:tab/>
        <w:t>jr</w:t>
      </w:r>
      <w:r>
        <w:tab/>
        <w:t>$ra</w:t>
      </w:r>
      <w:r>
        <w:tab/>
      </w:r>
      <w:r>
        <w:tab/>
      </w:r>
      <w:r>
        <w:tab/>
        <w:t># return</w:t>
      </w:r>
    </w:p>
    <w:p w14:paraId="41F195F3" w14:textId="77777777" w:rsidR="008D51A8" w:rsidRDefault="008D51A8" w:rsidP="008D51A8">
      <w:pPr>
        <w:pStyle w:val="Code"/>
      </w:pPr>
    </w:p>
    <w:p w14:paraId="6C12566E" w14:textId="77777777" w:rsidR="008D51A8" w:rsidRDefault="008D51A8" w:rsidP="008D51A8">
      <w:pPr>
        <w:pStyle w:val="Code"/>
      </w:pPr>
      <w:r>
        <w:t>saturate:</w:t>
      </w:r>
    </w:p>
    <w:p w14:paraId="168A9AEC" w14:textId="77777777" w:rsidR="008D51A8" w:rsidRDefault="008D51A8" w:rsidP="008D51A8">
      <w:pPr>
        <w:pStyle w:val="Code"/>
      </w:pPr>
      <w:r>
        <w:tab/>
        <w:t># BODY</w:t>
      </w:r>
    </w:p>
    <w:p w14:paraId="5E660502" w14:textId="77777777" w:rsidR="008D51A8" w:rsidRDefault="008D51A8" w:rsidP="008D51A8">
      <w:pPr>
        <w:pStyle w:val="Code"/>
      </w:pPr>
      <w:r>
        <w:tab/>
        <w:t>add</w:t>
      </w:r>
      <w:r>
        <w:tab/>
        <w:t>$v0, $zero, $a0</w:t>
      </w:r>
      <w:r>
        <w:tab/>
      </w:r>
      <w:r>
        <w:tab/>
        <w:t># r.v. = x</w:t>
      </w:r>
    </w:p>
    <w:p w14:paraId="0ADAFD30" w14:textId="77777777" w:rsidR="008D51A8" w:rsidRDefault="008D51A8" w:rsidP="008D51A8">
      <w:pPr>
        <w:pStyle w:val="Code"/>
      </w:pPr>
      <w:r>
        <w:tab/>
      </w:r>
    </w:p>
    <w:p w14:paraId="0E2FDDA7" w14:textId="77777777" w:rsidR="008D51A8" w:rsidRDefault="008D51A8" w:rsidP="008D51A8">
      <w:pPr>
        <w:pStyle w:val="Code"/>
      </w:pPr>
      <w:r>
        <w:tab/>
        <w:t>slt</w:t>
      </w:r>
      <w:r>
        <w:tab/>
        <w:t>$t0, $a1, $a0</w:t>
      </w:r>
      <w:r>
        <w:tab/>
      </w:r>
      <w:r>
        <w:tab/>
        <w:t># $t0 = (bound &lt; x)</w:t>
      </w:r>
    </w:p>
    <w:p w14:paraId="5D570085" w14:textId="77777777" w:rsidR="008D51A8" w:rsidRDefault="008D51A8" w:rsidP="008D51A8">
      <w:pPr>
        <w:pStyle w:val="Code"/>
      </w:pPr>
      <w:r>
        <w:tab/>
        <w:t>beq</w:t>
      </w:r>
      <w:r>
        <w:tab/>
        <w:t>$t0, $zero, L2</w:t>
      </w:r>
      <w:r>
        <w:tab/>
      </w:r>
      <w:r>
        <w:tab/>
        <w:t># if ($t0 == 0) goto L2</w:t>
      </w:r>
    </w:p>
    <w:p w14:paraId="6DBBD8A3" w14:textId="77777777" w:rsidR="008D51A8" w:rsidRDefault="008D51A8" w:rsidP="008D51A8">
      <w:pPr>
        <w:pStyle w:val="Code"/>
      </w:pPr>
      <w:r>
        <w:tab/>
        <w:t xml:space="preserve">add </w:t>
      </w:r>
      <w:r>
        <w:tab/>
        <w:t>$v0, $zero, $a1</w:t>
      </w:r>
      <w:r>
        <w:tab/>
      </w:r>
      <w:r>
        <w:tab/>
        <w:t># r.v. = bound</w:t>
      </w:r>
    </w:p>
    <w:p w14:paraId="5A72DBC0" w14:textId="77777777" w:rsidR="008D51A8" w:rsidRDefault="008D51A8" w:rsidP="008D51A8">
      <w:pPr>
        <w:pStyle w:val="Code"/>
      </w:pPr>
      <w:r>
        <w:t>L2:</w:t>
      </w:r>
      <w:r>
        <w:tab/>
        <w:t>sub</w:t>
      </w:r>
      <w:r>
        <w:tab/>
        <w:t>$a1, $zero, $a1</w:t>
      </w:r>
      <w:r>
        <w:tab/>
      </w:r>
      <w:r>
        <w:tab/>
        <w:t># bound = 0 - bound</w:t>
      </w:r>
    </w:p>
    <w:p w14:paraId="03653C61" w14:textId="77777777" w:rsidR="008D51A8" w:rsidRDefault="008D51A8" w:rsidP="008D51A8">
      <w:pPr>
        <w:pStyle w:val="Code"/>
      </w:pPr>
      <w:r>
        <w:tab/>
        <w:t>slt</w:t>
      </w:r>
      <w:r>
        <w:tab/>
        <w:t>$t0, $a0, $a1</w:t>
      </w:r>
      <w:r>
        <w:tab/>
      </w:r>
      <w:r>
        <w:tab/>
        <w:t># $t0 = (x &lt; bound)</w:t>
      </w:r>
    </w:p>
    <w:p w14:paraId="5DCA10BB" w14:textId="77777777" w:rsidR="008D51A8" w:rsidRDefault="008D51A8" w:rsidP="008D51A8">
      <w:pPr>
        <w:pStyle w:val="Code"/>
      </w:pPr>
      <w:r>
        <w:tab/>
        <w:t>beq</w:t>
      </w:r>
      <w:r>
        <w:tab/>
        <w:t>$t0, $zero, L3</w:t>
      </w:r>
      <w:r>
        <w:tab/>
      </w:r>
      <w:r>
        <w:tab/>
        <w:t># if ($t0 == 0) goto L3</w:t>
      </w:r>
    </w:p>
    <w:p w14:paraId="2BF0B851" w14:textId="77777777" w:rsidR="008D51A8" w:rsidRDefault="008D51A8" w:rsidP="008D51A8">
      <w:pPr>
        <w:pStyle w:val="Code"/>
      </w:pPr>
      <w:r>
        <w:tab/>
        <w:t>add</w:t>
      </w:r>
      <w:r>
        <w:tab/>
        <w:t>$v0, $zero, $a1</w:t>
      </w:r>
      <w:r>
        <w:tab/>
      </w:r>
      <w:r>
        <w:tab/>
        <w:t># r.v. = bound</w:t>
      </w:r>
    </w:p>
    <w:p w14:paraId="598C64E3" w14:textId="4CDBC1DC" w:rsidR="008D51A8" w:rsidRDefault="008D51A8" w:rsidP="008D51A8">
      <w:pPr>
        <w:pStyle w:val="Code"/>
      </w:pPr>
      <w:r>
        <w:t>L3:</w:t>
      </w:r>
      <w:r>
        <w:tab/>
        <w:t>jr</w:t>
      </w:r>
      <w:r>
        <w:tab/>
        <w:t>$ra</w:t>
      </w:r>
      <w:r>
        <w:tab/>
      </w:r>
      <w:r>
        <w:tab/>
      </w:r>
      <w:r>
        <w:tab/>
        <w:t># return</w:t>
      </w:r>
    </w:p>
    <w:p w14:paraId="6E40A430" w14:textId="13ECB50E" w:rsidR="00EB4861" w:rsidRDefault="00EB4861" w:rsidP="00EB4861">
      <w:pPr>
        <w:pStyle w:val="ExcerciseHeader"/>
      </w:pPr>
      <w:r>
        <w:t>Exercise F</w:t>
      </w:r>
    </w:p>
    <w:p w14:paraId="6D3E5AC4" w14:textId="77777777" w:rsidR="00EB4861" w:rsidRDefault="00EB4861" w:rsidP="00EB4861">
      <w:pPr>
        <w:pStyle w:val="Code"/>
      </w:pPr>
      <w:r>
        <w:t># swap.asm</w:t>
      </w:r>
    </w:p>
    <w:p w14:paraId="0C2D03B2" w14:textId="77777777" w:rsidR="00EB4861" w:rsidRDefault="00EB4861" w:rsidP="00EB4861">
      <w:pPr>
        <w:pStyle w:val="Code"/>
      </w:pPr>
      <w:r>
        <w:t># ENCM 369 Winter 2016 Lab 3 Exercise F</w:t>
      </w:r>
    </w:p>
    <w:p w14:paraId="35F38C1F" w14:textId="77777777" w:rsidR="00EB4861" w:rsidRDefault="00EB4861" w:rsidP="00EB4861">
      <w:pPr>
        <w:pStyle w:val="Code"/>
      </w:pPr>
    </w:p>
    <w:p w14:paraId="5B534D8A" w14:textId="77777777" w:rsidR="00EB4861" w:rsidRDefault="00EB4861" w:rsidP="00EB4861">
      <w:pPr>
        <w:pStyle w:val="Code"/>
      </w:pPr>
      <w:r>
        <w:t># BEGINNING of start-up &amp; clean-up code.  Do NOT edit this code.</w:t>
      </w:r>
    </w:p>
    <w:p w14:paraId="25D27D87" w14:textId="77777777" w:rsidR="00EB4861" w:rsidRDefault="00EB4861" w:rsidP="00EB4861">
      <w:pPr>
        <w:pStyle w:val="Code"/>
      </w:pPr>
      <w:r>
        <w:tab/>
        <w:t>.data</w:t>
      </w:r>
    </w:p>
    <w:p w14:paraId="17266815" w14:textId="77777777" w:rsidR="00EB4861" w:rsidRDefault="00EB4861" w:rsidP="00EB4861">
      <w:pPr>
        <w:pStyle w:val="Code"/>
      </w:pPr>
      <w:r>
        <w:t>exit_msg_1:</w:t>
      </w:r>
    </w:p>
    <w:p w14:paraId="37739E68" w14:textId="77777777" w:rsidR="00EB4861" w:rsidRDefault="00EB4861" w:rsidP="00EB4861">
      <w:pPr>
        <w:pStyle w:val="Code"/>
      </w:pPr>
      <w:r>
        <w:tab/>
        <w:t>.asciiz</w:t>
      </w:r>
      <w:r>
        <w:tab/>
        <w:t>"***About to exit. main returned "</w:t>
      </w:r>
    </w:p>
    <w:p w14:paraId="6990DF22" w14:textId="77777777" w:rsidR="00EB4861" w:rsidRDefault="00EB4861" w:rsidP="00EB4861">
      <w:pPr>
        <w:pStyle w:val="Code"/>
      </w:pPr>
      <w:r>
        <w:t>exit_msg_2:</w:t>
      </w:r>
    </w:p>
    <w:p w14:paraId="75CD1602" w14:textId="77777777" w:rsidR="00EB4861" w:rsidRDefault="00EB4861" w:rsidP="00EB4861">
      <w:pPr>
        <w:pStyle w:val="Code"/>
      </w:pPr>
      <w:r>
        <w:tab/>
        <w:t>.asciiz</w:t>
      </w:r>
      <w:r>
        <w:tab/>
        <w:t>".***\n"</w:t>
      </w:r>
    </w:p>
    <w:p w14:paraId="57D231D4" w14:textId="77777777" w:rsidR="00EB4861" w:rsidRDefault="00EB4861" w:rsidP="00EB4861">
      <w:pPr>
        <w:pStyle w:val="Code"/>
      </w:pPr>
      <w:r>
        <w:t>main_rv:</w:t>
      </w:r>
    </w:p>
    <w:p w14:paraId="35CE6975" w14:textId="77777777" w:rsidR="00EB4861" w:rsidRDefault="00EB4861" w:rsidP="00EB4861">
      <w:pPr>
        <w:pStyle w:val="Code"/>
      </w:pPr>
      <w:r>
        <w:tab/>
        <w:t>.word</w:t>
      </w:r>
      <w:r>
        <w:tab/>
        <w:t>0</w:t>
      </w:r>
    </w:p>
    <w:p w14:paraId="4AB0865E" w14:textId="77777777" w:rsidR="00EB4861" w:rsidRDefault="00EB4861" w:rsidP="00EB4861">
      <w:pPr>
        <w:pStyle w:val="Code"/>
      </w:pPr>
      <w:r>
        <w:tab/>
      </w:r>
    </w:p>
    <w:p w14:paraId="711FAE52" w14:textId="77777777" w:rsidR="00EB4861" w:rsidRDefault="00EB4861" w:rsidP="00EB4861">
      <w:pPr>
        <w:pStyle w:val="Code"/>
      </w:pPr>
      <w:r>
        <w:tab/>
        <w:t>.text</w:t>
      </w:r>
    </w:p>
    <w:p w14:paraId="676F6863" w14:textId="77777777" w:rsidR="00EB4861" w:rsidRDefault="00EB4861" w:rsidP="00EB4861">
      <w:pPr>
        <w:pStyle w:val="Code"/>
      </w:pPr>
      <w:r>
        <w:tab/>
        <w:t># adjust $sp, then call main</w:t>
      </w:r>
    </w:p>
    <w:p w14:paraId="38048DAF" w14:textId="77777777" w:rsidR="00EB4861" w:rsidRDefault="00EB4861" w:rsidP="00EB4861">
      <w:pPr>
        <w:pStyle w:val="Code"/>
      </w:pPr>
      <w:r>
        <w:tab/>
        <w:t>addi</w:t>
      </w:r>
      <w:r>
        <w:tab/>
        <w:t>$t0, $zero, -32</w:t>
      </w:r>
      <w:r>
        <w:tab/>
      </w:r>
      <w:r>
        <w:tab/>
        <w:t># $t0 = 0xffffffe0</w:t>
      </w:r>
    </w:p>
    <w:p w14:paraId="21BC45BF" w14:textId="77777777" w:rsidR="00EB4861" w:rsidRDefault="00EB4861" w:rsidP="00EB4861">
      <w:pPr>
        <w:pStyle w:val="Code"/>
      </w:pPr>
      <w:r>
        <w:tab/>
        <w:t>and</w:t>
      </w:r>
      <w:r>
        <w:tab/>
        <w:t>$sp, $sp, $t0</w:t>
      </w:r>
      <w:r>
        <w:tab/>
      </w:r>
      <w:r>
        <w:tab/>
        <w:t># round $sp down to multiple of 32</w:t>
      </w:r>
    </w:p>
    <w:p w14:paraId="4ECC7BB0" w14:textId="77777777" w:rsidR="00EB4861" w:rsidRDefault="00EB4861" w:rsidP="00EB4861">
      <w:pPr>
        <w:pStyle w:val="Code"/>
      </w:pPr>
      <w:r>
        <w:tab/>
        <w:t>jal</w:t>
      </w:r>
      <w:r>
        <w:tab/>
        <w:t>main</w:t>
      </w:r>
    </w:p>
    <w:p w14:paraId="15B1FDD6" w14:textId="77777777" w:rsidR="00EB4861" w:rsidRDefault="00EB4861" w:rsidP="00EB4861">
      <w:pPr>
        <w:pStyle w:val="Code"/>
      </w:pPr>
      <w:r>
        <w:tab/>
        <w:t>nop</w:t>
      </w:r>
    </w:p>
    <w:p w14:paraId="6863A79F" w14:textId="77777777" w:rsidR="00EB4861" w:rsidRDefault="00EB4861" w:rsidP="00EB4861">
      <w:pPr>
        <w:pStyle w:val="Code"/>
      </w:pPr>
      <w:r>
        <w:tab/>
      </w:r>
    </w:p>
    <w:p w14:paraId="52227765" w14:textId="77777777" w:rsidR="00EB4861" w:rsidRDefault="00EB4861" w:rsidP="00EB4861">
      <w:pPr>
        <w:pStyle w:val="Code"/>
      </w:pPr>
      <w:r>
        <w:tab/>
        <w:t># when main is done, print its return value, then halt the program</w:t>
      </w:r>
    </w:p>
    <w:p w14:paraId="0F4B4878" w14:textId="77777777" w:rsidR="00EB4861" w:rsidRDefault="00EB4861" w:rsidP="00EB4861">
      <w:pPr>
        <w:pStyle w:val="Code"/>
      </w:pPr>
      <w:r>
        <w:tab/>
        <w:t>sw</w:t>
      </w:r>
      <w:r>
        <w:tab/>
        <w:t>$v0, main_rv</w:t>
      </w:r>
      <w:r>
        <w:tab/>
      </w:r>
    </w:p>
    <w:p w14:paraId="5627D0D9" w14:textId="77777777" w:rsidR="00EB4861" w:rsidRDefault="00EB4861" w:rsidP="00EB4861">
      <w:pPr>
        <w:pStyle w:val="Code"/>
      </w:pPr>
      <w:r>
        <w:tab/>
        <w:t>la</w:t>
      </w:r>
      <w:r>
        <w:tab/>
        <w:t>$a0, exit_msg_1</w:t>
      </w:r>
    </w:p>
    <w:p w14:paraId="508409F2" w14:textId="77777777" w:rsidR="00EB4861" w:rsidRDefault="00EB4861" w:rsidP="00EB4861">
      <w:pPr>
        <w:pStyle w:val="Code"/>
      </w:pPr>
      <w:r>
        <w:tab/>
        <w:t>addi</w:t>
      </w:r>
      <w:r>
        <w:tab/>
        <w:t>$v0, $zero, 4</w:t>
      </w:r>
    </w:p>
    <w:p w14:paraId="747E5F14" w14:textId="77777777" w:rsidR="00EB4861" w:rsidRDefault="00EB4861" w:rsidP="00EB4861">
      <w:pPr>
        <w:pStyle w:val="Code"/>
      </w:pPr>
      <w:r>
        <w:tab/>
        <w:t>syscall</w:t>
      </w:r>
    </w:p>
    <w:p w14:paraId="2F127E20" w14:textId="77777777" w:rsidR="00EB4861" w:rsidRDefault="00EB4861" w:rsidP="00EB4861">
      <w:pPr>
        <w:pStyle w:val="Code"/>
      </w:pPr>
      <w:r>
        <w:tab/>
        <w:t>nop</w:t>
      </w:r>
    </w:p>
    <w:p w14:paraId="737D4ED7" w14:textId="77777777" w:rsidR="00EB4861" w:rsidRDefault="00EB4861" w:rsidP="00EB4861">
      <w:pPr>
        <w:pStyle w:val="Code"/>
      </w:pPr>
      <w:r>
        <w:tab/>
        <w:t>lw</w:t>
      </w:r>
      <w:r>
        <w:tab/>
        <w:t>$a0, main_rv</w:t>
      </w:r>
    </w:p>
    <w:p w14:paraId="2946774E" w14:textId="77777777" w:rsidR="00EB4861" w:rsidRDefault="00EB4861" w:rsidP="00EB4861">
      <w:pPr>
        <w:pStyle w:val="Code"/>
      </w:pPr>
      <w:r>
        <w:tab/>
        <w:t>addi</w:t>
      </w:r>
      <w:r>
        <w:tab/>
        <w:t>$v0, $zero, 1</w:t>
      </w:r>
    </w:p>
    <w:p w14:paraId="0F5BC614" w14:textId="77777777" w:rsidR="00EB4861" w:rsidRDefault="00EB4861" w:rsidP="00EB4861">
      <w:pPr>
        <w:pStyle w:val="Code"/>
      </w:pPr>
      <w:r>
        <w:tab/>
        <w:t>syscall</w:t>
      </w:r>
    </w:p>
    <w:p w14:paraId="4ECA9F78" w14:textId="77777777" w:rsidR="00EB4861" w:rsidRDefault="00EB4861" w:rsidP="00EB4861">
      <w:pPr>
        <w:pStyle w:val="Code"/>
      </w:pPr>
      <w:r>
        <w:tab/>
        <w:t>nop</w:t>
      </w:r>
    </w:p>
    <w:p w14:paraId="4E548CE5" w14:textId="77777777" w:rsidR="00EB4861" w:rsidRDefault="00EB4861" w:rsidP="00EB4861">
      <w:pPr>
        <w:pStyle w:val="Code"/>
      </w:pPr>
      <w:r>
        <w:tab/>
        <w:t>la</w:t>
      </w:r>
      <w:r>
        <w:tab/>
        <w:t>$a0, exit_msg_2</w:t>
      </w:r>
    </w:p>
    <w:p w14:paraId="1CADFFEA" w14:textId="77777777" w:rsidR="00EB4861" w:rsidRDefault="00EB4861" w:rsidP="00EB4861">
      <w:pPr>
        <w:pStyle w:val="Code"/>
      </w:pPr>
      <w:r>
        <w:tab/>
        <w:t>addi</w:t>
      </w:r>
      <w:r>
        <w:tab/>
        <w:t>$v0, $zero, 4</w:t>
      </w:r>
    </w:p>
    <w:p w14:paraId="5A3F7BDD" w14:textId="77777777" w:rsidR="00EB4861" w:rsidRDefault="00EB4861" w:rsidP="00EB4861">
      <w:pPr>
        <w:pStyle w:val="Code"/>
      </w:pPr>
      <w:r>
        <w:tab/>
        <w:t>syscall</w:t>
      </w:r>
    </w:p>
    <w:p w14:paraId="507FAE8B" w14:textId="77777777" w:rsidR="00EB4861" w:rsidRDefault="00EB4861" w:rsidP="00EB4861">
      <w:pPr>
        <w:pStyle w:val="Code"/>
      </w:pPr>
      <w:r>
        <w:tab/>
        <w:t>nop</w:t>
      </w:r>
    </w:p>
    <w:p w14:paraId="4D57DB7E" w14:textId="77777777" w:rsidR="00EB4861" w:rsidRDefault="00EB4861" w:rsidP="00EB4861">
      <w:pPr>
        <w:pStyle w:val="Code"/>
      </w:pPr>
      <w:r>
        <w:tab/>
        <w:t>addi</w:t>
      </w:r>
      <w:r>
        <w:tab/>
        <w:t>$v0, $zero, 10</w:t>
      </w:r>
    </w:p>
    <w:p w14:paraId="3E8C582D" w14:textId="77777777" w:rsidR="00EB4861" w:rsidRDefault="00EB4861" w:rsidP="00EB4861">
      <w:pPr>
        <w:pStyle w:val="Code"/>
      </w:pPr>
      <w:r>
        <w:tab/>
        <w:t>syscall</w:t>
      </w:r>
    </w:p>
    <w:p w14:paraId="291F834D" w14:textId="77777777" w:rsidR="00EB4861" w:rsidRDefault="00EB4861" w:rsidP="00EB4861">
      <w:pPr>
        <w:pStyle w:val="Code"/>
      </w:pPr>
      <w:r>
        <w:tab/>
        <w:t>nop</w:t>
      </w:r>
      <w:r>
        <w:tab/>
      </w:r>
    </w:p>
    <w:p w14:paraId="38FCE95B" w14:textId="77777777" w:rsidR="00EB4861" w:rsidRDefault="00EB4861" w:rsidP="00EB4861">
      <w:pPr>
        <w:pStyle w:val="Code"/>
      </w:pPr>
      <w:r>
        <w:t># END of start-up &amp; clean-up code.</w:t>
      </w:r>
    </w:p>
    <w:p w14:paraId="59910D5E" w14:textId="77777777" w:rsidR="00EB4861" w:rsidRDefault="00EB4861" w:rsidP="00EB4861">
      <w:pPr>
        <w:pStyle w:val="Code"/>
      </w:pPr>
    </w:p>
    <w:p w14:paraId="2CBAA9AA" w14:textId="77777777" w:rsidR="00EB4861" w:rsidRDefault="00EB4861" w:rsidP="00EB4861">
      <w:pPr>
        <w:pStyle w:val="Code"/>
      </w:pPr>
      <w:r>
        <w:t># int foo[] =  { 0x700, 0x600, 0x500, 0x400, 0x300, 0x200, 0x100 }</w:t>
      </w:r>
    </w:p>
    <w:p w14:paraId="100BA26C" w14:textId="77777777" w:rsidR="00EB4861" w:rsidRDefault="00EB4861" w:rsidP="00EB4861">
      <w:pPr>
        <w:pStyle w:val="Code"/>
      </w:pPr>
      <w:r>
        <w:tab/>
        <w:t>.data</w:t>
      </w:r>
    </w:p>
    <w:p w14:paraId="2962BD89" w14:textId="77777777" w:rsidR="00EB4861" w:rsidRDefault="00EB4861" w:rsidP="00EB4861">
      <w:pPr>
        <w:pStyle w:val="Code"/>
      </w:pPr>
      <w:r>
        <w:t xml:space="preserve">        .globl</w:t>
      </w:r>
      <w:r>
        <w:tab/>
        <w:t>foo</w:t>
      </w:r>
    </w:p>
    <w:p w14:paraId="4C0E025E" w14:textId="77777777" w:rsidR="00EB4861" w:rsidRDefault="00EB4861" w:rsidP="00EB4861">
      <w:pPr>
        <w:pStyle w:val="Code"/>
      </w:pPr>
      <w:r>
        <w:t>foo:</w:t>
      </w:r>
      <w:r>
        <w:tab/>
        <w:t>.word</w:t>
      </w:r>
      <w:r>
        <w:tab/>
        <w:t>0x700, 0x600, 0x500, 0x400, 0x300, 0x200, 0x100</w:t>
      </w:r>
    </w:p>
    <w:p w14:paraId="507DA292" w14:textId="77777777" w:rsidR="00EB4861" w:rsidRDefault="00EB4861" w:rsidP="00EB4861">
      <w:pPr>
        <w:pStyle w:val="Code"/>
      </w:pPr>
    </w:p>
    <w:p w14:paraId="7ED28D62" w14:textId="77777777" w:rsidR="00EB4861" w:rsidRDefault="00EB4861" w:rsidP="00EB4861">
      <w:pPr>
        <w:pStyle w:val="Code"/>
      </w:pPr>
      <w:r>
        <w:t># int main(void)</w:t>
      </w:r>
    </w:p>
    <w:p w14:paraId="6E86DA57" w14:textId="77777777" w:rsidR="00EB4861" w:rsidRDefault="00EB4861" w:rsidP="00EB4861">
      <w:pPr>
        <w:pStyle w:val="Code"/>
      </w:pPr>
      <w:r>
        <w:t>#</w:t>
      </w:r>
    </w:p>
    <w:p w14:paraId="4673319E" w14:textId="77777777" w:rsidR="00EB4861" w:rsidRDefault="00EB4861" w:rsidP="00EB4861">
      <w:pPr>
        <w:pStyle w:val="Code"/>
      </w:pPr>
      <w:r>
        <w:t xml:space="preserve">        .text</w:t>
      </w:r>
    </w:p>
    <w:p w14:paraId="4C435789" w14:textId="77777777" w:rsidR="00EB4861" w:rsidRDefault="00EB4861" w:rsidP="00EB4861">
      <w:pPr>
        <w:pStyle w:val="Code"/>
      </w:pPr>
      <w:r>
        <w:t xml:space="preserve">        .globl  main</w:t>
      </w:r>
    </w:p>
    <w:p w14:paraId="4E81F424" w14:textId="77777777" w:rsidR="00EB4861" w:rsidRDefault="00EB4861" w:rsidP="00EB4861">
      <w:pPr>
        <w:pStyle w:val="Code"/>
      </w:pPr>
      <w:r>
        <w:t>main:</w:t>
      </w:r>
    </w:p>
    <w:p w14:paraId="6A7FECF5" w14:textId="77777777" w:rsidR="00EB4861" w:rsidRDefault="00EB4861" w:rsidP="00EB4861">
      <w:pPr>
        <w:pStyle w:val="Code"/>
      </w:pPr>
      <w:r>
        <w:tab/>
        <w:t>addi</w:t>
      </w:r>
      <w:r>
        <w:tab/>
        <w:t>$sp, $sp, -32</w:t>
      </w:r>
    </w:p>
    <w:p w14:paraId="48B251B7" w14:textId="77777777" w:rsidR="00EB4861" w:rsidRDefault="00EB4861" w:rsidP="00EB4861">
      <w:pPr>
        <w:pStyle w:val="Code"/>
      </w:pPr>
      <w:r>
        <w:t xml:space="preserve"> </w:t>
      </w:r>
      <w:r>
        <w:tab/>
        <w:t xml:space="preserve">sw </w:t>
      </w:r>
      <w:r>
        <w:tab/>
        <w:t>$ra, 0($sp)</w:t>
      </w:r>
    </w:p>
    <w:p w14:paraId="7BF5A3BB" w14:textId="77777777" w:rsidR="00EB4861" w:rsidRDefault="00EB4861" w:rsidP="00EB4861">
      <w:pPr>
        <w:pStyle w:val="Code"/>
      </w:pPr>
    </w:p>
    <w:p w14:paraId="19973D5D" w14:textId="77777777" w:rsidR="00EB4861" w:rsidRDefault="00EB4861" w:rsidP="00EB4861">
      <w:pPr>
        <w:pStyle w:val="Code"/>
      </w:pPr>
      <w:r>
        <w:tab/>
        <w:t>la</w:t>
      </w:r>
      <w:r>
        <w:tab/>
        <w:t>$t0, foo</w:t>
      </w:r>
      <w:r>
        <w:tab/>
        <w:t># $t0 = &amp;foo[0]</w:t>
      </w:r>
    </w:p>
    <w:p w14:paraId="5A19D926" w14:textId="77777777" w:rsidR="00EB4861" w:rsidRDefault="00EB4861" w:rsidP="00EB4861">
      <w:pPr>
        <w:pStyle w:val="Code"/>
      </w:pPr>
      <w:r>
        <w:tab/>
        <w:t>addi</w:t>
      </w:r>
      <w:r>
        <w:tab/>
        <w:t>$a0, $t0, 0</w:t>
      </w:r>
      <w:r>
        <w:tab/>
        <w:t># $a0 = &amp;foo[0]</w:t>
      </w:r>
    </w:p>
    <w:p w14:paraId="2CAC61C5" w14:textId="77777777" w:rsidR="00EB4861" w:rsidRDefault="00EB4861" w:rsidP="00EB4861">
      <w:pPr>
        <w:pStyle w:val="Code"/>
      </w:pPr>
      <w:r>
        <w:tab/>
        <w:t>addi</w:t>
      </w:r>
      <w:r>
        <w:tab/>
        <w:t>$a1, $t0, 24</w:t>
      </w:r>
      <w:r>
        <w:tab/>
        <w:t># $a1 = &amp;foo[6]</w:t>
      </w:r>
    </w:p>
    <w:p w14:paraId="6C2F89AC" w14:textId="77777777" w:rsidR="00EB4861" w:rsidRDefault="00EB4861" w:rsidP="00EB4861">
      <w:pPr>
        <w:pStyle w:val="Code"/>
      </w:pPr>
      <w:r>
        <w:tab/>
        <w:t>jal</w:t>
      </w:r>
      <w:r>
        <w:tab/>
        <w:t>swap</w:t>
      </w:r>
    </w:p>
    <w:p w14:paraId="76C173C8" w14:textId="77777777" w:rsidR="00EB4861" w:rsidRDefault="00EB4861" w:rsidP="00EB4861">
      <w:pPr>
        <w:pStyle w:val="Code"/>
      </w:pPr>
      <w:r>
        <w:tab/>
      </w:r>
    </w:p>
    <w:p w14:paraId="7683B9DC" w14:textId="77777777" w:rsidR="00EB4861" w:rsidRDefault="00EB4861" w:rsidP="00EB4861">
      <w:pPr>
        <w:pStyle w:val="Code"/>
      </w:pPr>
      <w:r>
        <w:tab/>
        <w:t>la</w:t>
      </w:r>
      <w:r>
        <w:tab/>
        <w:t>$t0, foo</w:t>
      </w:r>
      <w:r>
        <w:tab/>
        <w:t># $t0 = &amp;foo[0]</w:t>
      </w:r>
    </w:p>
    <w:p w14:paraId="367E3704" w14:textId="77777777" w:rsidR="00EB4861" w:rsidRDefault="00EB4861" w:rsidP="00EB4861">
      <w:pPr>
        <w:pStyle w:val="Code"/>
      </w:pPr>
      <w:r>
        <w:tab/>
        <w:t>addi</w:t>
      </w:r>
      <w:r>
        <w:tab/>
        <w:t>$a0, $t0, 4</w:t>
      </w:r>
      <w:r>
        <w:tab/>
        <w:t># $a0 = &amp;foo[1]</w:t>
      </w:r>
    </w:p>
    <w:p w14:paraId="2311654E" w14:textId="77777777" w:rsidR="00EB4861" w:rsidRDefault="00EB4861" w:rsidP="00EB4861">
      <w:pPr>
        <w:pStyle w:val="Code"/>
      </w:pPr>
      <w:r>
        <w:tab/>
        <w:t>addi</w:t>
      </w:r>
      <w:r>
        <w:tab/>
        <w:t>$a1, $t0, 20</w:t>
      </w:r>
      <w:r>
        <w:tab/>
        <w:t># $a1 = &amp;foo[5]</w:t>
      </w:r>
    </w:p>
    <w:p w14:paraId="6D68146F" w14:textId="77777777" w:rsidR="00EB4861" w:rsidRDefault="00EB4861" w:rsidP="00EB4861">
      <w:pPr>
        <w:pStyle w:val="Code"/>
      </w:pPr>
      <w:r>
        <w:tab/>
        <w:t>jal</w:t>
      </w:r>
      <w:r>
        <w:tab/>
        <w:t>swap</w:t>
      </w:r>
    </w:p>
    <w:p w14:paraId="4CE4E1E1" w14:textId="77777777" w:rsidR="00EB4861" w:rsidRDefault="00EB4861" w:rsidP="00EB4861">
      <w:pPr>
        <w:pStyle w:val="Code"/>
      </w:pPr>
    </w:p>
    <w:p w14:paraId="03BA62D0" w14:textId="77777777" w:rsidR="00EB4861" w:rsidRDefault="00EB4861" w:rsidP="00EB4861">
      <w:pPr>
        <w:pStyle w:val="Code"/>
      </w:pPr>
      <w:r>
        <w:tab/>
        <w:t>la</w:t>
      </w:r>
      <w:r>
        <w:tab/>
        <w:t>$t0, foo</w:t>
      </w:r>
      <w:r>
        <w:tab/>
        <w:t># $t0 = &amp;foo[0]</w:t>
      </w:r>
    </w:p>
    <w:p w14:paraId="206D7286" w14:textId="77777777" w:rsidR="00EB4861" w:rsidRDefault="00EB4861" w:rsidP="00EB4861">
      <w:pPr>
        <w:pStyle w:val="Code"/>
      </w:pPr>
      <w:r>
        <w:tab/>
        <w:t>addi</w:t>
      </w:r>
      <w:r>
        <w:tab/>
        <w:t>$a0, $t0, 8</w:t>
      </w:r>
      <w:r>
        <w:tab/>
        <w:t># $a0 = &amp;foo[2]</w:t>
      </w:r>
    </w:p>
    <w:p w14:paraId="21CF318F" w14:textId="77777777" w:rsidR="00EB4861" w:rsidRDefault="00EB4861" w:rsidP="00EB4861">
      <w:pPr>
        <w:pStyle w:val="Code"/>
      </w:pPr>
      <w:r>
        <w:tab/>
        <w:t>addi</w:t>
      </w:r>
      <w:r>
        <w:tab/>
        <w:t>$a1, $t0, 16</w:t>
      </w:r>
      <w:r>
        <w:tab/>
        <w:t># $a1 = &amp;foo[4]</w:t>
      </w:r>
    </w:p>
    <w:p w14:paraId="24ACFB3D" w14:textId="77777777" w:rsidR="00EB4861" w:rsidRDefault="00EB4861" w:rsidP="00EB4861">
      <w:pPr>
        <w:pStyle w:val="Code"/>
      </w:pPr>
      <w:r>
        <w:tab/>
        <w:t>jal</w:t>
      </w:r>
      <w:r>
        <w:tab/>
        <w:t>swap</w:t>
      </w:r>
    </w:p>
    <w:p w14:paraId="1B2F2728" w14:textId="77777777" w:rsidR="00EB4861" w:rsidRDefault="00EB4861" w:rsidP="00EB4861">
      <w:pPr>
        <w:pStyle w:val="Code"/>
      </w:pPr>
    </w:p>
    <w:p w14:paraId="7AFDF4C2" w14:textId="77777777" w:rsidR="00EB4861" w:rsidRDefault="00EB4861" w:rsidP="00EB4861">
      <w:pPr>
        <w:pStyle w:val="Code"/>
      </w:pPr>
      <w:r>
        <w:tab/>
        <w:t>add</w:t>
      </w:r>
      <w:r>
        <w:tab/>
        <w:t>$v0, $zero, $zero</w:t>
      </w:r>
      <w:r>
        <w:tab/>
      </w:r>
      <w:r>
        <w:tab/>
      </w:r>
    </w:p>
    <w:p w14:paraId="7BA39E66" w14:textId="77777777" w:rsidR="00EB4861" w:rsidRDefault="00EB4861" w:rsidP="00EB4861">
      <w:pPr>
        <w:pStyle w:val="Code"/>
      </w:pPr>
      <w:r>
        <w:tab/>
        <w:t>lw</w:t>
      </w:r>
      <w:r>
        <w:tab/>
        <w:t>$ra, 0($sp)</w:t>
      </w:r>
    </w:p>
    <w:p w14:paraId="4F00ACDC" w14:textId="77777777" w:rsidR="00EB4861" w:rsidRDefault="00EB4861" w:rsidP="00EB4861">
      <w:pPr>
        <w:pStyle w:val="Code"/>
      </w:pPr>
      <w:r>
        <w:tab/>
        <w:t>addi</w:t>
      </w:r>
      <w:r>
        <w:tab/>
        <w:t>$sp, $sp, 32</w:t>
      </w:r>
    </w:p>
    <w:p w14:paraId="67F44CDC" w14:textId="77777777" w:rsidR="00EB4861" w:rsidRDefault="00EB4861" w:rsidP="00EB4861">
      <w:pPr>
        <w:pStyle w:val="Code"/>
      </w:pPr>
      <w:r>
        <w:tab/>
        <w:t>jr</w:t>
      </w:r>
      <w:r>
        <w:tab/>
        <w:t>$ra</w:t>
      </w:r>
    </w:p>
    <w:p w14:paraId="22358511" w14:textId="77777777" w:rsidR="00EB4861" w:rsidRDefault="00EB4861" w:rsidP="00EB4861">
      <w:pPr>
        <w:pStyle w:val="Code"/>
      </w:pPr>
    </w:p>
    <w:p w14:paraId="7A3E9B4A" w14:textId="77777777" w:rsidR="00EB4861" w:rsidRDefault="00EB4861" w:rsidP="00EB4861">
      <w:pPr>
        <w:pStyle w:val="Code"/>
      </w:pPr>
      <w:r>
        <w:t># void swap(int *left, int *right)</w:t>
      </w:r>
    </w:p>
    <w:p w14:paraId="4ED855FA" w14:textId="77777777" w:rsidR="00EB4861" w:rsidRDefault="00EB4861" w:rsidP="00EB4861">
      <w:pPr>
        <w:pStyle w:val="Code"/>
      </w:pPr>
      <w:r>
        <w:t>#</w:t>
      </w:r>
    </w:p>
    <w:p w14:paraId="5C672778" w14:textId="77777777" w:rsidR="00EB4861" w:rsidRDefault="00EB4861" w:rsidP="00EB4861">
      <w:pPr>
        <w:pStyle w:val="Code"/>
      </w:pPr>
      <w:r>
        <w:tab/>
        <w:t>.text</w:t>
      </w:r>
    </w:p>
    <w:p w14:paraId="7C6203A7" w14:textId="77777777" w:rsidR="00EB4861" w:rsidRDefault="00EB4861" w:rsidP="00EB4861">
      <w:pPr>
        <w:pStyle w:val="Code"/>
      </w:pPr>
      <w:r>
        <w:tab/>
        <w:t>.globl  swap</w:t>
      </w:r>
    </w:p>
    <w:p w14:paraId="57330E6F" w14:textId="77777777" w:rsidR="00EB4861" w:rsidRDefault="00EB4861" w:rsidP="00EB4861">
      <w:pPr>
        <w:pStyle w:val="Code"/>
      </w:pPr>
      <w:r>
        <w:t>swap:</w:t>
      </w:r>
    </w:p>
    <w:p w14:paraId="5CBDA066" w14:textId="77777777" w:rsidR="00EB4861" w:rsidRDefault="00EB4861" w:rsidP="00EB4861">
      <w:pPr>
        <w:pStyle w:val="Code"/>
      </w:pPr>
      <w:r>
        <w:t xml:space="preserve">  </w:t>
      </w:r>
      <w:r>
        <w:tab/>
        <w:t>lw</w:t>
      </w:r>
      <w:r>
        <w:tab/>
        <w:t>$t0, ($a1)</w:t>
      </w:r>
      <w:r>
        <w:tab/>
        <w:t># $t0 = *right</w:t>
      </w:r>
    </w:p>
    <w:p w14:paraId="71BF4E5B" w14:textId="77777777" w:rsidR="00EB4861" w:rsidRDefault="00EB4861" w:rsidP="00EB4861">
      <w:pPr>
        <w:pStyle w:val="Code"/>
      </w:pPr>
      <w:r>
        <w:t xml:space="preserve">  </w:t>
      </w:r>
      <w:r>
        <w:tab/>
        <w:t>lw</w:t>
      </w:r>
      <w:r>
        <w:tab/>
        <w:t>$t1, ($a0)</w:t>
      </w:r>
      <w:r>
        <w:tab/>
        <w:t># $t1 = *left</w:t>
      </w:r>
    </w:p>
    <w:p w14:paraId="532DE913" w14:textId="77777777" w:rsidR="00EB4861" w:rsidRDefault="00EB4861" w:rsidP="00EB4861">
      <w:pPr>
        <w:pStyle w:val="Code"/>
      </w:pPr>
      <w:r>
        <w:t xml:space="preserve">  </w:t>
      </w:r>
      <w:r>
        <w:tab/>
        <w:t>sw</w:t>
      </w:r>
      <w:r>
        <w:tab/>
        <w:t>$t1, ($a1)</w:t>
      </w:r>
      <w:r>
        <w:tab/>
        <w:t># *right = $t1</w:t>
      </w:r>
    </w:p>
    <w:p w14:paraId="23536D06" w14:textId="77777777" w:rsidR="00EB4861" w:rsidRDefault="00EB4861" w:rsidP="00EB4861">
      <w:pPr>
        <w:pStyle w:val="Code"/>
      </w:pPr>
      <w:r>
        <w:t xml:space="preserve">  </w:t>
      </w:r>
      <w:r>
        <w:tab/>
        <w:t>sw</w:t>
      </w:r>
      <w:r>
        <w:tab/>
        <w:t>$t0, ($a0)</w:t>
      </w:r>
      <w:r>
        <w:tab/>
        <w:t># *left = $t0</w:t>
      </w:r>
    </w:p>
    <w:p w14:paraId="40E7B3E2" w14:textId="1CEB3001" w:rsidR="00EB4861" w:rsidRPr="00C62A8B" w:rsidRDefault="00EB4861" w:rsidP="00EB4861">
      <w:pPr>
        <w:pStyle w:val="Code"/>
      </w:pPr>
      <w:r>
        <w:tab/>
        <w:t>jr</w:t>
      </w:r>
      <w:r>
        <w:tab/>
        <w:t>$ra</w:t>
      </w:r>
      <w:bookmarkStart w:id="0" w:name="_GoBack"/>
      <w:bookmarkEnd w:id="0"/>
    </w:p>
    <w:sectPr w:rsidR="00EB4861" w:rsidRPr="00C62A8B" w:rsidSect="00215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993"/>
    <w:rsid w:val="00093A3C"/>
    <w:rsid w:val="00157EDB"/>
    <w:rsid w:val="002156DA"/>
    <w:rsid w:val="00282B87"/>
    <w:rsid w:val="003C76E0"/>
    <w:rsid w:val="005C4645"/>
    <w:rsid w:val="008472C1"/>
    <w:rsid w:val="008A202D"/>
    <w:rsid w:val="008D51A8"/>
    <w:rsid w:val="009A1179"/>
    <w:rsid w:val="009E3445"/>
    <w:rsid w:val="00AF7A50"/>
    <w:rsid w:val="00B2151C"/>
    <w:rsid w:val="00C34993"/>
    <w:rsid w:val="00C62A8B"/>
    <w:rsid w:val="00C724A8"/>
    <w:rsid w:val="00D206A6"/>
    <w:rsid w:val="00DB7821"/>
    <w:rsid w:val="00E26557"/>
    <w:rsid w:val="00EB4861"/>
    <w:rsid w:val="00FB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F9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A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62A8B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 w:after="120"/>
    </w:pPr>
    <w:rPr>
      <w:rFonts w:ascii="Consolas" w:hAnsi="Consolas"/>
      <w:sz w:val="16"/>
    </w:rPr>
  </w:style>
  <w:style w:type="paragraph" w:customStyle="1" w:styleId="ExcerciseHeader">
    <w:name w:val="Excercise Header"/>
    <w:basedOn w:val="Heading1"/>
    <w:qFormat/>
    <w:rsid w:val="00C62A8B"/>
    <w:pPr>
      <w:jc w:val="center"/>
    </w:pPr>
  </w:style>
  <w:style w:type="paragraph" w:customStyle="1" w:styleId="Terminal">
    <w:name w:val="Terminal"/>
    <w:basedOn w:val="Normal"/>
    <w:qFormat/>
    <w:rsid w:val="00C62A8B"/>
    <w:pPr>
      <w:spacing w:before="120" w:after="120"/>
      <w:ind w:left="720"/>
    </w:pPr>
    <w:rPr>
      <w:rFonts w:ascii="Consolas" w:hAnsi="Consolas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2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349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itchell/Library/Group%20Containers/UBF8T346G9.Office/User%20Content.localized/Templates.localized/ENCM%20369%20Post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ENCM 369 Postlab.dotx</Template>
  <TotalTime>45</TotalTime>
  <Pages>10</Pages>
  <Words>1366</Words>
  <Characters>7788</Characters>
  <Application>Microsoft Macintosh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Exercise A</vt:lpstr>
      <vt:lpstr>Exercise C</vt:lpstr>
      <vt:lpstr>Exercise E</vt:lpstr>
    </vt:vector>
  </TitlesOfParts>
  <LinksUpToDate>false</LinksUpToDate>
  <CharactersWithSpaces>9136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Sawatzky</dc:creator>
  <cp:keywords/>
  <dc:description/>
  <cp:lastModifiedBy>Mitchell Sawatzky</cp:lastModifiedBy>
  <cp:revision>2</cp:revision>
  <dcterms:created xsi:type="dcterms:W3CDTF">2016-02-01T16:07:00Z</dcterms:created>
  <dcterms:modified xsi:type="dcterms:W3CDTF">2016-02-02T17:22:00Z</dcterms:modified>
</cp:coreProperties>
</file>